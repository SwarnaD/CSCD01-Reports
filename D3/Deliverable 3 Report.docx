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A257BB" w:rsidRDefault="008E580C" w:rsidP="008E580C">
      <w:pPr>
        <w:pStyle w:val="TOCHeading"/>
        <w:spacing w:after="0" w:line="240" w:lineRule="auto"/>
        <w:rPr>
          <w:rFonts w:eastAsiaTheme="minorHAnsi" w:cstheme="majorHAnsi"/>
          <w:kern w:val="0"/>
          <w:sz w:val="22"/>
          <w:szCs w:val="22"/>
        </w:rPr>
      </w:pPr>
      <w:r w:rsidRPr="00A257BB">
        <w:rPr>
          <w:rFonts w:eastAsiaTheme="minorHAnsi" w:cstheme="majorHAnsi"/>
          <w:kern w:val="0"/>
          <w:sz w:val="22"/>
          <w:szCs w:val="22"/>
        </w:rPr>
        <w:t>University of Toronto – Scarborough</w:t>
      </w:r>
    </w:p>
    <w:p w14:paraId="2C7E18C2" w14:textId="20F1CBB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CSCD01 – Engineering Large Software Systems</w:t>
      </w:r>
    </w:p>
    <w:p w14:paraId="7721D52B" w14:textId="67FBD418" w:rsidR="008E580C" w:rsidRPr="008E580C" w:rsidRDefault="008E580C" w:rsidP="008E580C">
      <w:pPr>
        <w:jc w:val="center"/>
        <w:rPr>
          <w:rFonts w:asciiTheme="majorHAnsi" w:hAnsiTheme="majorHAnsi" w:cstheme="majorHAnsi"/>
          <w:sz w:val="24"/>
          <w:szCs w:val="24"/>
        </w:rPr>
      </w:pPr>
    </w:p>
    <w:p w14:paraId="43049820" w14:textId="224CE3AF" w:rsidR="008E580C" w:rsidRPr="008E580C" w:rsidRDefault="008E580C" w:rsidP="008E580C">
      <w:pPr>
        <w:jc w:val="center"/>
        <w:rPr>
          <w:rFonts w:asciiTheme="majorHAnsi" w:hAnsiTheme="majorHAnsi" w:cstheme="majorHAnsi"/>
          <w:sz w:val="24"/>
          <w:szCs w:val="24"/>
        </w:rPr>
      </w:pPr>
    </w:p>
    <w:p w14:paraId="7AC7852A" w14:textId="534C9F3B" w:rsidR="008E580C" w:rsidRPr="008E580C" w:rsidRDefault="008E580C" w:rsidP="008E580C">
      <w:pPr>
        <w:jc w:val="center"/>
        <w:rPr>
          <w:rFonts w:asciiTheme="majorHAnsi" w:hAnsiTheme="majorHAnsi" w:cstheme="majorHAnsi"/>
          <w:sz w:val="24"/>
          <w:szCs w:val="24"/>
        </w:rPr>
      </w:pPr>
    </w:p>
    <w:p w14:paraId="3D8587C1" w14:textId="46B5D17A" w:rsidR="008E580C" w:rsidRPr="008E580C" w:rsidRDefault="008E580C" w:rsidP="008E580C">
      <w:pPr>
        <w:jc w:val="center"/>
        <w:rPr>
          <w:rFonts w:asciiTheme="majorHAnsi" w:hAnsiTheme="majorHAnsi" w:cstheme="majorHAnsi"/>
          <w:sz w:val="24"/>
          <w:szCs w:val="24"/>
        </w:rPr>
      </w:pPr>
    </w:p>
    <w:p w14:paraId="48321168" w14:textId="43D2A5B0" w:rsidR="008E580C" w:rsidRPr="008E580C" w:rsidRDefault="008E580C" w:rsidP="008E580C">
      <w:pPr>
        <w:jc w:val="center"/>
        <w:rPr>
          <w:rFonts w:asciiTheme="majorHAnsi" w:hAnsiTheme="majorHAnsi" w:cstheme="majorHAnsi"/>
          <w:sz w:val="24"/>
          <w:szCs w:val="24"/>
        </w:rPr>
      </w:pPr>
    </w:p>
    <w:p w14:paraId="032B21CA" w14:textId="28BBF57C" w:rsidR="008E580C" w:rsidRPr="008E580C" w:rsidRDefault="008E580C" w:rsidP="008E580C">
      <w:pPr>
        <w:jc w:val="center"/>
        <w:rPr>
          <w:rFonts w:asciiTheme="majorHAnsi" w:hAnsiTheme="majorHAnsi" w:cstheme="majorHAnsi"/>
          <w:sz w:val="24"/>
          <w:szCs w:val="24"/>
        </w:rPr>
      </w:pPr>
    </w:p>
    <w:p w14:paraId="4DC56B3E" w14:textId="29B00829" w:rsidR="008E580C" w:rsidRPr="008E580C" w:rsidRDefault="008E580C" w:rsidP="008E580C">
      <w:pPr>
        <w:jc w:val="center"/>
        <w:rPr>
          <w:rFonts w:asciiTheme="majorHAnsi" w:hAnsiTheme="majorHAnsi" w:cstheme="majorHAnsi"/>
          <w:sz w:val="24"/>
          <w:szCs w:val="24"/>
        </w:rPr>
      </w:pPr>
    </w:p>
    <w:p w14:paraId="3F21CB2E" w14:textId="77777777" w:rsidR="008E580C" w:rsidRDefault="008E580C" w:rsidP="008E580C">
      <w:pPr>
        <w:jc w:val="center"/>
        <w:rPr>
          <w:rFonts w:asciiTheme="majorHAnsi" w:hAnsiTheme="majorHAnsi" w:cstheme="majorHAnsi"/>
          <w:b/>
          <w:sz w:val="40"/>
          <w:szCs w:val="40"/>
        </w:rPr>
      </w:pPr>
    </w:p>
    <w:p w14:paraId="37DF7C2B" w14:textId="77777777" w:rsidR="008E580C" w:rsidRDefault="008E580C" w:rsidP="008E580C">
      <w:pPr>
        <w:jc w:val="center"/>
        <w:rPr>
          <w:rFonts w:asciiTheme="majorHAnsi" w:hAnsiTheme="majorHAnsi" w:cstheme="majorHAnsi"/>
          <w:b/>
          <w:sz w:val="40"/>
          <w:szCs w:val="40"/>
        </w:rPr>
      </w:pPr>
    </w:p>
    <w:p w14:paraId="6135D02E" w14:textId="03AF1CE5" w:rsidR="008E580C" w:rsidRPr="008E580C" w:rsidRDefault="005F3EEC" w:rsidP="008E580C">
      <w:pPr>
        <w:jc w:val="center"/>
        <w:rPr>
          <w:rFonts w:asciiTheme="majorHAnsi" w:hAnsiTheme="majorHAnsi" w:cstheme="majorHAnsi"/>
          <w:b/>
          <w:sz w:val="40"/>
          <w:szCs w:val="40"/>
        </w:rPr>
      </w:pPr>
      <w:r>
        <w:rPr>
          <w:rFonts w:asciiTheme="majorHAnsi" w:hAnsiTheme="majorHAnsi" w:cstheme="majorHAnsi"/>
          <w:b/>
          <w:sz w:val="40"/>
          <w:szCs w:val="40"/>
        </w:rPr>
        <w:t>Deliverable 03</w:t>
      </w:r>
      <w:r w:rsidR="008E580C" w:rsidRPr="008E580C">
        <w:rPr>
          <w:rFonts w:asciiTheme="majorHAnsi" w:hAnsiTheme="majorHAnsi" w:cstheme="majorHAnsi"/>
          <w:b/>
          <w:sz w:val="40"/>
          <w:szCs w:val="40"/>
        </w:rPr>
        <w:t xml:space="preserve"> – Report</w:t>
      </w:r>
    </w:p>
    <w:p w14:paraId="5404F8DA" w14:textId="1E882A4B" w:rsidR="008E580C" w:rsidRPr="008E580C" w:rsidRDefault="008E580C" w:rsidP="008E580C">
      <w:pPr>
        <w:jc w:val="center"/>
        <w:rPr>
          <w:rFonts w:asciiTheme="majorHAnsi" w:hAnsiTheme="majorHAnsi" w:cstheme="majorHAnsi"/>
          <w:sz w:val="24"/>
          <w:szCs w:val="24"/>
        </w:rPr>
      </w:pPr>
    </w:p>
    <w:p w14:paraId="68CB4800" w14:textId="59961026" w:rsidR="008E580C" w:rsidRPr="008E580C" w:rsidRDefault="008E580C" w:rsidP="008E580C">
      <w:pPr>
        <w:jc w:val="center"/>
        <w:rPr>
          <w:rFonts w:asciiTheme="majorHAnsi" w:hAnsiTheme="majorHAnsi" w:cstheme="majorHAnsi"/>
          <w:sz w:val="24"/>
          <w:szCs w:val="24"/>
        </w:rPr>
      </w:pPr>
    </w:p>
    <w:p w14:paraId="6CF66E13" w14:textId="44E9BACD" w:rsidR="008E580C" w:rsidRPr="008E580C" w:rsidRDefault="008E580C" w:rsidP="008E580C">
      <w:pPr>
        <w:jc w:val="center"/>
        <w:rPr>
          <w:rFonts w:asciiTheme="majorHAnsi" w:hAnsiTheme="majorHAnsi" w:cstheme="majorHAnsi"/>
          <w:sz w:val="24"/>
          <w:szCs w:val="24"/>
        </w:rPr>
      </w:pPr>
    </w:p>
    <w:p w14:paraId="55B01387" w14:textId="5EE9FFB4" w:rsidR="008E580C" w:rsidRPr="008E580C" w:rsidRDefault="008E580C" w:rsidP="008E580C">
      <w:pPr>
        <w:jc w:val="center"/>
        <w:rPr>
          <w:rFonts w:asciiTheme="majorHAnsi" w:hAnsiTheme="majorHAnsi" w:cstheme="majorHAnsi"/>
          <w:sz w:val="24"/>
          <w:szCs w:val="24"/>
        </w:rPr>
      </w:pPr>
    </w:p>
    <w:p w14:paraId="5203782D" w14:textId="6A2643BE" w:rsidR="008E580C" w:rsidRPr="008E580C" w:rsidRDefault="008E580C" w:rsidP="008E580C">
      <w:pPr>
        <w:jc w:val="center"/>
        <w:rPr>
          <w:rFonts w:asciiTheme="majorHAnsi" w:hAnsiTheme="majorHAnsi" w:cstheme="majorHAnsi"/>
          <w:sz w:val="24"/>
          <w:szCs w:val="24"/>
        </w:rPr>
      </w:pPr>
    </w:p>
    <w:p w14:paraId="5901B15B" w14:textId="30FDC807" w:rsidR="008E580C" w:rsidRPr="008E580C" w:rsidRDefault="008E580C" w:rsidP="008E580C">
      <w:pPr>
        <w:jc w:val="center"/>
        <w:rPr>
          <w:rFonts w:asciiTheme="majorHAnsi" w:hAnsiTheme="majorHAnsi" w:cstheme="majorHAnsi"/>
          <w:sz w:val="24"/>
          <w:szCs w:val="24"/>
        </w:rPr>
      </w:pPr>
    </w:p>
    <w:p w14:paraId="26EC3E6D" w14:textId="64BEF5BC" w:rsidR="008E580C" w:rsidRPr="008E580C" w:rsidRDefault="008E580C" w:rsidP="008E580C">
      <w:pPr>
        <w:rPr>
          <w:rFonts w:asciiTheme="majorHAnsi" w:hAnsiTheme="majorHAnsi" w:cstheme="majorHAnsi"/>
          <w:sz w:val="24"/>
          <w:szCs w:val="24"/>
        </w:rPr>
      </w:pPr>
    </w:p>
    <w:p w14:paraId="7D4EF637" w14:textId="77777777" w:rsidR="00342A84" w:rsidRDefault="00342A84" w:rsidP="008E580C">
      <w:pPr>
        <w:jc w:val="center"/>
        <w:rPr>
          <w:rFonts w:asciiTheme="majorHAnsi" w:hAnsiTheme="majorHAnsi" w:cstheme="majorHAnsi"/>
          <w:sz w:val="24"/>
          <w:szCs w:val="24"/>
        </w:rPr>
      </w:pPr>
    </w:p>
    <w:p w14:paraId="6DDACD3C" w14:textId="77777777" w:rsidR="00A257BB" w:rsidRPr="008E580C" w:rsidRDefault="00A257BB" w:rsidP="008E580C">
      <w:pPr>
        <w:jc w:val="center"/>
        <w:rPr>
          <w:rFonts w:asciiTheme="majorHAnsi" w:hAnsiTheme="majorHAnsi" w:cstheme="majorHAnsi"/>
          <w:sz w:val="24"/>
          <w:szCs w:val="24"/>
        </w:rPr>
      </w:pPr>
    </w:p>
    <w:p w14:paraId="03F50E38" w14:textId="73645DB5" w:rsidR="008E580C" w:rsidRPr="00A257BB" w:rsidRDefault="008E580C" w:rsidP="008E580C">
      <w:pPr>
        <w:jc w:val="center"/>
        <w:rPr>
          <w:rFonts w:asciiTheme="majorHAnsi" w:hAnsiTheme="majorHAnsi" w:cstheme="majorHAnsi"/>
        </w:rPr>
      </w:pPr>
      <w:r w:rsidRPr="00A257BB">
        <w:rPr>
          <w:rFonts w:asciiTheme="majorHAnsi" w:hAnsiTheme="majorHAnsi" w:cstheme="majorHAnsi"/>
        </w:rPr>
        <w:t xml:space="preserve">Prepared by </w:t>
      </w:r>
      <w:proofErr w:type="spellStart"/>
      <w:r w:rsidRPr="00A257BB">
        <w:rPr>
          <w:rFonts w:asciiTheme="majorHAnsi" w:hAnsiTheme="majorHAnsi" w:cstheme="majorHAnsi"/>
          <w:b/>
          <w:i/>
        </w:rPr>
        <w:t>GoonSquad</w:t>
      </w:r>
      <w:proofErr w:type="spellEnd"/>
      <w:r w:rsidRPr="00A257BB">
        <w:rPr>
          <w:rFonts w:asciiTheme="majorHAnsi" w:hAnsiTheme="majorHAnsi" w:cstheme="majorHAnsi"/>
        </w:rPr>
        <w:t xml:space="preserve"> Team</w:t>
      </w:r>
    </w:p>
    <w:p w14:paraId="58CD4241" w14:textId="52B0C03E"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Swarnajyoti</w:t>
      </w:r>
      <w:proofErr w:type="spellEnd"/>
      <w:r w:rsidRPr="00A257BB">
        <w:rPr>
          <w:rFonts w:asciiTheme="majorHAnsi" w:hAnsiTheme="majorHAnsi" w:cstheme="majorHAnsi"/>
        </w:rPr>
        <w:t xml:space="preserve"> </w:t>
      </w:r>
      <w:proofErr w:type="spellStart"/>
      <w:r w:rsidRPr="00A257BB">
        <w:rPr>
          <w:rFonts w:asciiTheme="majorHAnsi" w:hAnsiTheme="majorHAnsi" w:cstheme="majorHAnsi"/>
        </w:rPr>
        <w:t>Datta</w:t>
      </w:r>
      <w:proofErr w:type="spellEnd"/>
    </w:p>
    <w:p w14:paraId="61CBFB97" w14:textId="7D271E8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 xml:space="preserve">Nikki L. </w:t>
      </w:r>
      <w:proofErr w:type="spellStart"/>
      <w:r w:rsidRPr="00A257BB">
        <w:rPr>
          <w:rFonts w:asciiTheme="majorHAnsi" w:hAnsiTheme="majorHAnsi" w:cstheme="majorHAnsi"/>
        </w:rPr>
        <w:t>Quibin</w:t>
      </w:r>
      <w:proofErr w:type="spellEnd"/>
    </w:p>
    <w:p w14:paraId="60CA3EF6" w14:textId="341B35E1"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Junil</w:t>
      </w:r>
      <w:proofErr w:type="spellEnd"/>
      <w:r w:rsidRPr="00A257BB">
        <w:rPr>
          <w:rFonts w:asciiTheme="majorHAnsi" w:hAnsiTheme="majorHAnsi" w:cstheme="majorHAnsi"/>
        </w:rPr>
        <w:t xml:space="preserve"> Patel</w:t>
      </w:r>
    </w:p>
    <w:p w14:paraId="12EEB85B" w14:textId="2B3AC22E"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Beiyang Liu</w:t>
      </w:r>
    </w:p>
    <w:p w14:paraId="083839D4" w14:textId="585520D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Laine London</w:t>
      </w:r>
    </w:p>
    <w:p w14:paraId="54DAAD41" w14:textId="650A5145"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Hajoon</w:t>
      </w:r>
      <w:proofErr w:type="spellEnd"/>
      <w:r w:rsidRPr="00A257BB">
        <w:rPr>
          <w:rFonts w:asciiTheme="majorHAnsi" w:hAnsiTheme="majorHAnsi" w:cstheme="majorHAnsi"/>
        </w:rPr>
        <w:t xml:space="preserve"> Choi</w:t>
      </w:r>
    </w:p>
    <w:p w14:paraId="57DCA89E" w14:textId="3DD734D2"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Leo Li</w:t>
      </w:r>
    </w:p>
    <w:p w14:paraId="04123E39" w14:textId="1F5ABA14" w:rsidR="008E580C" w:rsidRPr="00A257BB" w:rsidRDefault="008E580C" w:rsidP="008E580C">
      <w:pPr>
        <w:spacing w:after="0" w:line="240" w:lineRule="auto"/>
        <w:jc w:val="center"/>
        <w:rPr>
          <w:rFonts w:asciiTheme="majorHAnsi" w:hAnsiTheme="majorHAnsi" w:cstheme="majorHAnsi"/>
        </w:rPr>
      </w:pPr>
    </w:p>
    <w:p w14:paraId="76A1427E" w14:textId="48BF8333" w:rsidR="008E580C" w:rsidRPr="00A257BB" w:rsidRDefault="00F50A01" w:rsidP="008E580C">
      <w:pPr>
        <w:spacing w:after="0" w:line="240" w:lineRule="auto"/>
        <w:jc w:val="center"/>
        <w:rPr>
          <w:rFonts w:asciiTheme="majorHAnsi" w:hAnsiTheme="majorHAnsi" w:cstheme="majorHAnsi"/>
        </w:rPr>
      </w:pPr>
      <w:r>
        <w:rPr>
          <w:rFonts w:asciiTheme="majorHAnsi" w:hAnsiTheme="majorHAnsi" w:cstheme="majorHAnsi"/>
        </w:rPr>
        <w:t>Date: February 16</w:t>
      </w:r>
      <w:r w:rsidR="008E580C" w:rsidRPr="00A257BB">
        <w:rPr>
          <w:rFonts w:asciiTheme="majorHAnsi" w:hAnsiTheme="majorHAnsi" w:cstheme="majorHAnsi"/>
        </w:rPr>
        <w:t>, 2018</w:t>
      </w:r>
    </w:p>
    <w:p w14:paraId="569FF285" w14:textId="77777777" w:rsidR="008E580C" w:rsidRPr="008E580C" w:rsidRDefault="008E580C" w:rsidP="008E580C">
      <w:pPr>
        <w:jc w:val="center"/>
      </w:pPr>
    </w:p>
    <w:p w14:paraId="3985F277" w14:textId="77777777" w:rsidR="008E580C" w:rsidRDefault="008E580C">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8E580C" w:rsidRDefault="00FD0B76" w:rsidP="001A28B5">
          <w:pPr>
            <w:pStyle w:val="TOCHeading"/>
            <w:rPr>
              <w:rFonts w:ascii="Times New Roman" w:hAnsi="Times New Roman" w:cs="Times New Roman"/>
            </w:rPr>
          </w:pPr>
          <w:r w:rsidRPr="008E580C">
            <w:rPr>
              <w:rFonts w:ascii="Times New Roman" w:hAnsi="Times New Roman" w:cs="Times New Roman"/>
            </w:rPr>
            <w:t>Table of Contents</w:t>
          </w:r>
        </w:p>
        <w:p w14:paraId="350B1C94" w14:textId="6D702504" w:rsidR="00CD01F8" w:rsidRPr="008E580C" w:rsidRDefault="00AA1316">
          <w:pPr>
            <w:pStyle w:val="TOC1"/>
            <w:rPr>
              <w:rFonts w:ascii="Times New Roman" w:eastAsiaTheme="minorEastAsia" w:hAnsi="Times New Roman" w:cs="Times New Roman"/>
              <w:color w:val="auto"/>
              <w:sz w:val="24"/>
              <w:szCs w:val="24"/>
            </w:rPr>
          </w:pPr>
          <w:r w:rsidRPr="008E580C">
            <w:rPr>
              <w:rFonts w:ascii="Times New Roman" w:hAnsi="Times New Roman" w:cs="Times New Roman"/>
            </w:rPr>
            <w:fldChar w:fldCharType="begin"/>
          </w:r>
          <w:r w:rsidRPr="008E580C">
            <w:rPr>
              <w:rFonts w:ascii="Times New Roman" w:hAnsi="Times New Roman" w:cs="Times New Roman"/>
            </w:rPr>
            <w:instrText xml:space="preserve"> TOC \o "1-3" \h \z \u </w:instrText>
          </w:r>
          <w:r w:rsidRPr="008E580C">
            <w:rPr>
              <w:rFonts w:ascii="Times New Roman" w:hAnsi="Times New Roman" w:cs="Times New Roman"/>
            </w:rPr>
            <w:fldChar w:fldCharType="separate"/>
          </w:r>
          <w:hyperlink w:anchor="_Toc505321828" w:history="1">
            <w:r w:rsidR="00E940F9" w:rsidRPr="00E940F9">
              <w:rPr>
                <w:rFonts w:ascii="Times New Roman" w:hAnsi="Times New Roman" w:cs="Times New Roman"/>
              </w:rPr>
              <w:t xml:space="preserve"> </w:t>
            </w:r>
            <w:r w:rsidR="00E940F9">
              <w:rPr>
                <w:rFonts w:ascii="Times New Roman" w:hAnsi="Times New Roman" w:cs="Times New Roman"/>
              </w:rPr>
              <w:t>Bug #1: Legend Annotate</w:t>
            </w:r>
            <w:r w:rsidR="00E940F9">
              <w:rPr>
                <w:rStyle w:val="Hyperlink"/>
                <w:rFonts w:ascii="Times New Roman" w:hAnsi="Times New Roman" w:cs="Times New Roman"/>
              </w:rPr>
              <w:t xml:space="preserve"> </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_Toc505321828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077878">
              <w:rPr>
                <w:rFonts w:ascii="Times New Roman" w:hAnsi="Times New Roman" w:cs="Times New Roman"/>
                <w:webHidden/>
              </w:rPr>
              <w:t>1</w:t>
            </w:r>
            <w:r w:rsidR="00CD01F8" w:rsidRPr="008E580C">
              <w:rPr>
                <w:rFonts w:ascii="Times New Roman" w:hAnsi="Times New Roman" w:cs="Times New Roman"/>
                <w:webHidden/>
              </w:rPr>
              <w:fldChar w:fldCharType="end"/>
            </w:r>
          </w:hyperlink>
        </w:p>
        <w:p w14:paraId="0654394E" w14:textId="0BC6B99E" w:rsidR="00CD01F8" w:rsidRPr="008E580C" w:rsidRDefault="005E2CC3">
          <w:pPr>
            <w:pStyle w:val="TOC2"/>
            <w:tabs>
              <w:tab w:val="right" w:leader="dot" w:pos="10502"/>
            </w:tabs>
            <w:rPr>
              <w:rFonts w:ascii="Times New Roman" w:eastAsiaTheme="minorEastAsia" w:hAnsi="Times New Roman" w:cs="Times New Roman"/>
              <w:noProof/>
              <w:sz w:val="24"/>
              <w:szCs w:val="24"/>
            </w:rPr>
          </w:pPr>
          <w:hyperlink w:anchor="_Toc505321829" w:history="1">
            <w:r w:rsid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84527C">
              <w:rPr>
                <w:rFonts w:ascii="Times New Roman" w:hAnsi="Times New Roman" w:cs="Times New Roman"/>
                <w:noProof/>
                <w:webHidden/>
              </w:rPr>
              <w:t>1</w:t>
            </w:r>
          </w:hyperlink>
        </w:p>
        <w:p w14:paraId="68270926" w14:textId="713E3604" w:rsidR="00CD01F8" w:rsidRPr="008E580C" w:rsidRDefault="005E2CC3">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CD01F8" w:rsidRPr="008E580C">
              <w:rPr>
                <w:rFonts w:ascii="Times New Roman" w:hAnsi="Times New Roman" w:cs="Times New Roman"/>
                <w:noProof/>
                <w:webHidden/>
              </w:rPr>
              <w:tab/>
            </w:r>
            <w:r w:rsidR="0084527C">
              <w:rPr>
                <w:rFonts w:ascii="Times New Roman" w:hAnsi="Times New Roman" w:cs="Times New Roman"/>
                <w:noProof/>
                <w:webHidden/>
              </w:rPr>
              <w:t>2</w:t>
            </w:r>
          </w:hyperlink>
        </w:p>
        <w:p w14:paraId="058C250B" w14:textId="4A6358C1" w:rsidR="00CD01F8" w:rsidRPr="008E580C" w:rsidRDefault="005E2CC3" w:rsidP="00E940F9">
          <w:pPr>
            <w:pStyle w:val="TOC2"/>
            <w:tabs>
              <w:tab w:val="right" w:leader="dot" w:pos="10502"/>
            </w:tabs>
            <w:rPr>
              <w:rFonts w:ascii="Times New Roman" w:eastAsiaTheme="minorEastAsia" w:hAnsi="Times New Roman" w:cs="Times New Roman"/>
              <w:noProof/>
              <w:sz w:val="24"/>
              <w:szCs w:val="24"/>
            </w:rPr>
          </w:pPr>
          <w:hyperlink w:anchor="_Toc505321831" w:history="1">
            <w:r w:rsidR="00E940F9">
              <w:rPr>
                <w:rStyle w:val="Hyperlink"/>
                <w:rFonts w:ascii="Times New Roman" w:hAnsi="Times New Roman" w:cs="Times New Roman"/>
                <w:noProof/>
              </w:rPr>
              <w:t>Bug Description and Approach to Solution</w:t>
            </w:r>
            <w:r w:rsidR="00CD01F8" w:rsidRPr="008E580C">
              <w:rPr>
                <w:rFonts w:ascii="Times New Roman" w:hAnsi="Times New Roman" w:cs="Times New Roman"/>
                <w:noProof/>
                <w:webHidden/>
              </w:rPr>
              <w:tab/>
            </w:r>
            <w:r w:rsidR="001F63E2">
              <w:rPr>
                <w:rFonts w:ascii="Times New Roman" w:hAnsi="Times New Roman" w:cs="Times New Roman"/>
                <w:noProof/>
                <w:webHidden/>
              </w:rPr>
              <w:t>3</w:t>
            </w:r>
          </w:hyperlink>
        </w:p>
        <w:p w14:paraId="6C75BD48" w14:textId="0739E4DC" w:rsidR="00CD01F8" w:rsidRPr="008E580C" w:rsidRDefault="005E2CC3">
          <w:pPr>
            <w:pStyle w:val="TOC1"/>
            <w:rPr>
              <w:rFonts w:ascii="Times New Roman" w:eastAsiaTheme="minorEastAsia" w:hAnsi="Times New Roman" w:cs="Times New Roman"/>
              <w:color w:val="auto"/>
              <w:sz w:val="24"/>
              <w:szCs w:val="24"/>
            </w:rPr>
          </w:pPr>
          <w:hyperlink w:anchor="_Toc505321833" w:history="1">
            <w:r w:rsidR="00E940F9">
              <w:rPr>
                <w:rStyle w:val="Hyperlink"/>
                <w:rFonts w:ascii="Times New Roman" w:hAnsi="Times New Roman" w:cs="Times New Roman"/>
              </w:rPr>
              <w:t>Bug #2</w:t>
            </w:r>
            <w:r w:rsidR="00E940F9" w:rsidRPr="00E940F9">
              <w:rPr>
                <w:rStyle w:val="Hyperlink"/>
                <w:rFonts w:ascii="Times New Roman" w:hAnsi="Times New Roman" w:cs="Times New Roman"/>
              </w:rPr>
              <w:t xml:space="preserve">: </w:t>
            </w:r>
            <w:r w:rsidR="00E940F9">
              <w:rPr>
                <w:rFonts w:ascii="Times New Roman" w:hAnsi="Times New Roman" w:cs="Times New Roman"/>
              </w:rPr>
              <w:t>Bbox Tight Legend</w:t>
            </w:r>
            <w:r w:rsidR="00CD01F8" w:rsidRPr="008E580C">
              <w:rPr>
                <w:rFonts w:ascii="Times New Roman" w:hAnsi="Times New Roman" w:cs="Times New Roman"/>
                <w:webHidden/>
              </w:rPr>
              <w:tab/>
            </w:r>
            <w:r w:rsidR="00E940F9">
              <w:rPr>
                <w:rFonts w:ascii="Times New Roman" w:hAnsi="Times New Roman" w:cs="Times New Roman"/>
                <w:webHidden/>
              </w:rPr>
              <w:t>4</w:t>
            </w:r>
          </w:hyperlink>
        </w:p>
        <w:p w14:paraId="7BEB6C63" w14:textId="0FB7ECCA" w:rsidR="00CD01F8" w:rsidRPr="008E580C" w:rsidRDefault="005E2CC3">
          <w:pPr>
            <w:pStyle w:val="TOC2"/>
            <w:tabs>
              <w:tab w:val="right" w:leader="dot" w:pos="10502"/>
            </w:tabs>
            <w:rPr>
              <w:rFonts w:ascii="Times New Roman" w:eastAsiaTheme="minorEastAsia" w:hAnsi="Times New Roman" w:cs="Times New Roman"/>
              <w:noProof/>
              <w:sz w:val="24"/>
              <w:szCs w:val="24"/>
            </w:rPr>
          </w:pPr>
          <w:hyperlink w:anchor="_Toc505321834" w:history="1">
            <w:r w:rsidR="00E940F9" w:rsidRPr="00E940F9">
              <w:rPr>
                <w:rStyle w:val="Hyperlink"/>
                <w:rFonts w:ascii="Times New Roman" w:hAnsi="Times New Roman" w:cs="Times New Roman"/>
                <w:noProof/>
              </w:rPr>
              <w:t>Code Snippet and Bug Outcome</w:t>
            </w:r>
            <w:r w:rsidR="00CD01F8" w:rsidRPr="008E580C">
              <w:rPr>
                <w:rFonts w:ascii="Times New Roman" w:hAnsi="Times New Roman" w:cs="Times New Roman"/>
                <w:noProof/>
                <w:webHidden/>
              </w:rPr>
              <w:tab/>
            </w:r>
            <w:r w:rsidR="00411439" w:rsidRPr="00170C5D">
              <w:rPr>
                <w:rFonts w:ascii="Times New Roman" w:hAnsi="Times New Roman" w:cs="Times New Roman"/>
                <w:noProof/>
                <w:webHidden/>
              </w:rPr>
              <w:t>4</w:t>
            </w:r>
          </w:hyperlink>
        </w:p>
        <w:p w14:paraId="2E08F059" w14:textId="4D422585" w:rsidR="00E940F9" w:rsidRPr="008E580C" w:rsidRDefault="005E2CC3" w:rsidP="00E940F9">
          <w:pPr>
            <w:pStyle w:val="TOC2"/>
            <w:tabs>
              <w:tab w:val="right" w:leader="dot" w:pos="10502"/>
            </w:tabs>
            <w:rPr>
              <w:rFonts w:ascii="Times New Roman" w:eastAsiaTheme="minorEastAsia" w:hAnsi="Times New Roman" w:cs="Times New Roman"/>
              <w:noProof/>
              <w:sz w:val="24"/>
              <w:szCs w:val="24"/>
            </w:rPr>
          </w:pPr>
          <w:hyperlink w:anchor="_Toc505321830" w:history="1">
            <w:r w:rsidR="00E940F9">
              <w:rPr>
                <w:rStyle w:val="Hyperlink"/>
                <w:rFonts w:ascii="Times New Roman" w:hAnsi="Times New Roman" w:cs="Times New Roman"/>
                <w:noProof/>
              </w:rPr>
              <w:t>Class and Sequence UML Diagrams</w:t>
            </w:r>
            <w:r w:rsidR="00E940F9" w:rsidRPr="008E580C">
              <w:rPr>
                <w:rFonts w:ascii="Times New Roman" w:hAnsi="Times New Roman" w:cs="Times New Roman"/>
                <w:noProof/>
                <w:webHidden/>
              </w:rPr>
              <w:tab/>
            </w:r>
            <w:r w:rsidR="00411439">
              <w:rPr>
                <w:rFonts w:ascii="Times New Roman" w:hAnsi="Times New Roman" w:cs="Times New Roman"/>
                <w:noProof/>
                <w:webHidden/>
              </w:rPr>
              <w:t>5</w:t>
            </w:r>
          </w:hyperlink>
        </w:p>
        <w:p w14:paraId="51032AD0" w14:textId="559169A7" w:rsidR="00E940F9" w:rsidRDefault="005E2CC3" w:rsidP="00E940F9">
          <w:pPr>
            <w:pStyle w:val="TOC2"/>
            <w:tabs>
              <w:tab w:val="right" w:leader="dot" w:pos="10502"/>
            </w:tabs>
            <w:rPr>
              <w:rFonts w:ascii="Times New Roman" w:hAnsi="Times New Roman" w:cs="Times New Roman"/>
              <w:noProof/>
            </w:rPr>
          </w:pPr>
          <w:hyperlink w:anchor="_Toc505321831" w:history="1">
            <w:r w:rsidR="00E940F9">
              <w:rPr>
                <w:rStyle w:val="Hyperlink"/>
                <w:rFonts w:ascii="Times New Roman" w:hAnsi="Times New Roman" w:cs="Times New Roman"/>
                <w:noProof/>
              </w:rPr>
              <w:t>Bug Description and Approach to Solution</w:t>
            </w:r>
            <w:r w:rsidR="00E940F9" w:rsidRPr="008E580C">
              <w:rPr>
                <w:rFonts w:ascii="Times New Roman" w:hAnsi="Times New Roman" w:cs="Times New Roman"/>
                <w:noProof/>
                <w:webHidden/>
              </w:rPr>
              <w:tab/>
            </w:r>
            <w:r w:rsidR="00170C5D" w:rsidRPr="00170C5D">
              <w:rPr>
                <w:rFonts w:ascii="Times New Roman" w:hAnsi="Times New Roman" w:cs="Times New Roman"/>
                <w:noProof/>
                <w:webHidden/>
              </w:rPr>
              <w:t>6</w:t>
            </w:r>
          </w:hyperlink>
        </w:p>
        <w:p w14:paraId="6779D702" w14:textId="250146A7" w:rsidR="00C4254F" w:rsidRPr="008E580C" w:rsidRDefault="005E2CC3" w:rsidP="00C4254F">
          <w:pPr>
            <w:pStyle w:val="TOC1"/>
            <w:rPr>
              <w:rFonts w:ascii="Times New Roman" w:eastAsiaTheme="minorEastAsia" w:hAnsi="Times New Roman" w:cs="Times New Roman"/>
              <w:color w:val="auto"/>
              <w:sz w:val="24"/>
              <w:szCs w:val="24"/>
            </w:rPr>
          </w:pPr>
          <w:hyperlink w:anchor="_Toc505321828" w:history="1">
            <w:r w:rsidR="00C4254F" w:rsidRPr="00E940F9">
              <w:rPr>
                <w:rFonts w:ascii="Times New Roman" w:hAnsi="Times New Roman" w:cs="Times New Roman"/>
              </w:rPr>
              <w:t xml:space="preserve"> </w:t>
            </w:r>
            <w:r w:rsidR="00C4254F">
              <w:rPr>
                <w:rFonts w:ascii="Times New Roman" w:hAnsi="Times New Roman" w:cs="Times New Roman"/>
              </w:rPr>
              <w:t>Bug #3: Logscale</w:t>
            </w:r>
            <w:r w:rsidR="00C4254F" w:rsidRPr="008E580C">
              <w:rPr>
                <w:rFonts w:ascii="Times New Roman" w:hAnsi="Times New Roman" w:cs="Times New Roman"/>
                <w:webHidden/>
              </w:rPr>
              <w:tab/>
            </w:r>
            <w:r w:rsidR="00411439">
              <w:rPr>
                <w:rFonts w:ascii="Times New Roman" w:hAnsi="Times New Roman" w:cs="Times New Roman"/>
                <w:webHidden/>
              </w:rPr>
              <w:t>7</w:t>
            </w:r>
          </w:hyperlink>
        </w:p>
        <w:p w14:paraId="483A4C94" w14:textId="423908B1" w:rsidR="00C4254F" w:rsidRPr="008E580C" w:rsidRDefault="005E2CC3" w:rsidP="00C4254F">
          <w:pPr>
            <w:pStyle w:val="TOC2"/>
            <w:tabs>
              <w:tab w:val="right" w:leader="dot" w:pos="10502"/>
            </w:tabs>
            <w:rPr>
              <w:rFonts w:ascii="Times New Roman" w:eastAsiaTheme="minorEastAsia" w:hAnsi="Times New Roman" w:cs="Times New Roman"/>
              <w:noProof/>
              <w:sz w:val="24"/>
              <w:szCs w:val="24"/>
            </w:rPr>
          </w:pPr>
          <w:hyperlink w:anchor="_Toc505321829" w:history="1">
            <w:r w:rsidR="00C4254F">
              <w:rPr>
                <w:rStyle w:val="Hyperlink"/>
                <w:rFonts w:ascii="Times New Roman" w:hAnsi="Times New Roman" w:cs="Times New Roman"/>
                <w:noProof/>
              </w:rPr>
              <w:t>Code Snippet and Bug Outcome</w:t>
            </w:r>
            <w:r w:rsidR="00C4254F" w:rsidRPr="008E580C">
              <w:rPr>
                <w:rFonts w:ascii="Times New Roman" w:hAnsi="Times New Roman" w:cs="Times New Roman"/>
                <w:noProof/>
                <w:webHidden/>
              </w:rPr>
              <w:tab/>
            </w:r>
            <w:r w:rsidR="00411439">
              <w:rPr>
                <w:rFonts w:ascii="Times New Roman" w:hAnsi="Times New Roman" w:cs="Times New Roman"/>
                <w:noProof/>
                <w:webHidden/>
              </w:rPr>
              <w:t>7</w:t>
            </w:r>
          </w:hyperlink>
        </w:p>
        <w:p w14:paraId="7F98B655" w14:textId="499317C0" w:rsidR="00C4254F" w:rsidRPr="008E580C" w:rsidRDefault="005E2CC3" w:rsidP="00C4254F">
          <w:pPr>
            <w:pStyle w:val="TOC2"/>
            <w:tabs>
              <w:tab w:val="right" w:leader="dot" w:pos="10502"/>
            </w:tabs>
            <w:rPr>
              <w:rFonts w:ascii="Times New Roman" w:eastAsiaTheme="minorEastAsia" w:hAnsi="Times New Roman" w:cs="Times New Roman"/>
              <w:noProof/>
              <w:sz w:val="24"/>
              <w:szCs w:val="24"/>
            </w:rPr>
          </w:pPr>
          <w:hyperlink w:anchor="_Toc505321830" w:history="1">
            <w:r w:rsidR="00C4254F">
              <w:rPr>
                <w:rStyle w:val="Hyperlink"/>
                <w:rFonts w:ascii="Times New Roman" w:hAnsi="Times New Roman" w:cs="Times New Roman"/>
                <w:noProof/>
              </w:rPr>
              <w:t>Class and Sequence UML Diagrams</w:t>
            </w:r>
            <w:r w:rsidR="00C4254F" w:rsidRPr="008E580C">
              <w:rPr>
                <w:rFonts w:ascii="Times New Roman" w:hAnsi="Times New Roman" w:cs="Times New Roman"/>
                <w:noProof/>
                <w:webHidden/>
              </w:rPr>
              <w:tab/>
            </w:r>
            <w:r w:rsidR="00411439">
              <w:rPr>
                <w:rFonts w:ascii="Times New Roman" w:hAnsi="Times New Roman" w:cs="Times New Roman"/>
                <w:noProof/>
                <w:webHidden/>
              </w:rPr>
              <w:t>8</w:t>
            </w:r>
          </w:hyperlink>
        </w:p>
        <w:p w14:paraId="2097E2A7" w14:textId="1CCB0042" w:rsidR="00C4254F" w:rsidRPr="008E580C" w:rsidRDefault="005E2CC3" w:rsidP="00C4254F">
          <w:pPr>
            <w:pStyle w:val="TOC2"/>
            <w:tabs>
              <w:tab w:val="right" w:leader="dot" w:pos="10502"/>
            </w:tabs>
            <w:rPr>
              <w:rFonts w:ascii="Times New Roman" w:eastAsiaTheme="minorEastAsia" w:hAnsi="Times New Roman" w:cs="Times New Roman"/>
              <w:noProof/>
              <w:sz w:val="24"/>
              <w:szCs w:val="24"/>
            </w:rPr>
          </w:pPr>
          <w:hyperlink w:anchor="_Toc505321831" w:history="1">
            <w:r w:rsidR="00C4254F">
              <w:rPr>
                <w:rStyle w:val="Hyperlink"/>
                <w:rFonts w:ascii="Times New Roman" w:hAnsi="Times New Roman" w:cs="Times New Roman"/>
                <w:noProof/>
              </w:rPr>
              <w:t>Bug Description and Approach to Solution</w:t>
            </w:r>
            <w:r w:rsidR="00C4254F" w:rsidRPr="008E580C">
              <w:rPr>
                <w:rFonts w:ascii="Times New Roman" w:hAnsi="Times New Roman" w:cs="Times New Roman"/>
                <w:noProof/>
                <w:webHidden/>
              </w:rPr>
              <w:tab/>
            </w:r>
            <w:r w:rsidR="00411439">
              <w:rPr>
                <w:rFonts w:ascii="Times New Roman" w:hAnsi="Times New Roman" w:cs="Times New Roman"/>
                <w:noProof/>
                <w:webHidden/>
              </w:rPr>
              <w:t>9</w:t>
            </w:r>
          </w:hyperlink>
        </w:p>
        <w:p w14:paraId="7D49B2AE" w14:textId="77777777" w:rsidR="00C4254F" w:rsidRPr="00C4254F" w:rsidRDefault="00C4254F" w:rsidP="00C4254F"/>
        <w:p w14:paraId="366380BB" w14:textId="6128F176" w:rsidR="00896BA8" w:rsidRPr="008E580C" w:rsidRDefault="00AA1316">
          <w:pPr>
            <w:rPr>
              <w:rFonts w:ascii="Times New Roman" w:hAnsi="Times New Roman" w:cs="Times New Roman"/>
              <w:b/>
              <w:bCs/>
              <w:noProof/>
            </w:rPr>
            <w:sectPr w:rsidR="00896BA8" w:rsidRPr="008E580C" w:rsidSect="00EE0822">
              <w:pgSz w:w="12240" w:h="15840"/>
              <w:pgMar w:top="1512" w:right="864" w:bottom="1022" w:left="864" w:header="720" w:footer="720" w:gutter="0"/>
              <w:cols w:space="720"/>
              <w:titlePg/>
              <w:docGrid w:linePitch="360"/>
            </w:sectPr>
          </w:pPr>
          <w:r w:rsidRPr="008E580C">
            <w:rPr>
              <w:rFonts w:ascii="Times New Roman" w:hAnsi="Times New Roman" w:cs="Times New Roman"/>
              <w:b/>
              <w:bCs/>
              <w:noProof/>
            </w:rPr>
            <w:fldChar w:fldCharType="end"/>
          </w:r>
        </w:p>
      </w:sdtContent>
    </w:sdt>
    <w:p w14:paraId="0DBC47D6" w14:textId="4B0E23B2" w:rsidR="00F37401" w:rsidRPr="008E580C" w:rsidRDefault="00907B28" w:rsidP="00ED60EE">
      <w:pPr>
        <w:pStyle w:val="Heading1"/>
        <w:ind w:left="0"/>
        <w:rPr>
          <w:rFonts w:ascii="Times New Roman" w:hAnsi="Times New Roman" w:cs="Times New Roman"/>
        </w:rPr>
      </w:pPr>
      <w:bookmarkStart w:id="0" w:name="_Toc505321828"/>
      <w:r w:rsidRPr="008E580C">
        <w:rPr>
          <w:rFonts w:ascii="Times New Roman" w:hAnsi="Times New Roman" w:cs="Times New Roman"/>
        </w:rPr>
        <w:lastRenderedPageBreak/>
        <w:t xml:space="preserve">      </w:t>
      </w:r>
      <w:bookmarkEnd w:id="0"/>
      <w:r w:rsidR="00E959A8">
        <w:rPr>
          <w:rFonts w:ascii="Times New Roman" w:hAnsi="Times New Roman" w:cs="Times New Roman"/>
        </w:rPr>
        <w:t>Bug #1</w:t>
      </w:r>
      <w:r w:rsidR="001A392B">
        <w:rPr>
          <w:rFonts w:ascii="Times New Roman" w:hAnsi="Times New Roman" w:cs="Times New Roman"/>
        </w:rPr>
        <w:t>: Legend Annotate</w:t>
      </w:r>
    </w:p>
    <w:p w14:paraId="0ADA2D02"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 xml:space="preserve">Bug/Issue: </w:t>
      </w:r>
      <w:hyperlink r:id="rId8" w:history="1">
        <w:r>
          <w:rPr>
            <w:rStyle w:val="Hyperlink"/>
            <w:rFonts w:ascii="Times New Roman" w:hAnsi="Times New Roman" w:cs="Times New Roman"/>
            <w:sz w:val="24"/>
            <w:szCs w:val="24"/>
          </w:rPr>
          <w:t>Legend does not show ‘annotate’ #8236</w:t>
        </w:r>
      </w:hyperlink>
    </w:p>
    <w:p w14:paraId="6EFD5B26" w14:textId="77777777" w:rsidR="00E9229F" w:rsidRDefault="00E9229F" w:rsidP="00E9229F">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/bug_snippets/legend_annotate.py</w:t>
      </w:r>
    </w:p>
    <w:p w14:paraId="089EB9B5" w14:textId="738207D3" w:rsidR="00E9229F" w:rsidRDefault="00E9229F" w:rsidP="00E9229F">
      <w:pPr>
        <w:jc w:val="center"/>
        <w:rPr>
          <w:rFonts w:ascii="Times New Roman" w:hAnsi="Times New Roman" w:cs="Times New Roman"/>
          <w:sz w:val="24"/>
          <w:szCs w:val="24"/>
        </w:rPr>
      </w:pPr>
      <w:r>
        <w:rPr>
          <w:noProof/>
          <w:lang w:val="en-CA" w:eastAsia="ko-KR"/>
        </w:rPr>
        <w:drawing>
          <wp:inline distT="0" distB="0" distL="0" distR="0" wp14:anchorId="68042031" wp14:editId="6622A7EF">
            <wp:extent cx="3752667" cy="3600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3604281"/>
                    </a:xfrm>
                    <a:prstGeom prst="rect">
                      <a:avLst/>
                    </a:prstGeom>
                    <a:noFill/>
                    <a:ln>
                      <a:noFill/>
                    </a:ln>
                  </pic:spPr>
                </pic:pic>
              </a:graphicData>
            </a:graphic>
          </wp:inline>
        </w:drawing>
      </w:r>
    </w:p>
    <w:p w14:paraId="51FB7CFE" w14:textId="77777777" w:rsidR="00394FE0" w:rsidRDefault="00E9229F" w:rsidP="00394FE0">
      <w:pPr>
        <w:keepNext/>
        <w:jc w:val="center"/>
      </w:pPr>
      <w:r>
        <w:rPr>
          <w:noProof/>
          <w:lang w:val="en-CA" w:eastAsia="ko-KR"/>
        </w:rPr>
        <w:drawing>
          <wp:inline distT="0" distB="0" distL="0" distR="0" wp14:anchorId="0153E739" wp14:editId="193CD3BE">
            <wp:extent cx="375666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C46F80B" w14:textId="7EF36CBD" w:rsidR="00E9229F" w:rsidRDefault="00394FE0" w:rsidP="00394FE0">
      <w:pPr>
        <w:pStyle w:val="Caption"/>
        <w:jc w:val="center"/>
        <w:rPr>
          <w:rFonts w:ascii="Times New Roman" w:hAnsi="Times New Roman" w:cs="Times New Roman"/>
          <w:sz w:val="24"/>
          <w:szCs w:val="24"/>
        </w:rPr>
      </w:pPr>
      <w:r>
        <w:t xml:space="preserve">Figure </w:t>
      </w:r>
      <w:fldSimple w:instr=" SEQ Figure \* ARABIC ">
        <w:r w:rsidR="00077878">
          <w:rPr>
            <w:noProof/>
          </w:rPr>
          <w:t>1</w:t>
        </w:r>
      </w:fldSimple>
      <w:r>
        <w:t>: Code Snippet and Bug Outcome</w:t>
      </w:r>
    </w:p>
    <w:p w14:paraId="6A4939D0" w14:textId="77777777" w:rsidR="00E9229F" w:rsidRDefault="00E9229F" w:rsidP="00A724A2">
      <w:pPr>
        <w:rPr>
          <w:rFonts w:ascii="Times New Roman" w:hAnsi="Times New Roman" w:cs="Times New Roman"/>
          <w:sz w:val="24"/>
          <w:szCs w:val="24"/>
        </w:rPr>
      </w:pPr>
    </w:p>
    <w:p w14:paraId="454E6B82" w14:textId="61E335E1" w:rsidR="001A392B" w:rsidRDefault="001A392B" w:rsidP="001A392B">
      <w:pPr>
        <w:keepNext/>
      </w:pPr>
      <w:r>
        <w:rPr>
          <w:rFonts w:ascii="Times New Roman" w:hAnsi="Times New Roman" w:cs="Times New Roman"/>
          <w:noProof/>
          <w:sz w:val="24"/>
          <w:szCs w:val="24"/>
          <w:lang w:val="en-CA" w:eastAsia="ko-KR"/>
        </w:rPr>
        <w:lastRenderedPageBreak/>
        <w:drawing>
          <wp:inline distT="0" distB="0" distL="0" distR="0" wp14:anchorId="3707B41C" wp14:editId="5DF42394">
            <wp:extent cx="6126480" cy="32111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class.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211195"/>
                    </a:xfrm>
                    <a:prstGeom prst="rect">
                      <a:avLst/>
                    </a:prstGeom>
                  </pic:spPr>
                </pic:pic>
              </a:graphicData>
            </a:graphic>
          </wp:inline>
        </w:drawing>
      </w:r>
    </w:p>
    <w:p w14:paraId="7A05BED4" w14:textId="395E3EAA" w:rsidR="001A392B" w:rsidRDefault="001A392B" w:rsidP="003E111E">
      <w:pPr>
        <w:pStyle w:val="Caption"/>
        <w:jc w:val="center"/>
        <w:rPr>
          <w:rFonts w:ascii="Times New Roman" w:hAnsi="Times New Roman" w:cs="Times New Roman"/>
          <w:sz w:val="24"/>
          <w:szCs w:val="24"/>
        </w:rPr>
      </w:pPr>
      <w:r>
        <w:t xml:space="preserve">Figure </w:t>
      </w:r>
      <w:fldSimple w:instr=" SEQ Figure \* ARABIC ">
        <w:r w:rsidR="00077878">
          <w:rPr>
            <w:noProof/>
          </w:rPr>
          <w:t>2</w:t>
        </w:r>
      </w:fldSimple>
      <w:r>
        <w:t>: Legend Annotate Bug Class Diagram</w:t>
      </w:r>
    </w:p>
    <w:p w14:paraId="638EFD33" w14:textId="77777777" w:rsidR="001A392B" w:rsidRDefault="001A392B" w:rsidP="001A392B">
      <w:pPr>
        <w:keepNext/>
      </w:pPr>
      <w:r>
        <w:rPr>
          <w:rFonts w:ascii="Times New Roman" w:hAnsi="Times New Roman" w:cs="Times New Roman"/>
          <w:noProof/>
          <w:sz w:val="24"/>
          <w:szCs w:val="24"/>
          <w:lang w:val="en-CA" w:eastAsia="ko-KR"/>
        </w:rPr>
        <w:drawing>
          <wp:inline distT="0" distB="0" distL="0" distR="0" wp14:anchorId="508EC29D" wp14:editId="5C7C505B">
            <wp:extent cx="5265964" cy="421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annotate_seq.png"/>
                    <pic:cNvPicPr/>
                  </pic:nvPicPr>
                  <pic:blipFill>
                    <a:blip r:embed="rId12">
                      <a:extLst>
                        <a:ext uri="{28A0092B-C50C-407E-A947-70E740481C1C}">
                          <a14:useLocalDpi xmlns:a14="http://schemas.microsoft.com/office/drawing/2010/main" val="0"/>
                        </a:ext>
                      </a:extLst>
                    </a:blip>
                    <a:stretch>
                      <a:fillRect/>
                    </a:stretch>
                  </pic:blipFill>
                  <pic:spPr>
                    <a:xfrm>
                      <a:off x="0" y="0"/>
                      <a:ext cx="5267285" cy="4215397"/>
                    </a:xfrm>
                    <a:prstGeom prst="rect">
                      <a:avLst/>
                    </a:prstGeom>
                  </pic:spPr>
                </pic:pic>
              </a:graphicData>
            </a:graphic>
          </wp:inline>
        </w:drawing>
      </w:r>
    </w:p>
    <w:p w14:paraId="01FBACE4" w14:textId="0E1CF619" w:rsidR="001A392B" w:rsidRDefault="001A392B" w:rsidP="001A392B">
      <w:pPr>
        <w:pStyle w:val="Caption"/>
        <w:jc w:val="center"/>
      </w:pPr>
      <w:r>
        <w:t xml:space="preserve">Figure </w:t>
      </w:r>
      <w:fldSimple w:instr=" SEQ Figure \* ARABIC ">
        <w:r w:rsidR="00077878">
          <w:rPr>
            <w:noProof/>
          </w:rPr>
          <w:t>3</w:t>
        </w:r>
      </w:fldSimple>
      <w:r>
        <w:t>: Legend Annotate Bug Sequence Diagram</w:t>
      </w:r>
    </w:p>
    <w:p w14:paraId="6A22826A"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48F215AB"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0A360FF3"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When the </w:t>
      </w:r>
      <w:proofErr w:type="gramStart"/>
      <w:r>
        <w:rPr>
          <w:rFonts w:ascii="Times New Roman" w:hAnsi="Times New Roman" w:cs="Times New Roman"/>
          <w:sz w:val="24"/>
          <w:szCs w:val="24"/>
        </w:rPr>
        <w:t>legend(</w:t>
      </w:r>
      <w:proofErr w:type="gramEnd"/>
      <w:r>
        <w:rPr>
          <w:rFonts w:ascii="Times New Roman" w:hAnsi="Times New Roman" w:cs="Times New Roman"/>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70E940D" w14:textId="77777777" w:rsidR="009E06C7" w:rsidRDefault="009E06C7" w:rsidP="009E06C7">
      <w:pPr>
        <w:rPr>
          <w:rFonts w:ascii="Times New Roman" w:hAnsi="Times New Roman" w:cs="Times New Roman"/>
          <w:b/>
          <w:sz w:val="24"/>
          <w:szCs w:val="24"/>
        </w:rPr>
      </w:pPr>
      <w:r>
        <w:rPr>
          <w:rFonts w:ascii="Times New Roman" w:hAnsi="Times New Roman" w:cs="Times New Roman"/>
          <w:b/>
          <w:sz w:val="24"/>
          <w:szCs w:val="24"/>
        </w:rPr>
        <w:t>Approach to Solution:</w:t>
      </w:r>
    </w:p>
    <w:p w14:paraId="65528818"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While we know the exact missing components, fixing this issue will require a sizable amount of effort. The bulk of the job will be in coding the handler to create an adequate construction of legend items for Annotations. There is very little documentation concerning legend items, so we will be required to reverse-engineer the handlers for the other objects like lines. Additionally, this is an issue that will require some decision-making as to how the design of the final legend item should look like. </w:t>
      </w:r>
    </w:p>
    <w:p w14:paraId="2A3BE49A"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The exact work necessary is indicated in the UML’s. Yellow portions will require modifications to accommodate the addition of an extra type of legend item. Red portions will require creation from scratch. Note that there is no difference to how the program currently operates when it comes to using other items in legends (the handlers in red are already implemented in those cases), so they were cut out for brevity and to focus attention on what needs to be implemented to get Annotations functional with legends. The sequence diagram consists of two separate operations: commanding the Axes to generate a legend and later actually rendering the result via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xml:space="preserve">). Both are called from higher-level operations or via direct advanced users. The </w:t>
      </w:r>
      <w:proofErr w:type="gramStart"/>
      <w:r>
        <w:rPr>
          <w:rFonts w:ascii="Times New Roman" w:hAnsi="Times New Roman" w:cs="Times New Roman"/>
          <w:sz w:val="24"/>
          <w:szCs w:val="24"/>
        </w:rPr>
        <w:t>legend(</w:t>
      </w:r>
      <w:proofErr w:type="gramEnd"/>
      <w:r>
        <w:rPr>
          <w:rFonts w:ascii="Times New Roman" w:hAnsi="Times New Roman" w:cs="Times New Roman"/>
          <w:sz w:val="24"/>
          <w:szCs w:val="24"/>
        </w:rPr>
        <w:t>) command in the given scenario assumes no arguments (in which case it legends every available item to the Axes of interest).</w:t>
      </w:r>
    </w:p>
    <w:p w14:paraId="562DE7B0" w14:textId="75F226C6" w:rsidR="009E06C7" w:rsidRPr="009E06C7" w:rsidRDefault="009E06C7" w:rsidP="009E06C7">
      <w:pPr>
        <w:rPr>
          <w:rFonts w:ascii="Times New Roman" w:hAnsi="Times New Roman" w:cs="Times New Roman"/>
          <w:sz w:val="24"/>
          <w:szCs w:val="24"/>
        </w:rPr>
      </w:pPr>
      <w:r>
        <w:rPr>
          <w:rFonts w:ascii="Times New Roman" w:hAnsi="Times New Roman" w:cs="Times New Roman"/>
          <w:sz w:val="24"/>
          <w:szCs w:val="24"/>
        </w:rPr>
        <w:t xml:space="preserve">The good news is that this is a mostly self-contained issue. Any further bugs or </w:t>
      </w:r>
      <w:r w:rsidR="003F4EDB">
        <w:rPr>
          <w:rFonts w:ascii="Times New Roman" w:hAnsi="Times New Roman" w:cs="Times New Roman"/>
          <w:sz w:val="24"/>
          <w:szCs w:val="24"/>
        </w:rPr>
        <w:t>errors because of attempting to work on this issue are</w:t>
      </w:r>
      <w:r>
        <w:rPr>
          <w:rFonts w:ascii="Times New Roman" w:hAnsi="Times New Roman" w:cs="Times New Roman"/>
          <w:sz w:val="24"/>
          <w:szCs w:val="24"/>
        </w:rPr>
        <w:t xml:space="preserve"> likely to be local to the chain of operations regarding the legend.</w:t>
      </w:r>
    </w:p>
    <w:p w14:paraId="0EBB7979" w14:textId="708DAC20" w:rsidR="009E06C7" w:rsidRDefault="009E06C7" w:rsidP="009E06C7">
      <w:pPr>
        <w:rPr>
          <w:rFonts w:ascii="Times New Roman" w:hAnsi="Times New Roman" w:cs="Times New Roman"/>
          <w:sz w:val="24"/>
          <w:szCs w:val="24"/>
        </w:rPr>
      </w:pPr>
      <w:r w:rsidRPr="009E06C7">
        <w:rPr>
          <w:rFonts w:ascii="Times New Roman" w:hAnsi="Times New Roman" w:cs="Times New Roman"/>
          <w:sz w:val="24"/>
          <w:szCs w:val="24"/>
        </w:rPr>
        <w:t>The estimated hours needed t</w:t>
      </w:r>
      <w:r>
        <w:rPr>
          <w:rFonts w:ascii="Times New Roman" w:hAnsi="Times New Roman" w:cs="Times New Roman"/>
          <w:sz w:val="24"/>
          <w:szCs w:val="24"/>
        </w:rPr>
        <w:t>o fully fix the bug is a</w:t>
      </w:r>
      <w:r w:rsidR="00F763F4">
        <w:rPr>
          <w:rFonts w:ascii="Times New Roman" w:hAnsi="Times New Roman" w:cs="Times New Roman"/>
          <w:sz w:val="24"/>
          <w:szCs w:val="24"/>
        </w:rPr>
        <w:t>round 13-18</w:t>
      </w:r>
      <w:r w:rsidRPr="009E06C7">
        <w:rPr>
          <w:rFonts w:ascii="Times New Roman" w:hAnsi="Times New Roman" w:cs="Times New Roman"/>
          <w:sz w:val="24"/>
          <w:szCs w:val="24"/>
        </w:rPr>
        <w:t xml:space="preserve"> hours</w:t>
      </w:r>
      <w:r>
        <w:rPr>
          <w:rFonts w:ascii="Times New Roman" w:hAnsi="Times New Roman" w:cs="Times New Roman"/>
          <w:sz w:val="24"/>
          <w:szCs w:val="24"/>
        </w:rPr>
        <w:t xml:space="preserve"> including</w:t>
      </w:r>
      <w:r w:rsidRPr="009E06C7">
        <w:rPr>
          <w:rFonts w:ascii="Times New Roman" w:hAnsi="Times New Roman" w:cs="Times New Roman"/>
          <w:sz w:val="24"/>
          <w:szCs w:val="24"/>
        </w:rPr>
        <w:t xml:space="preserve"> creating tests or validating that the code conforms to the standards set up by the matplotlib team.</w:t>
      </w:r>
    </w:p>
    <w:p w14:paraId="43BB2780" w14:textId="77777777" w:rsidR="009E06C7" w:rsidRDefault="009E06C7" w:rsidP="009E06C7">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7DE7338F"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Study the way legend items are constructed in the other handlers and learn the techniques required to position and create the necessary components.</w:t>
      </w:r>
    </w:p>
    <w:p w14:paraId="29B201E4"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Code the handler, add it to the default handler map in legend.py (line 805), and allow Annotations to be returned by the generator </w:t>
      </w:r>
      <w:proofErr w:type="gramStart"/>
      <w:r>
        <w:rPr>
          <w:rFonts w:ascii="Times New Roman" w:hAnsi="Times New Roman" w:cs="Times New Roman"/>
          <w:sz w:val="24"/>
          <w:szCs w:val="24"/>
        </w:rPr>
        <w:t>Legend._</w:t>
      </w:r>
      <w:proofErr w:type="spellStart"/>
      <w:proofErr w:type="gramEnd"/>
      <w:r>
        <w:rPr>
          <w:rFonts w:ascii="Times New Roman" w:hAnsi="Times New Roman" w:cs="Times New Roman"/>
          <w:sz w:val="24"/>
          <w:szCs w:val="24"/>
        </w:rPr>
        <w:t>get_legend_handles</w:t>
      </w:r>
      <w:proofErr w:type="spellEnd"/>
      <w:r>
        <w:rPr>
          <w:rFonts w:ascii="Times New Roman" w:hAnsi="Times New Roman" w:cs="Times New Roman"/>
          <w:sz w:val="24"/>
          <w:szCs w:val="24"/>
        </w:rPr>
        <w:t>().</w:t>
      </w:r>
    </w:p>
    <w:p w14:paraId="2CFF54EE"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addition to standard suggested testing, test that legend items for other types of components still work and display properly even when mixed in with annotations.</w:t>
      </w:r>
    </w:p>
    <w:p w14:paraId="5A6A04C7" w14:textId="77777777" w:rsidR="009E06C7" w:rsidRDefault="009E06C7" w:rsidP="009E06C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Re-evaluate the design decisions made for the structure of the new legend items.</w:t>
      </w:r>
    </w:p>
    <w:p w14:paraId="56032D2B" w14:textId="77777777" w:rsidR="00394FE0" w:rsidRDefault="00394FE0" w:rsidP="00E940F9">
      <w:pPr>
        <w:pStyle w:val="Heading2"/>
        <w:ind w:left="0"/>
        <w:jc w:val="both"/>
        <w:rPr>
          <w:rFonts w:ascii="Times New Roman" w:hAnsi="Times New Roman" w:cs="Times New Roman"/>
        </w:rPr>
      </w:pPr>
    </w:p>
    <w:p w14:paraId="09D49495" w14:textId="552DB846" w:rsidR="00394FE0" w:rsidRDefault="00394FE0" w:rsidP="00394FE0">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 xml:space="preserve">Bug #2: </w:t>
      </w:r>
      <w:proofErr w:type="spellStart"/>
      <w:r>
        <w:rPr>
          <w:rFonts w:ascii="Times New Roman" w:hAnsi="Times New Roman" w:cs="Times New Roman"/>
        </w:rPr>
        <w:t>Bbox</w:t>
      </w:r>
      <w:proofErr w:type="spellEnd"/>
      <w:r>
        <w:rPr>
          <w:rFonts w:ascii="Times New Roman" w:hAnsi="Times New Roman" w:cs="Times New Roman"/>
        </w:rPr>
        <w:t xml:space="preserve"> Tight Legend</w:t>
      </w:r>
    </w:p>
    <w:p w14:paraId="4C491A76"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 xml:space="preserve">Bug/Issue: </w:t>
      </w:r>
      <w:hyperlink r:id="rId13" w:history="1">
        <w:r>
          <w:rPr>
            <w:rStyle w:val="Hyperlink"/>
            <w:rFonts w:ascii="Times New Roman" w:hAnsi="Times New Roman" w:cs="Times New Roman"/>
            <w:sz w:val="24"/>
            <w:szCs w:val="24"/>
          </w:rPr>
          <w:t xml:space="preserve">Legend is not present in the generated image if I use “tight” for </w:t>
        </w:r>
        <w:proofErr w:type="spellStart"/>
        <w:r>
          <w:rPr>
            <w:rStyle w:val="Hyperlink"/>
            <w:rFonts w:ascii="Times New Roman" w:hAnsi="Times New Roman" w:cs="Times New Roman"/>
            <w:sz w:val="24"/>
            <w:szCs w:val="24"/>
          </w:rPr>
          <w:t>bbox_inches</w:t>
        </w:r>
        <w:proofErr w:type="spellEnd"/>
        <w:r>
          <w:rPr>
            <w:rStyle w:val="Hyperlink"/>
            <w:rFonts w:ascii="Times New Roman" w:hAnsi="Times New Roman" w:cs="Times New Roman"/>
            <w:sz w:val="24"/>
            <w:szCs w:val="24"/>
          </w:rPr>
          <w:t xml:space="preserve"> #10194</w:t>
        </w:r>
      </w:hyperlink>
    </w:p>
    <w:p w14:paraId="2B88F89C" w14:textId="77777777" w:rsidR="00394FE0" w:rsidRDefault="00394FE0" w:rsidP="00394FE0">
      <w:pPr>
        <w:rPr>
          <w:rFonts w:ascii="Times New Roman" w:hAnsi="Times New Roman" w:cs="Times New Roman"/>
          <w:sz w:val="24"/>
          <w:szCs w:val="24"/>
        </w:rPr>
      </w:pPr>
      <w:r>
        <w:rPr>
          <w:rFonts w:ascii="Times New Roman" w:hAnsi="Times New Roman" w:cs="Times New Roman"/>
          <w:b/>
          <w:sz w:val="24"/>
          <w:szCs w:val="24"/>
        </w:rPr>
        <w:t>Code Reproduction for Bug:</w:t>
      </w:r>
      <w:r>
        <w:rPr>
          <w:rFonts w:ascii="Times New Roman" w:hAnsi="Times New Roman" w:cs="Times New Roman"/>
          <w:sz w:val="24"/>
          <w:szCs w:val="24"/>
        </w:rPr>
        <w:t xml:space="preserve"> /bug_snippets/bbox_tight_missing_legend.py</w:t>
      </w:r>
    </w:p>
    <w:p w14:paraId="40B6470C" w14:textId="77777777" w:rsidR="00394FE0" w:rsidRDefault="00394FE0" w:rsidP="00394FE0">
      <w:pPr>
        <w:rPr>
          <w:rFonts w:ascii="Times New Roman" w:hAnsi="Times New Roman" w:cs="Times New Roman"/>
          <w:sz w:val="24"/>
          <w:szCs w:val="24"/>
        </w:rPr>
      </w:pPr>
    </w:p>
    <w:p w14:paraId="2BD0710D" w14:textId="3DEFF2FA" w:rsidR="00394FE0" w:rsidRDefault="00394FE0" w:rsidP="00394FE0">
      <w:pPr>
        <w:jc w:val="center"/>
        <w:rPr>
          <w:rFonts w:ascii="Times New Roman" w:hAnsi="Times New Roman" w:cs="Times New Roman"/>
          <w:noProof/>
          <w:sz w:val="24"/>
          <w:szCs w:val="24"/>
        </w:rPr>
      </w:pPr>
      <w:r>
        <w:rPr>
          <w:rFonts w:ascii="Times New Roman" w:hAnsi="Times New Roman" w:cs="Times New Roman"/>
          <w:noProof/>
          <w:sz w:val="24"/>
          <w:szCs w:val="24"/>
          <w:lang w:val="en-CA" w:eastAsia="ko-KR"/>
        </w:rPr>
        <w:drawing>
          <wp:inline distT="0" distB="0" distL="0" distR="0" wp14:anchorId="043C618F" wp14:editId="65CE7ECA">
            <wp:extent cx="5600700" cy="2915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837" cy="2918509"/>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4DCDA32D" w14:textId="77777777" w:rsidR="00394FE0" w:rsidRDefault="00394FE0" w:rsidP="00394FE0">
      <w:pPr>
        <w:jc w:val="center"/>
        <w:rPr>
          <w:rFonts w:ascii="Times New Roman" w:hAnsi="Times New Roman" w:cs="Times New Roman"/>
          <w:sz w:val="24"/>
          <w:szCs w:val="24"/>
        </w:rPr>
      </w:pPr>
    </w:p>
    <w:p w14:paraId="5CB7D50E" w14:textId="77777777" w:rsidR="00394FE0" w:rsidRDefault="00394FE0" w:rsidP="00394FE0">
      <w:pPr>
        <w:keepNext/>
        <w:jc w:val="center"/>
      </w:pPr>
      <w:r>
        <w:rPr>
          <w:rFonts w:ascii="Times New Roman" w:hAnsi="Times New Roman" w:cs="Times New Roman"/>
          <w:noProof/>
          <w:sz w:val="24"/>
          <w:szCs w:val="24"/>
          <w:lang w:val="en-CA" w:eastAsia="ko-KR"/>
        </w:rPr>
        <w:drawing>
          <wp:inline distT="0" distB="0" distL="0" distR="0" wp14:anchorId="1B7756C9" wp14:editId="1DA8122B">
            <wp:extent cx="4906736" cy="2661557"/>
            <wp:effectExtent l="76200" t="76200" r="141605" b="139065"/>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56463" cy="2580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8DC374" w14:textId="742848DC" w:rsidR="00394FE0" w:rsidRDefault="00394FE0" w:rsidP="00394FE0">
      <w:pPr>
        <w:pStyle w:val="Caption"/>
        <w:jc w:val="center"/>
        <w:rPr>
          <w:rFonts w:ascii="Times New Roman" w:hAnsi="Times New Roman" w:cs="Times New Roman"/>
          <w:sz w:val="24"/>
          <w:szCs w:val="24"/>
        </w:rPr>
      </w:pPr>
      <w:r>
        <w:t xml:space="preserve">Figure </w:t>
      </w:r>
      <w:fldSimple w:instr=" SEQ Figure \* ARABIC ">
        <w:r w:rsidR="00077878">
          <w:rPr>
            <w:noProof/>
          </w:rPr>
          <w:t>4</w:t>
        </w:r>
      </w:fldSimple>
      <w:r>
        <w:t>: Code Snippet and Bug Outcome</w:t>
      </w:r>
    </w:p>
    <w:p w14:paraId="59E1F9F7" w14:textId="77777777" w:rsidR="002520F9" w:rsidRDefault="002520F9" w:rsidP="002520F9">
      <w:pPr>
        <w:keepNext/>
        <w:jc w:val="center"/>
      </w:pPr>
      <w:r>
        <w:rPr>
          <w:rFonts w:ascii="Times New Roman" w:hAnsi="Times New Roman" w:cs="Times New Roman"/>
          <w:noProof/>
          <w:sz w:val="24"/>
          <w:szCs w:val="24"/>
          <w:lang w:val="en-CA" w:eastAsia="ko-KR"/>
        </w:rPr>
        <w:lastRenderedPageBreak/>
        <w:drawing>
          <wp:inline distT="0" distB="0" distL="0" distR="0" wp14:anchorId="5DE84F65" wp14:editId="43E5C325">
            <wp:extent cx="6126480" cy="27940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x_tight_legend_class.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2794000"/>
                    </a:xfrm>
                    <a:prstGeom prst="rect">
                      <a:avLst/>
                    </a:prstGeom>
                  </pic:spPr>
                </pic:pic>
              </a:graphicData>
            </a:graphic>
          </wp:inline>
        </w:drawing>
      </w:r>
    </w:p>
    <w:p w14:paraId="7E478A99" w14:textId="7099A8F4" w:rsidR="002520F9" w:rsidRPr="00BB5B02" w:rsidRDefault="002520F9" w:rsidP="00BB5B02">
      <w:pPr>
        <w:pStyle w:val="Caption"/>
        <w:jc w:val="center"/>
        <w:rPr>
          <w:rFonts w:ascii="Times New Roman" w:hAnsi="Times New Roman" w:cs="Times New Roman"/>
          <w:sz w:val="24"/>
          <w:szCs w:val="24"/>
        </w:rPr>
      </w:pPr>
      <w:r>
        <w:t xml:space="preserve">Figure </w:t>
      </w:r>
      <w:fldSimple w:instr=" SEQ Figure \* ARABIC ">
        <w:r w:rsidR="00077878">
          <w:rPr>
            <w:noProof/>
          </w:rPr>
          <w:t>5</w:t>
        </w:r>
      </w:fldSimple>
      <w:r>
        <w:t xml:space="preserve">: </w:t>
      </w:r>
      <w:proofErr w:type="spellStart"/>
      <w:r>
        <w:t>Bbox</w:t>
      </w:r>
      <w:proofErr w:type="spellEnd"/>
      <w:r>
        <w:t xml:space="preserve"> Tight Legend </w:t>
      </w:r>
      <w:r w:rsidR="004E1C11">
        <w:t xml:space="preserve">Bug </w:t>
      </w:r>
      <w:r>
        <w:t>Class Diagram</w:t>
      </w:r>
    </w:p>
    <w:p w14:paraId="199D1016" w14:textId="77777777" w:rsidR="002520F9" w:rsidRDefault="002520F9" w:rsidP="00394FE0">
      <w:pPr>
        <w:rPr>
          <w:rFonts w:ascii="Times New Roman" w:hAnsi="Times New Roman" w:cs="Times New Roman"/>
          <w:b/>
          <w:sz w:val="24"/>
          <w:szCs w:val="24"/>
        </w:rPr>
      </w:pPr>
    </w:p>
    <w:p w14:paraId="473DCA7E" w14:textId="4021FC01" w:rsidR="00580BDD" w:rsidRDefault="007D1819" w:rsidP="00394FE0">
      <w:pPr>
        <w:rPr>
          <w:rFonts w:ascii="Times New Roman" w:hAnsi="Times New Roman" w:cs="Times New Roman"/>
          <w:b/>
          <w:sz w:val="24"/>
          <w:szCs w:val="24"/>
        </w:rPr>
      </w:pPr>
      <w:r>
        <w:rPr>
          <w:noProof/>
        </w:rPr>
        <w:drawing>
          <wp:inline distT="0" distB="0" distL="0" distR="0" wp14:anchorId="13CD09FD" wp14:editId="4E77A7C3">
            <wp:extent cx="6126480" cy="282650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2826502"/>
                    </a:xfrm>
                    <a:prstGeom prst="rect">
                      <a:avLst/>
                    </a:prstGeom>
                    <a:noFill/>
                    <a:ln>
                      <a:noFill/>
                    </a:ln>
                  </pic:spPr>
                </pic:pic>
              </a:graphicData>
            </a:graphic>
          </wp:inline>
        </w:drawing>
      </w:r>
    </w:p>
    <w:p w14:paraId="288E2DCC" w14:textId="1B3E54EE" w:rsidR="00580BDD" w:rsidRPr="00A8635C" w:rsidRDefault="00A8635C" w:rsidP="00A8635C">
      <w:pPr>
        <w:pStyle w:val="Caption"/>
        <w:jc w:val="center"/>
      </w:pPr>
      <w:r>
        <w:t xml:space="preserve">Figure </w:t>
      </w:r>
      <w:r w:rsidR="00A405A7">
        <w:t>6</w:t>
      </w:r>
      <w:r>
        <w:t xml:space="preserve">: </w:t>
      </w:r>
      <w:proofErr w:type="spellStart"/>
      <w:r w:rsidR="00A405A7">
        <w:t>Bbox</w:t>
      </w:r>
      <w:proofErr w:type="spellEnd"/>
      <w:r w:rsidR="00A405A7">
        <w:t xml:space="preserve"> Tight Legend Bug Sequence Diagram</w:t>
      </w:r>
    </w:p>
    <w:p w14:paraId="717FC5C5" w14:textId="5C140B9C" w:rsidR="00580BDD" w:rsidRDefault="00580BDD" w:rsidP="00394FE0">
      <w:pPr>
        <w:rPr>
          <w:rFonts w:ascii="Times New Roman" w:hAnsi="Times New Roman" w:cs="Times New Roman"/>
          <w:b/>
          <w:sz w:val="24"/>
          <w:szCs w:val="24"/>
        </w:rPr>
      </w:pPr>
    </w:p>
    <w:p w14:paraId="080E4474" w14:textId="6E8796E6" w:rsidR="00A8635C" w:rsidRDefault="00A8635C" w:rsidP="00394FE0">
      <w:pPr>
        <w:rPr>
          <w:rFonts w:ascii="Times New Roman" w:hAnsi="Times New Roman" w:cs="Times New Roman"/>
          <w:b/>
          <w:sz w:val="24"/>
          <w:szCs w:val="24"/>
        </w:rPr>
      </w:pPr>
    </w:p>
    <w:p w14:paraId="62B4EEF0" w14:textId="77777777" w:rsidR="00A8635C" w:rsidRDefault="00A8635C" w:rsidP="00394FE0">
      <w:pPr>
        <w:rPr>
          <w:rFonts w:ascii="Times New Roman" w:hAnsi="Times New Roman" w:cs="Times New Roman"/>
          <w:b/>
          <w:sz w:val="24"/>
          <w:szCs w:val="24"/>
        </w:rPr>
      </w:pPr>
    </w:p>
    <w:p w14:paraId="4DD30E87" w14:textId="77777777" w:rsidR="00580BDD" w:rsidRDefault="00580BDD" w:rsidP="00394FE0">
      <w:pPr>
        <w:rPr>
          <w:rFonts w:ascii="Times New Roman" w:hAnsi="Times New Roman" w:cs="Times New Roman"/>
          <w:b/>
          <w:sz w:val="24"/>
          <w:szCs w:val="24"/>
        </w:rPr>
      </w:pPr>
    </w:p>
    <w:p w14:paraId="34E1238A" w14:textId="77777777" w:rsidR="00580BDD" w:rsidRDefault="00580BDD" w:rsidP="00394FE0">
      <w:pPr>
        <w:rPr>
          <w:rFonts w:ascii="Times New Roman" w:hAnsi="Times New Roman" w:cs="Times New Roman"/>
          <w:b/>
          <w:sz w:val="24"/>
          <w:szCs w:val="24"/>
        </w:rPr>
      </w:pPr>
    </w:p>
    <w:p w14:paraId="3C1D3E73" w14:textId="77777777" w:rsidR="00580BDD" w:rsidRDefault="00580BDD" w:rsidP="00394FE0">
      <w:pPr>
        <w:rPr>
          <w:rFonts w:ascii="Times New Roman" w:hAnsi="Times New Roman" w:cs="Times New Roman"/>
          <w:b/>
          <w:sz w:val="24"/>
          <w:szCs w:val="24"/>
        </w:rPr>
      </w:pPr>
    </w:p>
    <w:p w14:paraId="341FA944"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lastRenderedPageBreak/>
        <w:t>Description:</w:t>
      </w:r>
    </w:p>
    <w:p w14:paraId="3DAD6F78" w14:textId="6CD93846" w:rsidR="00394FE0" w:rsidRDefault="00394FE0" w:rsidP="00394FE0">
      <w:pPr>
        <w:rPr>
          <w:rFonts w:ascii="Times New Roman" w:hAnsi="Times New Roman" w:cs="Times New Roman"/>
          <w:sz w:val="24"/>
          <w:szCs w:val="24"/>
        </w:rPr>
      </w:pPr>
      <w:r>
        <w:rPr>
          <w:rFonts w:ascii="Times New Roman" w:hAnsi="Times New Roman" w:cs="Times New Roman"/>
          <w:sz w:val="24"/>
          <w:szCs w:val="24"/>
        </w:rPr>
        <w:t xml:space="preserve">As shown in figure 4, when </w:t>
      </w:r>
      <w:proofErr w:type="spellStart"/>
      <w:r>
        <w:rPr>
          <w:rFonts w:ascii="Times New Roman" w:hAnsi="Times New Roman" w:cs="Times New Roman"/>
          <w:sz w:val="24"/>
          <w:szCs w:val="24"/>
        </w:rPr>
        <w:t>bbox_anchor</w:t>
      </w:r>
      <w:proofErr w:type="spellEnd"/>
      <w:r>
        <w:rPr>
          <w:rFonts w:ascii="Times New Roman" w:hAnsi="Times New Roman" w:cs="Times New Roman"/>
          <w:sz w:val="24"/>
          <w:szCs w:val="24"/>
        </w:rPr>
        <w:t xml:space="preserve"> is used along with the “tight” property of </w:t>
      </w:r>
      <w:proofErr w:type="spellStart"/>
      <w:r>
        <w:rPr>
          <w:rFonts w:ascii="Times New Roman" w:hAnsi="Times New Roman" w:cs="Times New Roman"/>
          <w:sz w:val="24"/>
          <w:szCs w:val="24"/>
        </w:rPr>
        <w:t>bbox_inches</w:t>
      </w:r>
      <w:proofErr w:type="spellEnd"/>
      <w:r>
        <w:rPr>
          <w:rFonts w:ascii="Times New Roman" w:hAnsi="Times New Roman" w:cs="Times New Roman"/>
          <w:sz w:val="24"/>
          <w:szCs w:val="24"/>
        </w:rPr>
        <w:t xml:space="preserve">, the created legend gets cut off in the outputted file. The “tight” property enables users to reduce the size of the whitespace in the outputted figure but in the process, the figure’s legend is omitted. This results in a figure that lacks important information. This rendering is also inconsistent with using the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 property, wherein the legend is not omitted in the outputted file, and a detailed figure is produced.  </w:t>
      </w:r>
    </w:p>
    <w:p w14:paraId="419A194C" w14:textId="77777777" w:rsidR="00394FE0" w:rsidRDefault="00394FE0" w:rsidP="00394FE0">
      <w:pPr>
        <w:rPr>
          <w:rFonts w:ascii="Times New Roman" w:hAnsi="Times New Roman" w:cs="Times New Roman"/>
          <w:sz w:val="24"/>
          <w:szCs w:val="24"/>
        </w:rPr>
      </w:pPr>
    </w:p>
    <w:p w14:paraId="4FC9561F" w14:textId="77777777" w:rsidR="00394FE0" w:rsidRDefault="00394FE0" w:rsidP="00394FE0">
      <w:pPr>
        <w:rPr>
          <w:rFonts w:ascii="Times New Roman" w:hAnsi="Times New Roman" w:cs="Times New Roman"/>
          <w:b/>
          <w:sz w:val="24"/>
          <w:szCs w:val="24"/>
        </w:rPr>
      </w:pPr>
      <w:r>
        <w:rPr>
          <w:rFonts w:ascii="Times New Roman" w:hAnsi="Times New Roman" w:cs="Times New Roman"/>
          <w:b/>
          <w:sz w:val="24"/>
          <w:szCs w:val="24"/>
        </w:rPr>
        <w:t>Approach to Solution:</w:t>
      </w:r>
    </w:p>
    <w:p w14:paraId="79F9B11C" w14:textId="7C35B2B4" w:rsidR="00394FE0" w:rsidRDefault="00394FE0" w:rsidP="00394FE0">
      <w:pPr>
        <w:rPr>
          <w:rFonts w:ascii="Times New Roman" w:hAnsi="Times New Roman" w:cs="Times New Roman"/>
          <w:sz w:val="24"/>
          <w:szCs w:val="24"/>
        </w:rPr>
      </w:pPr>
      <w:r>
        <w:rPr>
          <w:rFonts w:ascii="Times New Roman" w:hAnsi="Times New Roman" w:cs="Times New Roman"/>
          <w:sz w:val="24"/>
          <w:szCs w:val="24"/>
        </w:rPr>
        <w:t xml:space="preserve">Coming up with an elegant solution will require a little bit of effort, as we will be required to look over several files within the code base. We will first need to figure out how the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module works with the legend module, and then figure out a clever way to attach the legend to the plot.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there is a disconnect between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and legend, so to determine this connection and to fix the bug it will require about 8-10 hours of work, with testing</w:t>
      </w:r>
      <w:r w:rsidR="009E4B5C">
        <w:rPr>
          <w:rFonts w:ascii="Times New Roman" w:hAnsi="Times New Roman" w:cs="Times New Roman"/>
          <w:sz w:val="24"/>
          <w:szCs w:val="24"/>
        </w:rPr>
        <w:t xml:space="preserve"> and validating</w:t>
      </w:r>
      <w:r>
        <w:rPr>
          <w:rFonts w:ascii="Times New Roman" w:hAnsi="Times New Roman" w:cs="Times New Roman"/>
          <w:sz w:val="24"/>
          <w:szCs w:val="24"/>
        </w:rPr>
        <w:t xml:space="preserve"> taking another </w:t>
      </w:r>
      <w:r w:rsidR="00F763F4">
        <w:rPr>
          <w:rFonts w:ascii="Times New Roman" w:hAnsi="Times New Roman" w:cs="Times New Roman"/>
          <w:sz w:val="24"/>
          <w:szCs w:val="24"/>
        </w:rPr>
        <w:t>3-4</w:t>
      </w:r>
      <w:r>
        <w:rPr>
          <w:rFonts w:ascii="Times New Roman" w:hAnsi="Times New Roman" w:cs="Times New Roman"/>
          <w:sz w:val="24"/>
          <w:szCs w:val="24"/>
        </w:rPr>
        <w:t xml:space="preserve"> hours.</w:t>
      </w:r>
    </w:p>
    <w:p w14:paraId="7B0C74C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The steps needed to fix the issue are as follows:</w:t>
      </w:r>
    </w:p>
    <w:p w14:paraId="27EA09EF"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Understand the connection between legend, axis, </w:t>
      </w:r>
      <w:proofErr w:type="spellStart"/>
      <w:r>
        <w:rPr>
          <w:rFonts w:ascii="Times New Roman" w:hAnsi="Times New Roman" w:cs="Times New Roman"/>
          <w:sz w:val="24"/>
          <w:szCs w:val="24"/>
        </w:rPr>
        <w:t>bbox</w:t>
      </w:r>
      <w:proofErr w:type="spellEnd"/>
    </w:p>
    <w:p w14:paraId="588BDC7B"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Find way to detect legend properties from axes, axis without changing drastic changes such as adding new arguments to existing methods</w:t>
      </w:r>
    </w:p>
    <w:p w14:paraId="08963F8A"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Account for legend size and location within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calculations</w:t>
      </w:r>
    </w:p>
    <w:p w14:paraId="07105758" w14:textId="77777777" w:rsidR="00394FE0" w:rsidRDefault="00394FE0" w:rsidP="00394FE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Ensure that changes do not affect larger codebase</w:t>
      </w:r>
    </w:p>
    <w:p w14:paraId="18F38604"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Relevant files are:</w:t>
      </w:r>
    </w:p>
    <w:p w14:paraId="51690006"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backend_bases.py</w:t>
      </w:r>
    </w:p>
    <w:p w14:paraId="4432C557"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figure.py</w:t>
      </w:r>
    </w:p>
    <w:p w14:paraId="6AC9684E"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transforms.py</w:t>
      </w:r>
    </w:p>
    <w:p w14:paraId="4BB36009"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tight_bbox.py</w:t>
      </w:r>
    </w:p>
    <w:p w14:paraId="3B782218" w14:textId="77777777" w:rsidR="00394FE0" w:rsidRDefault="00394FE0" w:rsidP="00394FE0">
      <w:pPr>
        <w:rPr>
          <w:rFonts w:ascii="Times New Roman" w:hAnsi="Times New Roman" w:cs="Times New Roman"/>
          <w:sz w:val="24"/>
          <w:szCs w:val="24"/>
        </w:rPr>
      </w:pPr>
      <w:r>
        <w:rPr>
          <w:rFonts w:ascii="Times New Roman" w:hAnsi="Times New Roman" w:cs="Times New Roman"/>
          <w:sz w:val="24"/>
          <w:szCs w:val="24"/>
        </w:rPr>
        <w:t>legend.py</w:t>
      </w:r>
    </w:p>
    <w:p w14:paraId="0AC0D0FB" w14:textId="77777777" w:rsidR="00394FE0" w:rsidRDefault="00394FE0" w:rsidP="00394FE0">
      <w:pPr>
        <w:ind w:firstLine="720"/>
        <w:rPr>
          <w:rFonts w:ascii="Times New Roman" w:hAnsi="Times New Roman" w:cs="Times New Roman"/>
          <w:sz w:val="24"/>
          <w:szCs w:val="24"/>
        </w:rPr>
      </w:pPr>
      <w:r>
        <w:rPr>
          <w:rFonts w:ascii="Times New Roman" w:hAnsi="Times New Roman" w:cs="Times New Roman"/>
          <w:sz w:val="24"/>
          <w:szCs w:val="24"/>
        </w:rPr>
        <w:t xml:space="preserve">The files that will be affected are those listed above. Everything else should be unaffected due to </w:t>
      </w:r>
      <w:proofErr w:type="spellStart"/>
      <w:r>
        <w:rPr>
          <w:rFonts w:ascii="Times New Roman" w:hAnsi="Times New Roman" w:cs="Times New Roman"/>
          <w:sz w:val="24"/>
          <w:szCs w:val="24"/>
        </w:rPr>
        <w:t>bbox</w:t>
      </w:r>
      <w:proofErr w:type="spellEnd"/>
      <w:r>
        <w:rPr>
          <w:rFonts w:ascii="Times New Roman" w:hAnsi="Times New Roman" w:cs="Times New Roman"/>
          <w:sz w:val="24"/>
          <w:szCs w:val="24"/>
        </w:rPr>
        <w:t xml:space="preserve"> and legend being isolated components of a figure. Regardless, the only code affected will be those that handle the creation of a legend and alignment of the legend on the outputted file. </w:t>
      </w:r>
    </w:p>
    <w:p w14:paraId="221DF3FE" w14:textId="77777777" w:rsidR="00394FE0" w:rsidRDefault="00394FE0" w:rsidP="00394FE0">
      <w:pPr>
        <w:rPr>
          <w:rFonts w:ascii="Times New Roman" w:hAnsi="Times New Roman" w:cs="Times New Roman"/>
          <w:sz w:val="24"/>
          <w:szCs w:val="24"/>
        </w:rPr>
      </w:pPr>
    </w:p>
    <w:p w14:paraId="01E3C18B" w14:textId="77777777" w:rsidR="00F763F4" w:rsidRDefault="00F763F4" w:rsidP="00F763F4">
      <w:pPr>
        <w:pStyle w:val="Heading2"/>
        <w:ind w:left="0"/>
        <w:rPr>
          <w:rFonts w:ascii="Times New Roman" w:hAnsi="Times New Roman" w:cs="Times New Roman"/>
        </w:rPr>
      </w:pPr>
    </w:p>
    <w:p w14:paraId="3322073C" w14:textId="7DEC1CF0" w:rsidR="00F763F4" w:rsidRDefault="00F763F4" w:rsidP="00F763F4">
      <w:pPr>
        <w:pStyle w:val="Heading2"/>
        <w:ind w:left="0"/>
        <w:rPr>
          <w:rFonts w:ascii="Times New Roman" w:eastAsiaTheme="minorEastAsia" w:hAnsi="Times New Roman" w:cs="Times New Roman"/>
          <w:caps/>
          <w:color w:val="140E0B" w:themeColor="text2"/>
        </w:rPr>
      </w:pPr>
      <w:r>
        <w:rPr>
          <w:rFonts w:ascii="Times New Roman" w:hAnsi="Times New Roman" w:cs="Times New Roman"/>
        </w:rPr>
        <w:t>Bug #3: Logscale</w:t>
      </w:r>
    </w:p>
    <w:p w14:paraId="7A44C761" w14:textId="77777777" w:rsidR="00F763F4" w:rsidRDefault="00F763F4" w:rsidP="00F763F4">
      <w:pPr>
        <w:rPr>
          <w:rStyle w:val="Hyperlink"/>
          <w:rFonts w:ascii="Times New Roman" w:eastAsia="Times New Roman" w:hAnsi="Times New Roman" w:cs="Times New Roman"/>
          <w:color w:val="1155CC"/>
          <w:sz w:val="24"/>
          <w:szCs w:val="24"/>
        </w:rPr>
      </w:pPr>
      <w:r>
        <w:rPr>
          <w:rFonts w:ascii="Times New Roman" w:eastAsia="Times New Roman" w:hAnsi="Times New Roman" w:cs="Times New Roman"/>
          <w:b/>
          <w:sz w:val="24"/>
          <w:szCs w:val="24"/>
        </w:rPr>
        <w:t>Bug/Issue:</w:t>
      </w:r>
      <w:hyperlink r:id="rId18" w:history="1">
        <w:r>
          <w:rPr>
            <w:rStyle w:val="Hyperlink"/>
            <w:rFonts w:ascii="Times New Roman" w:eastAsia="Times New Roman" w:hAnsi="Times New Roman" w:cs="Times New Roman"/>
            <w:color w:val="auto"/>
            <w:sz w:val="24"/>
            <w:szCs w:val="24"/>
          </w:rPr>
          <w:t xml:space="preserve"> </w:t>
        </w:r>
      </w:hyperlink>
      <w:hyperlink r:id="rId19" w:history="1">
        <w:r>
          <w:rPr>
            <w:rStyle w:val="Hyperlink"/>
            <w:rFonts w:ascii="Times New Roman" w:eastAsia="Times New Roman" w:hAnsi="Times New Roman" w:cs="Times New Roman"/>
            <w:color w:val="1155CC"/>
            <w:sz w:val="24"/>
            <w:szCs w:val="24"/>
          </w:rPr>
          <w:t xml:space="preserve">Minor ticks on log-scale </w:t>
        </w:r>
        <w:proofErr w:type="spellStart"/>
        <w:r>
          <w:rPr>
            <w:rStyle w:val="Hyperlink"/>
            <w:rFonts w:ascii="Times New Roman" w:eastAsia="Times New Roman" w:hAnsi="Times New Roman" w:cs="Times New Roman"/>
            <w:color w:val="1155CC"/>
            <w:sz w:val="24"/>
            <w:szCs w:val="24"/>
          </w:rPr>
          <w:t>colorbar</w:t>
        </w:r>
        <w:proofErr w:type="spellEnd"/>
        <w:r>
          <w:rPr>
            <w:rStyle w:val="Hyperlink"/>
            <w:rFonts w:ascii="Times New Roman" w:eastAsia="Times New Roman" w:hAnsi="Times New Roman" w:cs="Times New Roman"/>
            <w:color w:val="1155CC"/>
            <w:sz w:val="24"/>
            <w:szCs w:val="24"/>
          </w:rPr>
          <w:t xml:space="preserve"> are not cleared #8358</w:t>
        </w:r>
      </w:hyperlink>
    </w:p>
    <w:p w14:paraId="3BA1CD40" w14:textId="77777777" w:rsidR="00F763F4" w:rsidRDefault="00F763F4" w:rsidP="00F763F4">
      <w:pPr>
        <w:rPr>
          <w:color w:val="000000"/>
        </w:rPr>
      </w:pPr>
      <w:r>
        <w:rPr>
          <w:rFonts w:ascii="Times New Roman" w:eastAsia="Times New Roman" w:hAnsi="Times New Roman" w:cs="Times New Roman"/>
          <w:b/>
          <w:sz w:val="24"/>
          <w:szCs w:val="24"/>
        </w:rPr>
        <w:t xml:space="preserve">Code Reproduction for Bug: </w:t>
      </w:r>
      <w:r>
        <w:rPr>
          <w:rFonts w:ascii="Times New Roman" w:eastAsia="Times New Roman" w:hAnsi="Times New Roman" w:cs="Times New Roman"/>
          <w:sz w:val="24"/>
          <w:szCs w:val="24"/>
        </w:rPr>
        <w:t>/bug_snippets/log_scale.py</w:t>
      </w:r>
    </w:p>
    <w:p w14:paraId="494BD136" w14:textId="77777777" w:rsidR="00F763F4" w:rsidRDefault="00F763F4" w:rsidP="00F763F4">
      <w:pPr>
        <w:rPr>
          <w:rFonts w:ascii="Times New Roman" w:eastAsia="Times New Roman" w:hAnsi="Times New Roman" w:cs="Times New Roman"/>
          <w:b/>
          <w:sz w:val="24"/>
          <w:szCs w:val="24"/>
        </w:rPr>
      </w:pPr>
    </w:p>
    <w:p w14:paraId="7CA5F0F6" w14:textId="5306DD8E" w:rsidR="00F763F4" w:rsidRDefault="00F763F4" w:rsidP="00F763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CA" w:eastAsia="ko-KR"/>
        </w:rPr>
        <w:drawing>
          <wp:inline distT="0" distB="0" distL="0" distR="0" wp14:anchorId="4D2119B2" wp14:editId="24B675AF">
            <wp:extent cx="3992336" cy="20234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406" cy="2026035"/>
                    </a:xfrm>
                    <a:prstGeom prst="rect">
                      <a:avLst/>
                    </a:prstGeom>
                    <a:noFill/>
                    <a:ln>
                      <a:noFill/>
                    </a:ln>
                  </pic:spPr>
                </pic:pic>
              </a:graphicData>
            </a:graphic>
          </wp:inline>
        </w:drawing>
      </w:r>
    </w:p>
    <w:p w14:paraId="051A003C" w14:textId="77777777" w:rsidR="00F763F4" w:rsidRDefault="00F763F4" w:rsidP="00F763F4">
      <w:pPr>
        <w:jc w:val="center"/>
        <w:rPr>
          <w:rFonts w:ascii="Times New Roman" w:eastAsia="Times New Roman" w:hAnsi="Times New Roman" w:cs="Times New Roman"/>
          <w:b/>
          <w:sz w:val="24"/>
          <w:szCs w:val="24"/>
        </w:rPr>
      </w:pPr>
    </w:p>
    <w:p w14:paraId="1170FDC4" w14:textId="77777777" w:rsidR="00F763F4" w:rsidRDefault="00F763F4" w:rsidP="00F763F4">
      <w:pPr>
        <w:keepNext/>
        <w:jc w:val="center"/>
      </w:pPr>
      <w:r>
        <w:rPr>
          <w:rFonts w:ascii="Times New Roman" w:eastAsia="Times New Roman" w:hAnsi="Times New Roman" w:cs="Times New Roman"/>
          <w:b/>
          <w:noProof/>
          <w:sz w:val="24"/>
          <w:szCs w:val="24"/>
          <w:lang w:val="en-CA" w:eastAsia="ko-KR"/>
        </w:rPr>
        <w:drawing>
          <wp:inline distT="0" distB="0" distL="0" distR="0" wp14:anchorId="09E3912B" wp14:editId="2C11C1FE">
            <wp:extent cx="4629150" cy="33875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478" cy="3390018"/>
                    </a:xfrm>
                    <a:prstGeom prst="rect">
                      <a:avLst/>
                    </a:prstGeom>
                    <a:noFill/>
                    <a:ln>
                      <a:noFill/>
                    </a:ln>
                  </pic:spPr>
                </pic:pic>
              </a:graphicData>
            </a:graphic>
          </wp:inline>
        </w:drawing>
      </w:r>
    </w:p>
    <w:p w14:paraId="5187C2CE" w14:textId="7FAF9FE9" w:rsidR="00F763F4" w:rsidRDefault="00F763F4" w:rsidP="00F763F4">
      <w:pPr>
        <w:pStyle w:val="Caption"/>
        <w:jc w:val="center"/>
        <w:rPr>
          <w:rFonts w:ascii="Times New Roman" w:eastAsia="Times New Roman" w:hAnsi="Times New Roman" w:cs="Times New Roman"/>
          <w:b/>
          <w:sz w:val="24"/>
          <w:szCs w:val="24"/>
        </w:rPr>
      </w:pPr>
      <w:r>
        <w:t xml:space="preserve">Figure </w:t>
      </w:r>
      <w:r w:rsidR="00A405A7">
        <w:t>7</w:t>
      </w:r>
      <w:r>
        <w:t>: Code Snippet and Bug Outcome</w:t>
      </w:r>
    </w:p>
    <w:p w14:paraId="60493DD6"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25F7BE" w14:textId="77777777" w:rsidR="00DD5198" w:rsidRDefault="004E1C11" w:rsidP="00DD5198">
      <w:pPr>
        <w:keepNext/>
      </w:pPr>
      <w:r>
        <w:rPr>
          <w:rFonts w:ascii="Times New Roman" w:eastAsia="Times New Roman" w:hAnsi="Times New Roman" w:cs="Times New Roman"/>
          <w:b/>
          <w:noProof/>
          <w:sz w:val="24"/>
          <w:szCs w:val="24"/>
          <w:lang w:val="en-CA" w:eastAsia="ko-KR"/>
        </w:rPr>
        <w:lastRenderedPageBreak/>
        <w:drawing>
          <wp:inline distT="0" distB="0" distL="0" distR="0" wp14:anchorId="0B4B8F4C" wp14:editId="36B5F2BF">
            <wp:extent cx="6126480" cy="34404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cale_class.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0430"/>
                    </a:xfrm>
                    <a:prstGeom prst="rect">
                      <a:avLst/>
                    </a:prstGeom>
                  </pic:spPr>
                </pic:pic>
              </a:graphicData>
            </a:graphic>
          </wp:inline>
        </w:drawing>
      </w:r>
    </w:p>
    <w:p w14:paraId="3F7D78E1" w14:textId="0F18DA62" w:rsidR="00F763F4" w:rsidRDefault="00DD5198" w:rsidP="00DD5198">
      <w:pPr>
        <w:pStyle w:val="Caption"/>
        <w:jc w:val="center"/>
      </w:pPr>
      <w:r>
        <w:t xml:space="preserve">Figure </w:t>
      </w:r>
      <w:r w:rsidR="00A405A7">
        <w:t>9</w:t>
      </w:r>
      <w:r>
        <w:t>: Logscale Bug Class Diagram</w:t>
      </w:r>
    </w:p>
    <w:p w14:paraId="6B00DD93" w14:textId="77777777" w:rsidR="00D95C69" w:rsidRPr="00D95C69" w:rsidRDefault="00D95C69" w:rsidP="00D95C69"/>
    <w:p w14:paraId="10ABBAFA" w14:textId="77777777" w:rsidR="00170C5D" w:rsidRDefault="00170C5D" w:rsidP="00170C5D">
      <w:pPr>
        <w:keepNext/>
      </w:pPr>
      <w:r>
        <w:rPr>
          <w:rFonts w:ascii="Times New Roman" w:eastAsia="Times New Roman" w:hAnsi="Times New Roman" w:cs="Times New Roman"/>
          <w:b/>
          <w:noProof/>
          <w:sz w:val="24"/>
          <w:szCs w:val="24"/>
          <w:lang w:val="en-CA" w:eastAsia="ko-KR"/>
        </w:rPr>
        <w:drawing>
          <wp:inline distT="0" distB="0" distL="0" distR="0" wp14:anchorId="67846B3A" wp14:editId="69449EF1">
            <wp:extent cx="6126480" cy="359600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cale_seq.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596005"/>
                    </a:xfrm>
                    <a:prstGeom prst="rect">
                      <a:avLst/>
                    </a:prstGeom>
                  </pic:spPr>
                </pic:pic>
              </a:graphicData>
            </a:graphic>
          </wp:inline>
        </w:drawing>
      </w:r>
    </w:p>
    <w:p w14:paraId="7B3B8111" w14:textId="58E6F172" w:rsidR="004E1C11" w:rsidRDefault="00170C5D" w:rsidP="00170C5D">
      <w:pPr>
        <w:pStyle w:val="Caption"/>
        <w:jc w:val="center"/>
        <w:rPr>
          <w:rFonts w:ascii="Times New Roman" w:eastAsia="Times New Roman" w:hAnsi="Times New Roman" w:cs="Times New Roman"/>
          <w:b/>
          <w:sz w:val="24"/>
          <w:szCs w:val="24"/>
        </w:rPr>
      </w:pPr>
      <w:r>
        <w:t xml:space="preserve">Figure </w:t>
      </w:r>
      <w:r w:rsidR="00A405A7">
        <w:t>9</w:t>
      </w:r>
      <w:bookmarkStart w:id="1" w:name="_GoBack"/>
      <w:bookmarkEnd w:id="1"/>
      <w:r>
        <w:t>: Logscale Bug Sequence Diagram</w:t>
      </w:r>
    </w:p>
    <w:p w14:paraId="34D35320" w14:textId="77777777" w:rsidR="004E1C11" w:rsidRDefault="004E1C11" w:rsidP="00F763F4">
      <w:pPr>
        <w:rPr>
          <w:rFonts w:ascii="Times New Roman" w:eastAsia="Times New Roman" w:hAnsi="Times New Roman" w:cs="Times New Roman"/>
          <w:b/>
          <w:sz w:val="24"/>
          <w:szCs w:val="24"/>
        </w:rPr>
      </w:pPr>
    </w:p>
    <w:p w14:paraId="74D6353F"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w:t>
      </w:r>
    </w:p>
    <w:p w14:paraId="373679A4" w14:textId="61AFF1B2" w:rsidR="00AA6C2E" w:rsidRDefault="00AA6C2E"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minor ticks on the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are enabled while plotting a quadrilateral mesh using </w:t>
      </w:r>
      <w:proofErr w:type="spellStart"/>
      <w:r>
        <w:rPr>
          <w:rFonts w:ascii="Times New Roman" w:eastAsia="Times New Roman" w:hAnsi="Times New Roman" w:cs="Times New Roman"/>
          <w:sz w:val="24"/>
          <w:szCs w:val="24"/>
        </w:rPr>
        <w:t>pcolor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pcolormesh</w:t>
      </w:r>
      <w:proofErr w:type="spellEnd"/>
      <w:r>
        <w:rPr>
          <w:rFonts w:ascii="Times New Roman" w:eastAsia="Times New Roman" w:hAnsi="Times New Roman" w:cs="Times New Roman"/>
          <w:sz w:val="24"/>
          <w:szCs w:val="24"/>
        </w:rPr>
        <w:t xml:space="preserve"> with a logarithmic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scale, some undesired linear scale m</w:t>
      </w:r>
      <w:r w:rsidR="00CD4C85">
        <w:rPr>
          <w:rFonts w:ascii="Times New Roman" w:eastAsia="Times New Roman" w:hAnsi="Times New Roman" w:cs="Times New Roman"/>
          <w:sz w:val="24"/>
          <w:szCs w:val="24"/>
        </w:rPr>
        <w:t>inor ticks will be displayed alongside</w:t>
      </w:r>
      <w:r>
        <w:rPr>
          <w:rFonts w:ascii="Times New Roman" w:eastAsia="Times New Roman" w:hAnsi="Times New Roman" w:cs="Times New Roman"/>
          <w:sz w:val="24"/>
          <w:szCs w:val="24"/>
        </w:rPr>
        <w:t xml:space="preserve"> the desired logarithmic scale ticks.</w:t>
      </w:r>
    </w:p>
    <w:p w14:paraId="33340F58"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more detail, when the Axes object is created, it calls </w:t>
      </w:r>
      <w:proofErr w:type="spellStart"/>
      <w:proofErr w:type="gramStart"/>
      <w:r>
        <w:rPr>
          <w:rFonts w:ascii="Times New Roman" w:eastAsia="Times New Roman" w:hAnsi="Times New Roman" w:cs="Times New Roman"/>
          <w:sz w:val="24"/>
          <w:szCs w:val="24"/>
        </w:rPr>
        <w:t>cla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clear the current axes. However, when the </w:t>
      </w:r>
      <w:proofErr w:type="spellStart"/>
      <w:proofErr w:type="gramStart"/>
      <w:r>
        <w:rPr>
          <w:rFonts w:ascii="Times New Roman" w:eastAsia="Times New Roman" w:hAnsi="Times New Roman" w:cs="Times New Roman"/>
          <w:sz w:val="24"/>
          <w:szCs w:val="24"/>
        </w:rPr>
        <w:t>xtick.minor</w:t>
      </w:r>
      <w:proofErr w:type="gramEnd"/>
      <w:r>
        <w:rPr>
          <w:rFonts w:ascii="Times New Roman" w:eastAsia="Times New Roman" w:hAnsi="Times New Roman" w:cs="Times New Roman"/>
          <w:sz w:val="24"/>
          <w:szCs w:val="24"/>
        </w:rPr>
        <w:t>.visible</w:t>
      </w:r>
      <w:proofErr w:type="spellEnd"/>
      <w:r>
        <w:rPr>
          <w:rFonts w:ascii="Times New Roman" w:eastAsia="Times New Roman" w:hAnsi="Times New Roman" w:cs="Times New Roman"/>
          <w:sz w:val="24"/>
          <w:szCs w:val="24"/>
        </w:rPr>
        <w:t xml:space="preserve"> and/or </w:t>
      </w:r>
      <w:proofErr w:type="spellStart"/>
      <w:r>
        <w:rPr>
          <w:rFonts w:ascii="Times New Roman" w:eastAsia="Times New Roman" w:hAnsi="Times New Roman" w:cs="Times New Roman"/>
          <w:sz w:val="24"/>
          <w:szCs w:val="24"/>
        </w:rPr>
        <w:t>ytick.minor.visible</w:t>
      </w:r>
      <w:proofErr w:type="spellEnd"/>
      <w:r>
        <w:rPr>
          <w:rFonts w:ascii="Times New Roman" w:eastAsia="Times New Roman" w:hAnsi="Times New Roman" w:cs="Times New Roman"/>
          <w:sz w:val="24"/>
          <w:szCs w:val="24"/>
        </w:rPr>
        <w:t xml:space="preserve"> dictionary entries in </w:t>
      </w:r>
      <w:proofErr w:type="spellStart"/>
      <w:r>
        <w:rPr>
          <w:rFonts w:ascii="Times New Roman" w:eastAsia="Times New Roman" w:hAnsi="Times New Roman" w:cs="Times New Roman"/>
          <w:sz w:val="24"/>
          <w:szCs w:val="24"/>
        </w:rPr>
        <w:t>rcParams</w:t>
      </w:r>
      <w:proofErr w:type="spellEnd"/>
      <w:r>
        <w:rPr>
          <w:rFonts w:ascii="Times New Roman" w:eastAsia="Times New Roman" w:hAnsi="Times New Roman" w:cs="Times New Roman"/>
          <w:sz w:val="24"/>
          <w:szCs w:val="24"/>
        </w:rPr>
        <w:t xml:space="preserve"> are set to true, that method updates the minor locator to </w:t>
      </w:r>
      <w:proofErr w:type="spellStart"/>
      <w:r>
        <w:rPr>
          <w:rFonts w:ascii="Times New Roman" w:eastAsia="Times New Roman" w:hAnsi="Times New Roman" w:cs="Times New Roman"/>
          <w:sz w:val="24"/>
          <w:szCs w:val="24"/>
        </w:rPr>
        <w:t>AutoMinorLocator</w:t>
      </w:r>
      <w:proofErr w:type="spellEnd"/>
      <w:r>
        <w:rPr>
          <w:rFonts w:ascii="Times New Roman" w:eastAsia="Times New Roman" w:hAnsi="Times New Roman" w:cs="Times New Roman"/>
          <w:sz w:val="24"/>
          <w:szCs w:val="24"/>
        </w:rPr>
        <w:t>, which is an undesired result.</w:t>
      </w:r>
    </w:p>
    <w:p w14:paraId="6F3D62A8" w14:textId="77777777" w:rsidR="00F763F4" w:rsidRDefault="00F763F4" w:rsidP="00F763F4">
      <w:pPr>
        <w:rPr>
          <w:rFonts w:ascii="Times New Roman" w:eastAsia="Times New Roman" w:hAnsi="Times New Roman" w:cs="Times New Roman"/>
          <w:sz w:val="24"/>
          <w:szCs w:val="24"/>
        </w:rPr>
      </w:pPr>
    </w:p>
    <w:p w14:paraId="20FEB002" w14:textId="77777777" w:rsidR="00F763F4" w:rsidRDefault="00F763F4" w:rsidP="00F763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to Solution:</w:t>
      </w:r>
    </w:p>
    <w:p w14:paraId="65B302A2" w14:textId="26EAF954"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this </w:t>
      </w:r>
      <w:r w:rsidR="00CD4C85">
        <w:rPr>
          <w:rFonts w:ascii="Times New Roman" w:eastAsia="Times New Roman" w:hAnsi="Times New Roman" w:cs="Times New Roman"/>
          <w:sz w:val="24"/>
          <w:szCs w:val="24"/>
        </w:rPr>
        <w:t xml:space="preserve">is a very specific issue </w:t>
      </w:r>
      <w:r>
        <w:rPr>
          <w:rFonts w:ascii="Times New Roman" w:eastAsia="Times New Roman" w:hAnsi="Times New Roman" w:cs="Times New Roman"/>
          <w:sz w:val="24"/>
          <w:szCs w:val="24"/>
        </w:rPr>
        <w:t>cau</w:t>
      </w:r>
      <w:r w:rsidR="00CD4C85">
        <w:rPr>
          <w:rFonts w:ascii="Times New Roman" w:eastAsia="Times New Roman" w:hAnsi="Times New Roman" w:cs="Times New Roman"/>
          <w:sz w:val="24"/>
          <w:szCs w:val="24"/>
        </w:rPr>
        <w:t xml:space="preserve">sed by enabling the minor ticks </w:t>
      </w:r>
      <w:r>
        <w:rPr>
          <w:rFonts w:ascii="Times New Roman" w:eastAsia="Times New Roman" w:hAnsi="Times New Roman" w:cs="Times New Roman"/>
          <w:sz w:val="24"/>
          <w:szCs w:val="24"/>
        </w:rPr>
        <w:t xml:space="preserve">and using a logarithmic scale on a </w:t>
      </w:r>
      <w:proofErr w:type="spellStart"/>
      <w:r>
        <w:rPr>
          <w:rFonts w:ascii="Times New Roman" w:eastAsia="Times New Roman" w:hAnsi="Times New Roman" w:cs="Times New Roman"/>
          <w:sz w:val="24"/>
          <w:szCs w:val="24"/>
        </w:rPr>
        <w:t>colorbar</w:t>
      </w:r>
      <w:proofErr w:type="spellEnd"/>
      <w:r>
        <w:rPr>
          <w:rFonts w:ascii="Times New Roman" w:eastAsia="Times New Roman" w:hAnsi="Times New Roman" w:cs="Times New Roman"/>
          <w:sz w:val="24"/>
          <w:szCs w:val="24"/>
        </w:rPr>
        <w:t xml:space="preserve">, it will be a very difficult task to fix this bug </w:t>
      </w:r>
      <w:r w:rsidR="00CD4C85">
        <w:rPr>
          <w:rFonts w:ascii="Times New Roman" w:eastAsia="Times New Roman" w:hAnsi="Times New Roman" w:cs="Times New Roman"/>
          <w:sz w:val="24"/>
          <w:szCs w:val="24"/>
        </w:rPr>
        <w:t>without creating more issues in the process</w:t>
      </w:r>
      <w:r>
        <w:rPr>
          <w:rFonts w:ascii="Times New Roman" w:eastAsia="Times New Roman" w:hAnsi="Times New Roman" w:cs="Times New Roman"/>
          <w:sz w:val="24"/>
          <w:szCs w:val="24"/>
        </w:rPr>
        <w:t xml:space="preserve">. Although the source of the bug begins in axes/_base.py (lines 1050-1054), we believe that changing any line of code in </w:t>
      </w:r>
      <w:proofErr w:type="spellStart"/>
      <w:proofErr w:type="gramStart"/>
      <w:r>
        <w:rPr>
          <w:rFonts w:ascii="Times New Roman" w:eastAsia="Times New Roman" w:hAnsi="Times New Roman" w:cs="Times New Roman"/>
          <w:sz w:val="24"/>
          <w:szCs w:val="24"/>
        </w:rPr>
        <w:t>cla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may break other code that depend on it.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will have to devote a lot of time to examining the consequences of potential fixes. </w:t>
      </w:r>
      <w:r w:rsidR="00CD4C85">
        <w:rPr>
          <w:rFonts w:ascii="Times New Roman" w:eastAsia="Times New Roman" w:hAnsi="Times New Roman" w:cs="Times New Roman"/>
          <w:sz w:val="24"/>
          <w:szCs w:val="24"/>
        </w:rPr>
        <w:t>Due to the</w:t>
      </w:r>
      <w:r>
        <w:rPr>
          <w:rFonts w:ascii="Times New Roman" w:eastAsia="Times New Roman" w:hAnsi="Times New Roman" w:cs="Times New Roman"/>
          <w:sz w:val="24"/>
          <w:szCs w:val="24"/>
        </w:rPr>
        <w:t xml:space="preserve"> nature of </w:t>
      </w:r>
      <w:r w:rsidR="00D515F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bug, we estimate that it will take around 12 hours to fix, and another 4 hours dedicated to testing and validation and ensuring code consistency with matplotlib.</w:t>
      </w:r>
    </w:p>
    <w:p w14:paraId="1F78ECC0"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needed to fix the issue are as follows:</w:t>
      </w:r>
    </w:p>
    <w:p w14:paraId="7D1F4ACD"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Take a more in-depth look at the relevant methods and try to understand the design decisions behind the code responsible for the bug.</w:t>
      </w:r>
    </w:p>
    <w:p w14:paraId="34859E7F"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ways to prevent </w:t>
      </w:r>
      <w:proofErr w:type="spellStart"/>
      <w:r>
        <w:rPr>
          <w:rFonts w:ascii="Times New Roman" w:eastAsia="Times New Roman" w:hAnsi="Times New Roman" w:cs="Times New Roman"/>
          <w:sz w:val="24"/>
          <w:szCs w:val="24"/>
        </w:rPr>
        <w:t>AutoMinorLocator</w:t>
      </w:r>
      <w:proofErr w:type="spellEnd"/>
      <w:r>
        <w:rPr>
          <w:rFonts w:ascii="Times New Roman" w:eastAsia="Times New Roman" w:hAnsi="Times New Roman" w:cs="Times New Roman"/>
          <w:sz w:val="24"/>
          <w:szCs w:val="24"/>
        </w:rPr>
        <w:t xml:space="preserve"> ticks from appearing on logarithmic scales.</w:t>
      </w:r>
    </w:p>
    <w:p w14:paraId="051E4A14"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effects of these methods and how they interact with other parts of the code.</w:t>
      </w:r>
    </w:p>
    <w:p w14:paraId="760C8FDE" w14:textId="77777777" w:rsidR="00F763F4" w:rsidRDefault="00F763F4" w:rsidP="00F763F4">
      <w:pPr>
        <w:numPr>
          <w:ilvl w:val="0"/>
          <w:numId w:val="20"/>
        </w:numPr>
        <w:spacing w:after="0" w:line="276" w:lineRule="auto"/>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Decide which solution creates the least impact outside of fixing the bug and is the most consistent with matplotlib standards and implement it.</w:t>
      </w:r>
    </w:p>
    <w:p w14:paraId="5AF8371A" w14:textId="77777777" w:rsidR="00F763F4" w:rsidRDefault="00F763F4" w:rsidP="00F763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45A4" w14:textId="77777777" w:rsidR="00F763F4" w:rsidRPr="008E580C" w:rsidRDefault="00F763F4" w:rsidP="00394FE0">
      <w:pPr>
        <w:pStyle w:val="Heading2"/>
        <w:ind w:left="0"/>
        <w:jc w:val="both"/>
        <w:rPr>
          <w:rFonts w:ascii="Times New Roman" w:eastAsiaTheme="minorEastAsia" w:hAnsi="Times New Roman" w:cs="Times New Roman"/>
          <w:caps/>
          <w:color w:val="140E0B" w:themeColor="text2"/>
        </w:rPr>
      </w:pPr>
    </w:p>
    <w:sectPr w:rsidR="00F763F4" w:rsidRPr="008E580C" w:rsidSect="00737AFA">
      <w:headerReference w:type="default" r:id="rId24"/>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B6A2" w14:textId="77777777" w:rsidR="005E2CC3" w:rsidRDefault="005E2CC3" w:rsidP="00C93FE0">
      <w:pPr>
        <w:spacing w:after="0" w:line="240" w:lineRule="auto"/>
      </w:pPr>
      <w:r>
        <w:separator/>
      </w:r>
    </w:p>
    <w:p w14:paraId="3E616A60" w14:textId="77777777" w:rsidR="005E2CC3" w:rsidRDefault="005E2CC3"/>
  </w:endnote>
  <w:endnote w:type="continuationSeparator" w:id="0">
    <w:p w14:paraId="78E758D7" w14:textId="77777777" w:rsidR="005E2CC3" w:rsidRDefault="005E2CC3" w:rsidP="00C93FE0">
      <w:pPr>
        <w:spacing w:after="0" w:line="240" w:lineRule="auto"/>
      </w:pPr>
      <w:r>
        <w:continuationSeparator/>
      </w:r>
    </w:p>
    <w:p w14:paraId="5E48370D" w14:textId="77777777" w:rsidR="005E2CC3" w:rsidRDefault="005E2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9F04" w14:textId="77777777" w:rsidR="005E2CC3" w:rsidRDefault="005E2CC3" w:rsidP="00C93FE0">
      <w:pPr>
        <w:spacing w:after="0" w:line="240" w:lineRule="auto"/>
      </w:pPr>
      <w:r>
        <w:separator/>
      </w:r>
    </w:p>
    <w:p w14:paraId="0A276460" w14:textId="77777777" w:rsidR="005E2CC3" w:rsidRDefault="005E2CC3"/>
  </w:footnote>
  <w:footnote w:type="continuationSeparator" w:id="0">
    <w:p w14:paraId="25D6AF43" w14:textId="77777777" w:rsidR="005E2CC3" w:rsidRDefault="005E2CC3" w:rsidP="00C93FE0">
      <w:pPr>
        <w:spacing w:after="0" w:line="240" w:lineRule="auto"/>
      </w:pPr>
      <w:r>
        <w:continuationSeparator/>
      </w:r>
    </w:p>
    <w:p w14:paraId="380E638C" w14:textId="77777777" w:rsidR="005E2CC3" w:rsidRDefault="005E2C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1"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7"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0"/>
  </w:num>
  <w:num w:numId="5">
    <w:abstractNumId w:val="7"/>
  </w:num>
  <w:num w:numId="6">
    <w:abstractNumId w:val="11"/>
  </w:num>
  <w:num w:numId="7">
    <w:abstractNumId w:val="1"/>
  </w:num>
  <w:num w:numId="8">
    <w:abstractNumId w:val="0"/>
  </w:num>
  <w:num w:numId="9">
    <w:abstractNumId w:val="13"/>
  </w:num>
  <w:num w:numId="10">
    <w:abstractNumId w:val="15"/>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9"/>
  </w:num>
  <w:num w:numId="15">
    <w:abstractNumId w:val="16"/>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67A01"/>
    <w:rsid w:val="000769DE"/>
    <w:rsid w:val="00077878"/>
    <w:rsid w:val="00082C87"/>
    <w:rsid w:val="00083E5E"/>
    <w:rsid w:val="000930C6"/>
    <w:rsid w:val="000941E5"/>
    <w:rsid w:val="00097BAC"/>
    <w:rsid w:val="000A0B55"/>
    <w:rsid w:val="000A48D5"/>
    <w:rsid w:val="000A7EDC"/>
    <w:rsid w:val="000B17C4"/>
    <w:rsid w:val="000B1F6F"/>
    <w:rsid w:val="000B273B"/>
    <w:rsid w:val="000C08E9"/>
    <w:rsid w:val="000C2D21"/>
    <w:rsid w:val="000D1A84"/>
    <w:rsid w:val="000E0F9C"/>
    <w:rsid w:val="000E1E9D"/>
    <w:rsid w:val="000E2D8E"/>
    <w:rsid w:val="000E4551"/>
    <w:rsid w:val="000F346A"/>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0C5D"/>
    <w:rsid w:val="00172066"/>
    <w:rsid w:val="00174DE0"/>
    <w:rsid w:val="001771A6"/>
    <w:rsid w:val="00177423"/>
    <w:rsid w:val="0018351A"/>
    <w:rsid w:val="00184494"/>
    <w:rsid w:val="00186D78"/>
    <w:rsid w:val="00187699"/>
    <w:rsid w:val="00191D9A"/>
    <w:rsid w:val="00194120"/>
    <w:rsid w:val="00194638"/>
    <w:rsid w:val="001954AF"/>
    <w:rsid w:val="001A28B5"/>
    <w:rsid w:val="001A3762"/>
    <w:rsid w:val="001A392B"/>
    <w:rsid w:val="001A54CA"/>
    <w:rsid w:val="001C405C"/>
    <w:rsid w:val="001C51EB"/>
    <w:rsid w:val="001D49E2"/>
    <w:rsid w:val="001E041F"/>
    <w:rsid w:val="001E61C7"/>
    <w:rsid w:val="001F0655"/>
    <w:rsid w:val="001F10C6"/>
    <w:rsid w:val="001F2FC0"/>
    <w:rsid w:val="001F63E2"/>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520F9"/>
    <w:rsid w:val="00264C57"/>
    <w:rsid w:val="0027501F"/>
    <w:rsid w:val="00277C8A"/>
    <w:rsid w:val="00282AA5"/>
    <w:rsid w:val="0028511D"/>
    <w:rsid w:val="00295752"/>
    <w:rsid w:val="00295D99"/>
    <w:rsid w:val="00297424"/>
    <w:rsid w:val="002A2BE1"/>
    <w:rsid w:val="002A4CA2"/>
    <w:rsid w:val="002A65C7"/>
    <w:rsid w:val="002A798B"/>
    <w:rsid w:val="002B208C"/>
    <w:rsid w:val="002B4C0E"/>
    <w:rsid w:val="002C1042"/>
    <w:rsid w:val="002C4EFC"/>
    <w:rsid w:val="002C7953"/>
    <w:rsid w:val="002D0BF0"/>
    <w:rsid w:val="002D2829"/>
    <w:rsid w:val="002D5188"/>
    <w:rsid w:val="002E198B"/>
    <w:rsid w:val="002E5114"/>
    <w:rsid w:val="002F4361"/>
    <w:rsid w:val="003223D9"/>
    <w:rsid w:val="00324B2E"/>
    <w:rsid w:val="00327641"/>
    <w:rsid w:val="00340B4E"/>
    <w:rsid w:val="00342A84"/>
    <w:rsid w:val="0034413C"/>
    <w:rsid w:val="0035101B"/>
    <w:rsid w:val="00351CBE"/>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7179"/>
    <w:rsid w:val="00397AB4"/>
    <w:rsid w:val="003A100D"/>
    <w:rsid w:val="003A4708"/>
    <w:rsid w:val="003A6EB6"/>
    <w:rsid w:val="003B4D79"/>
    <w:rsid w:val="003C2151"/>
    <w:rsid w:val="003C278E"/>
    <w:rsid w:val="003C2C39"/>
    <w:rsid w:val="003D3A40"/>
    <w:rsid w:val="003D671C"/>
    <w:rsid w:val="003E111E"/>
    <w:rsid w:val="003E1B74"/>
    <w:rsid w:val="003E2576"/>
    <w:rsid w:val="003E2D7C"/>
    <w:rsid w:val="003F099C"/>
    <w:rsid w:val="003F4D8A"/>
    <w:rsid w:val="003F4EDB"/>
    <w:rsid w:val="00402DC8"/>
    <w:rsid w:val="00403C4E"/>
    <w:rsid w:val="00405F9F"/>
    <w:rsid w:val="00411439"/>
    <w:rsid w:val="00415BF4"/>
    <w:rsid w:val="00420710"/>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1C11"/>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1489"/>
    <w:rsid w:val="005D3C3E"/>
    <w:rsid w:val="005D7180"/>
    <w:rsid w:val="005E1CE9"/>
    <w:rsid w:val="005E24A3"/>
    <w:rsid w:val="005E2CC3"/>
    <w:rsid w:val="005E4259"/>
    <w:rsid w:val="005E734C"/>
    <w:rsid w:val="005F0E46"/>
    <w:rsid w:val="005F3B29"/>
    <w:rsid w:val="005F3EEC"/>
    <w:rsid w:val="00606044"/>
    <w:rsid w:val="00606459"/>
    <w:rsid w:val="006066F7"/>
    <w:rsid w:val="00607419"/>
    <w:rsid w:val="00611973"/>
    <w:rsid w:val="00613EED"/>
    <w:rsid w:val="00615FD6"/>
    <w:rsid w:val="00616F9C"/>
    <w:rsid w:val="00622939"/>
    <w:rsid w:val="00626FF7"/>
    <w:rsid w:val="006272DD"/>
    <w:rsid w:val="006274F6"/>
    <w:rsid w:val="00637787"/>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1F7B"/>
    <w:rsid w:val="006D6D60"/>
    <w:rsid w:val="006E32E8"/>
    <w:rsid w:val="006E34AC"/>
    <w:rsid w:val="006E6A27"/>
    <w:rsid w:val="006F076C"/>
    <w:rsid w:val="006F0F80"/>
    <w:rsid w:val="006F4E2C"/>
    <w:rsid w:val="0070131C"/>
    <w:rsid w:val="0070141F"/>
    <w:rsid w:val="00702167"/>
    <w:rsid w:val="007033AB"/>
    <w:rsid w:val="00716B89"/>
    <w:rsid w:val="00725AA9"/>
    <w:rsid w:val="00726146"/>
    <w:rsid w:val="00731282"/>
    <w:rsid w:val="007343FE"/>
    <w:rsid w:val="00734F39"/>
    <w:rsid w:val="00737AFA"/>
    <w:rsid w:val="00737E64"/>
    <w:rsid w:val="007418D7"/>
    <w:rsid w:val="00745970"/>
    <w:rsid w:val="00751FA4"/>
    <w:rsid w:val="00755050"/>
    <w:rsid w:val="00757812"/>
    <w:rsid w:val="0076137D"/>
    <w:rsid w:val="00772077"/>
    <w:rsid w:val="00772F09"/>
    <w:rsid w:val="00774A55"/>
    <w:rsid w:val="00775C92"/>
    <w:rsid w:val="00777817"/>
    <w:rsid w:val="00783699"/>
    <w:rsid w:val="0078783A"/>
    <w:rsid w:val="00791CE9"/>
    <w:rsid w:val="007945E2"/>
    <w:rsid w:val="00794695"/>
    <w:rsid w:val="00794945"/>
    <w:rsid w:val="007A0CAC"/>
    <w:rsid w:val="007B04CF"/>
    <w:rsid w:val="007B2429"/>
    <w:rsid w:val="007C61B8"/>
    <w:rsid w:val="007C70A0"/>
    <w:rsid w:val="007D0618"/>
    <w:rsid w:val="007D1819"/>
    <w:rsid w:val="007D2449"/>
    <w:rsid w:val="007E1742"/>
    <w:rsid w:val="007E210B"/>
    <w:rsid w:val="007E73C8"/>
    <w:rsid w:val="007F01D1"/>
    <w:rsid w:val="007F31AC"/>
    <w:rsid w:val="007F33CB"/>
    <w:rsid w:val="007F4CE2"/>
    <w:rsid w:val="007F6628"/>
    <w:rsid w:val="007F78F3"/>
    <w:rsid w:val="00800FD7"/>
    <w:rsid w:val="00802846"/>
    <w:rsid w:val="00825206"/>
    <w:rsid w:val="008267A0"/>
    <w:rsid w:val="008325AC"/>
    <w:rsid w:val="00834DDD"/>
    <w:rsid w:val="008354E8"/>
    <w:rsid w:val="008359F9"/>
    <w:rsid w:val="00835EC8"/>
    <w:rsid w:val="008367D7"/>
    <w:rsid w:val="0084169A"/>
    <w:rsid w:val="0084527C"/>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E580C"/>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67DEA"/>
    <w:rsid w:val="009702BC"/>
    <w:rsid w:val="00974B5F"/>
    <w:rsid w:val="0097568B"/>
    <w:rsid w:val="00997D0D"/>
    <w:rsid w:val="009A2C53"/>
    <w:rsid w:val="009A64B9"/>
    <w:rsid w:val="009B1A4D"/>
    <w:rsid w:val="009B1B44"/>
    <w:rsid w:val="009C1B93"/>
    <w:rsid w:val="009C5285"/>
    <w:rsid w:val="009D1B2C"/>
    <w:rsid w:val="009D3842"/>
    <w:rsid w:val="009D3EC4"/>
    <w:rsid w:val="009D42B4"/>
    <w:rsid w:val="009E06C7"/>
    <w:rsid w:val="009E4B5C"/>
    <w:rsid w:val="009F0688"/>
    <w:rsid w:val="009F1AA6"/>
    <w:rsid w:val="009F3EB1"/>
    <w:rsid w:val="00A12F0F"/>
    <w:rsid w:val="00A1584D"/>
    <w:rsid w:val="00A22BF4"/>
    <w:rsid w:val="00A257BB"/>
    <w:rsid w:val="00A33F02"/>
    <w:rsid w:val="00A34879"/>
    <w:rsid w:val="00A3760B"/>
    <w:rsid w:val="00A405A7"/>
    <w:rsid w:val="00A409D2"/>
    <w:rsid w:val="00A44022"/>
    <w:rsid w:val="00A47FE2"/>
    <w:rsid w:val="00A517C6"/>
    <w:rsid w:val="00A53C2C"/>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A1316"/>
    <w:rsid w:val="00AA37ED"/>
    <w:rsid w:val="00AA6C2E"/>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586F"/>
    <w:rsid w:val="00B47CA2"/>
    <w:rsid w:val="00B543CC"/>
    <w:rsid w:val="00B71CC9"/>
    <w:rsid w:val="00B843C4"/>
    <w:rsid w:val="00B91109"/>
    <w:rsid w:val="00B92124"/>
    <w:rsid w:val="00B94164"/>
    <w:rsid w:val="00B9465B"/>
    <w:rsid w:val="00B97928"/>
    <w:rsid w:val="00B97A1E"/>
    <w:rsid w:val="00BB0A4A"/>
    <w:rsid w:val="00BB13C0"/>
    <w:rsid w:val="00BB3598"/>
    <w:rsid w:val="00BB4707"/>
    <w:rsid w:val="00BB5B02"/>
    <w:rsid w:val="00BB5BE0"/>
    <w:rsid w:val="00BB7608"/>
    <w:rsid w:val="00BB7C45"/>
    <w:rsid w:val="00BC490C"/>
    <w:rsid w:val="00BC6E91"/>
    <w:rsid w:val="00BC7AED"/>
    <w:rsid w:val="00BD4A74"/>
    <w:rsid w:val="00BE0995"/>
    <w:rsid w:val="00BE15AE"/>
    <w:rsid w:val="00BE2BB1"/>
    <w:rsid w:val="00BF06E9"/>
    <w:rsid w:val="00BF3A70"/>
    <w:rsid w:val="00C00924"/>
    <w:rsid w:val="00C031BA"/>
    <w:rsid w:val="00C0495F"/>
    <w:rsid w:val="00C1338F"/>
    <w:rsid w:val="00C1762A"/>
    <w:rsid w:val="00C23601"/>
    <w:rsid w:val="00C25D9F"/>
    <w:rsid w:val="00C33693"/>
    <w:rsid w:val="00C33CD0"/>
    <w:rsid w:val="00C40702"/>
    <w:rsid w:val="00C4254F"/>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F88"/>
    <w:rsid w:val="00CE3872"/>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15F3"/>
    <w:rsid w:val="00D55D99"/>
    <w:rsid w:val="00D6062C"/>
    <w:rsid w:val="00D675F5"/>
    <w:rsid w:val="00D702D8"/>
    <w:rsid w:val="00D71684"/>
    <w:rsid w:val="00D77504"/>
    <w:rsid w:val="00D835B6"/>
    <w:rsid w:val="00D84AC6"/>
    <w:rsid w:val="00D85F28"/>
    <w:rsid w:val="00D86CB3"/>
    <w:rsid w:val="00D875DD"/>
    <w:rsid w:val="00D91756"/>
    <w:rsid w:val="00D95C69"/>
    <w:rsid w:val="00DA240E"/>
    <w:rsid w:val="00DA5656"/>
    <w:rsid w:val="00DB0270"/>
    <w:rsid w:val="00DB7BAD"/>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20E21"/>
    <w:rsid w:val="00E212A5"/>
    <w:rsid w:val="00E26FB8"/>
    <w:rsid w:val="00E27171"/>
    <w:rsid w:val="00E36056"/>
    <w:rsid w:val="00E40D5C"/>
    <w:rsid w:val="00E42044"/>
    <w:rsid w:val="00E42E3A"/>
    <w:rsid w:val="00E55BF6"/>
    <w:rsid w:val="00E56D16"/>
    <w:rsid w:val="00E602B8"/>
    <w:rsid w:val="00E651A2"/>
    <w:rsid w:val="00E67E69"/>
    <w:rsid w:val="00E727B9"/>
    <w:rsid w:val="00E73A86"/>
    <w:rsid w:val="00E80483"/>
    <w:rsid w:val="00E80DB7"/>
    <w:rsid w:val="00E8508B"/>
    <w:rsid w:val="00E8798A"/>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12829"/>
    <w:rsid w:val="00F2339E"/>
    <w:rsid w:val="00F27443"/>
    <w:rsid w:val="00F37401"/>
    <w:rsid w:val="00F44EE4"/>
    <w:rsid w:val="00F50A01"/>
    <w:rsid w:val="00F53389"/>
    <w:rsid w:val="00F60F59"/>
    <w:rsid w:val="00F6475E"/>
    <w:rsid w:val="00F6490E"/>
    <w:rsid w:val="00F676CB"/>
    <w:rsid w:val="00F67C29"/>
    <w:rsid w:val="00F7288B"/>
    <w:rsid w:val="00F751F6"/>
    <w:rsid w:val="00F763F4"/>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hyperlink" Target="https://github.com/matplotlib/matplotlib/issues/10194" TargetMode="External"/><Relationship Id="rId18" Type="http://schemas.openxmlformats.org/officeDocument/2006/relationships/hyperlink" Target="https://github.com/matplotlib/matplotlib/issues/835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github.com/matplotlib/matplotlib/issues/835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2E091-5D88-487B-B645-5E4AE109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6</TotalTime>
  <Pages>11</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Beiyang Liu</cp:lastModifiedBy>
  <cp:revision>10</cp:revision>
  <cp:lastPrinted>2018-02-16T05:50:00Z</cp:lastPrinted>
  <dcterms:created xsi:type="dcterms:W3CDTF">2018-02-15T23:48:00Z</dcterms:created>
  <dcterms:modified xsi:type="dcterms:W3CDTF">2018-02-16T05:50:00Z</dcterms:modified>
</cp:coreProperties>
</file>