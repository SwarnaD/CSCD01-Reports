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C814" w14:textId="1F56FD25" w:rsidR="008E580C" w:rsidRPr="00D43EFC" w:rsidRDefault="008E580C" w:rsidP="008E580C">
      <w:pPr>
        <w:pStyle w:val="TOCHeading"/>
        <w:spacing w:after="0" w:line="240" w:lineRule="auto"/>
        <w:rPr>
          <w:rFonts w:eastAsiaTheme="minorHAnsi" w:cstheme="majorHAnsi"/>
          <w:kern w:val="0"/>
          <w:sz w:val="22"/>
          <w:szCs w:val="22"/>
        </w:rPr>
      </w:pPr>
      <w:r w:rsidRPr="00D43EFC">
        <w:rPr>
          <w:rFonts w:eastAsiaTheme="minorHAnsi" w:cstheme="majorHAnsi"/>
          <w:kern w:val="0"/>
          <w:sz w:val="22"/>
          <w:szCs w:val="22"/>
        </w:rPr>
        <w:t>University of Toronto – Scarborough</w:t>
      </w:r>
    </w:p>
    <w:p w14:paraId="2C7E18C2" w14:textId="20F1CBBD"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CSCD01 – Engineering Large Software Systems</w:t>
      </w:r>
    </w:p>
    <w:p w14:paraId="7721D52B" w14:textId="67FBD418" w:rsidR="008E580C" w:rsidRPr="00D43EFC" w:rsidRDefault="008E580C" w:rsidP="008E580C">
      <w:pPr>
        <w:jc w:val="center"/>
        <w:rPr>
          <w:rFonts w:asciiTheme="majorHAnsi" w:hAnsiTheme="majorHAnsi" w:cstheme="majorHAnsi"/>
          <w:sz w:val="24"/>
          <w:szCs w:val="24"/>
        </w:rPr>
      </w:pPr>
    </w:p>
    <w:p w14:paraId="43049820" w14:textId="224CE3AF" w:rsidR="008E580C" w:rsidRPr="00D43EFC" w:rsidRDefault="008E580C" w:rsidP="008E580C">
      <w:pPr>
        <w:jc w:val="center"/>
        <w:rPr>
          <w:rFonts w:asciiTheme="majorHAnsi" w:hAnsiTheme="majorHAnsi" w:cstheme="majorHAnsi"/>
          <w:sz w:val="24"/>
          <w:szCs w:val="24"/>
        </w:rPr>
      </w:pPr>
    </w:p>
    <w:p w14:paraId="7AC7852A" w14:textId="534C9F3B" w:rsidR="008E580C" w:rsidRPr="00D43EFC" w:rsidRDefault="008E580C" w:rsidP="008E580C">
      <w:pPr>
        <w:jc w:val="center"/>
        <w:rPr>
          <w:rFonts w:asciiTheme="majorHAnsi" w:hAnsiTheme="majorHAnsi" w:cstheme="majorHAnsi"/>
          <w:sz w:val="24"/>
          <w:szCs w:val="24"/>
        </w:rPr>
      </w:pPr>
    </w:p>
    <w:p w14:paraId="3D8587C1" w14:textId="46B5D17A" w:rsidR="008E580C" w:rsidRPr="00D43EFC" w:rsidRDefault="008E580C" w:rsidP="008E580C">
      <w:pPr>
        <w:jc w:val="center"/>
        <w:rPr>
          <w:rFonts w:asciiTheme="majorHAnsi" w:hAnsiTheme="majorHAnsi" w:cstheme="majorHAnsi"/>
          <w:sz w:val="24"/>
          <w:szCs w:val="24"/>
        </w:rPr>
      </w:pPr>
    </w:p>
    <w:p w14:paraId="48321168" w14:textId="43D2A5B0" w:rsidR="008E580C" w:rsidRPr="00D43EFC" w:rsidRDefault="008E580C" w:rsidP="008E580C">
      <w:pPr>
        <w:jc w:val="center"/>
        <w:rPr>
          <w:rFonts w:asciiTheme="majorHAnsi" w:hAnsiTheme="majorHAnsi" w:cstheme="majorHAnsi"/>
          <w:sz w:val="24"/>
          <w:szCs w:val="24"/>
        </w:rPr>
      </w:pPr>
    </w:p>
    <w:p w14:paraId="032B21CA" w14:textId="28BBF57C" w:rsidR="008E580C" w:rsidRPr="00D43EFC" w:rsidRDefault="008E580C" w:rsidP="008E580C">
      <w:pPr>
        <w:jc w:val="center"/>
        <w:rPr>
          <w:rFonts w:asciiTheme="majorHAnsi" w:hAnsiTheme="majorHAnsi" w:cstheme="majorHAnsi"/>
          <w:sz w:val="24"/>
          <w:szCs w:val="24"/>
        </w:rPr>
      </w:pPr>
    </w:p>
    <w:p w14:paraId="4DC56B3E" w14:textId="29B00829" w:rsidR="008E580C" w:rsidRPr="00D43EFC" w:rsidRDefault="008E580C" w:rsidP="008E580C">
      <w:pPr>
        <w:jc w:val="center"/>
        <w:rPr>
          <w:rFonts w:asciiTheme="majorHAnsi" w:hAnsiTheme="majorHAnsi" w:cstheme="majorHAnsi"/>
          <w:sz w:val="24"/>
          <w:szCs w:val="24"/>
        </w:rPr>
      </w:pPr>
    </w:p>
    <w:p w14:paraId="3F21CB2E" w14:textId="77777777" w:rsidR="008E580C" w:rsidRPr="00D43EFC" w:rsidRDefault="008E580C" w:rsidP="008E580C">
      <w:pPr>
        <w:jc w:val="center"/>
        <w:rPr>
          <w:rFonts w:asciiTheme="majorHAnsi" w:hAnsiTheme="majorHAnsi" w:cstheme="majorHAnsi"/>
          <w:b/>
          <w:sz w:val="40"/>
          <w:szCs w:val="40"/>
        </w:rPr>
      </w:pPr>
    </w:p>
    <w:p w14:paraId="37DF7C2B" w14:textId="77777777" w:rsidR="008E580C" w:rsidRPr="00D43EFC" w:rsidRDefault="008E580C" w:rsidP="008E580C">
      <w:pPr>
        <w:jc w:val="center"/>
        <w:rPr>
          <w:rFonts w:asciiTheme="majorHAnsi" w:hAnsiTheme="majorHAnsi" w:cstheme="majorHAnsi"/>
          <w:b/>
          <w:sz w:val="40"/>
          <w:szCs w:val="40"/>
        </w:rPr>
      </w:pPr>
    </w:p>
    <w:p w14:paraId="6135D02E" w14:textId="068693D9" w:rsidR="008E580C" w:rsidRPr="00D43EFC" w:rsidRDefault="005F3EEC" w:rsidP="008E580C">
      <w:pPr>
        <w:jc w:val="center"/>
        <w:rPr>
          <w:rFonts w:asciiTheme="majorHAnsi" w:hAnsiTheme="majorHAnsi" w:cstheme="majorHAnsi"/>
          <w:b/>
          <w:sz w:val="40"/>
          <w:szCs w:val="40"/>
        </w:rPr>
      </w:pPr>
      <w:r w:rsidRPr="00D43EFC">
        <w:rPr>
          <w:rFonts w:asciiTheme="majorHAnsi" w:hAnsiTheme="majorHAnsi" w:cstheme="majorHAnsi"/>
          <w:b/>
          <w:sz w:val="40"/>
          <w:szCs w:val="40"/>
        </w:rPr>
        <w:t>Deliverable 0</w:t>
      </w:r>
      <w:r w:rsidR="003E56E2" w:rsidRPr="00D43EFC">
        <w:rPr>
          <w:rFonts w:asciiTheme="majorHAnsi" w:hAnsiTheme="majorHAnsi" w:cstheme="majorHAnsi"/>
          <w:b/>
          <w:sz w:val="40"/>
          <w:szCs w:val="40"/>
        </w:rPr>
        <w:t>4</w:t>
      </w:r>
      <w:r w:rsidR="008E580C" w:rsidRPr="00D43EFC">
        <w:rPr>
          <w:rFonts w:asciiTheme="majorHAnsi" w:hAnsiTheme="majorHAnsi" w:cstheme="majorHAnsi"/>
          <w:b/>
          <w:sz w:val="40"/>
          <w:szCs w:val="40"/>
        </w:rPr>
        <w:t xml:space="preserve"> – Report</w:t>
      </w:r>
    </w:p>
    <w:p w14:paraId="5404F8DA" w14:textId="1E882A4B" w:rsidR="008E580C" w:rsidRPr="00D43EFC" w:rsidRDefault="008E580C" w:rsidP="008E580C">
      <w:pPr>
        <w:jc w:val="center"/>
        <w:rPr>
          <w:rFonts w:asciiTheme="majorHAnsi" w:hAnsiTheme="majorHAnsi" w:cstheme="majorHAnsi"/>
          <w:sz w:val="24"/>
          <w:szCs w:val="24"/>
        </w:rPr>
      </w:pPr>
    </w:p>
    <w:p w14:paraId="68CB4800" w14:textId="59961026" w:rsidR="008E580C" w:rsidRPr="00D43EFC" w:rsidRDefault="008E580C" w:rsidP="008E580C">
      <w:pPr>
        <w:jc w:val="center"/>
        <w:rPr>
          <w:rFonts w:asciiTheme="majorHAnsi" w:hAnsiTheme="majorHAnsi" w:cstheme="majorHAnsi"/>
          <w:sz w:val="24"/>
          <w:szCs w:val="24"/>
        </w:rPr>
      </w:pPr>
    </w:p>
    <w:p w14:paraId="6CF66E13" w14:textId="44E9BACD" w:rsidR="008E580C" w:rsidRPr="00D43EFC" w:rsidRDefault="008E580C" w:rsidP="008E580C">
      <w:pPr>
        <w:jc w:val="center"/>
        <w:rPr>
          <w:rFonts w:asciiTheme="majorHAnsi" w:hAnsiTheme="majorHAnsi" w:cstheme="majorHAnsi"/>
          <w:sz w:val="24"/>
          <w:szCs w:val="24"/>
        </w:rPr>
      </w:pPr>
    </w:p>
    <w:p w14:paraId="55B01387" w14:textId="5EE9FFB4" w:rsidR="008E580C" w:rsidRPr="00D43EFC" w:rsidRDefault="008E580C" w:rsidP="008E580C">
      <w:pPr>
        <w:jc w:val="center"/>
        <w:rPr>
          <w:rFonts w:asciiTheme="majorHAnsi" w:hAnsiTheme="majorHAnsi" w:cstheme="majorHAnsi"/>
          <w:sz w:val="24"/>
          <w:szCs w:val="24"/>
        </w:rPr>
      </w:pPr>
    </w:p>
    <w:p w14:paraId="5203782D" w14:textId="6A2643BE" w:rsidR="008E580C" w:rsidRPr="00D43EFC" w:rsidRDefault="008E580C" w:rsidP="008E580C">
      <w:pPr>
        <w:jc w:val="center"/>
        <w:rPr>
          <w:rFonts w:asciiTheme="majorHAnsi" w:hAnsiTheme="majorHAnsi" w:cstheme="majorHAnsi"/>
          <w:sz w:val="24"/>
          <w:szCs w:val="24"/>
        </w:rPr>
      </w:pPr>
    </w:p>
    <w:p w14:paraId="5901B15B" w14:textId="30FDC807" w:rsidR="008E580C" w:rsidRPr="00D43EFC" w:rsidRDefault="008E580C" w:rsidP="008E580C">
      <w:pPr>
        <w:jc w:val="center"/>
        <w:rPr>
          <w:rFonts w:asciiTheme="majorHAnsi" w:hAnsiTheme="majorHAnsi" w:cstheme="majorHAnsi"/>
          <w:sz w:val="24"/>
          <w:szCs w:val="24"/>
        </w:rPr>
      </w:pPr>
    </w:p>
    <w:p w14:paraId="26EC3E6D" w14:textId="64BEF5BC" w:rsidR="008E580C" w:rsidRPr="00D43EFC" w:rsidRDefault="008E580C" w:rsidP="008E580C">
      <w:pPr>
        <w:rPr>
          <w:rFonts w:asciiTheme="majorHAnsi" w:hAnsiTheme="majorHAnsi" w:cstheme="majorHAnsi"/>
          <w:sz w:val="24"/>
          <w:szCs w:val="24"/>
        </w:rPr>
      </w:pPr>
    </w:p>
    <w:p w14:paraId="7D4EF637" w14:textId="77777777" w:rsidR="00342A84" w:rsidRPr="00D43EFC" w:rsidRDefault="00342A84" w:rsidP="008E580C">
      <w:pPr>
        <w:jc w:val="center"/>
        <w:rPr>
          <w:rFonts w:asciiTheme="majorHAnsi" w:hAnsiTheme="majorHAnsi" w:cstheme="majorHAnsi"/>
          <w:sz w:val="24"/>
          <w:szCs w:val="24"/>
        </w:rPr>
      </w:pPr>
    </w:p>
    <w:p w14:paraId="6DDACD3C" w14:textId="77777777" w:rsidR="00A257BB" w:rsidRPr="00D43EFC" w:rsidRDefault="00A257BB" w:rsidP="008E580C">
      <w:pPr>
        <w:jc w:val="center"/>
        <w:rPr>
          <w:rFonts w:asciiTheme="majorHAnsi" w:hAnsiTheme="majorHAnsi" w:cstheme="majorHAnsi"/>
          <w:sz w:val="24"/>
          <w:szCs w:val="24"/>
        </w:rPr>
      </w:pPr>
    </w:p>
    <w:p w14:paraId="03F50E38" w14:textId="73645DB5" w:rsidR="008E580C" w:rsidRPr="00D43EFC" w:rsidRDefault="008E580C" w:rsidP="008E580C">
      <w:pPr>
        <w:jc w:val="center"/>
        <w:rPr>
          <w:rFonts w:asciiTheme="majorHAnsi" w:hAnsiTheme="majorHAnsi" w:cstheme="majorHAnsi"/>
        </w:rPr>
      </w:pPr>
      <w:r w:rsidRPr="00D43EFC">
        <w:rPr>
          <w:rFonts w:asciiTheme="majorHAnsi" w:hAnsiTheme="majorHAnsi" w:cstheme="majorHAnsi"/>
        </w:rPr>
        <w:t xml:space="preserve">Prepared by </w:t>
      </w:r>
      <w:proofErr w:type="spellStart"/>
      <w:r w:rsidRPr="00D43EFC">
        <w:rPr>
          <w:rFonts w:asciiTheme="majorHAnsi" w:hAnsiTheme="majorHAnsi" w:cstheme="majorHAnsi"/>
          <w:b/>
          <w:i/>
        </w:rPr>
        <w:t>GoonSquad</w:t>
      </w:r>
      <w:proofErr w:type="spellEnd"/>
      <w:r w:rsidRPr="00D43EFC">
        <w:rPr>
          <w:rFonts w:asciiTheme="majorHAnsi" w:hAnsiTheme="majorHAnsi" w:cstheme="majorHAnsi"/>
        </w:rPr>
        <w:t xml:space="preserve"> Team</w:t>
      </w:r>
    </w:p>
    <w:p w14:paraId="58CD4241" w14:textId="52B0C03E"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Swarnajyoti</w:t>
      </w:r>
      <w:proofErr w:type="spellEnd"/>
      <w:r w:rsidRPr="00D43EFC">
        <w:rPr>
          <w:rFonts w:asciiTheme="majorHAnsi" w:hAnsiTheme="majorHAnsi" w:cstheme="majorHAnsi"/>
        </w:rPr>
        <w:t xml:space="preserve"> </w:t>
      </w:r>
      <w:proofErr w:type="spellStart"/>
      <w:r w:rsidRPr="00D43EFC">
        <w:rPr>
          <w:rFonts w:asciiTheme="majorHAnsi" w:hAnsiTheme="majorHAnsi" w:cstheme="majorHAnsi"/>
        </w:rPr>
        <w:t>Datta</w:t>
      </w:r>
      <w:proofErr w:type="spellEnd"/>
    </w:p>
    <w:p w14:paraId="61CBFB97" w14:textId="7D271E81"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 xml:space="preserve">Nikki L. </w:t>
      </w:r>
      <w:proofErr w:type="spellStart"/>
      <w:r w:rsidRPr="00D43EFC">
        <w:rPr>
          <w:rFonts w:asciiTheme="majorHAnsi" w:hAnsiTheme="majorHAnsi" w:cstheme="majorHAnsi"/>
        </w:rPr>
        <w:t>Quibin</w:t>
      </w:r>
      <w:proofErr w:type="spellEnd"/>
    </w:p>
    <w:p w14:paraId="60CA3EF6" w14:textId="341B35E1"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Junil</w:t>
      </w:r>
      <w:proofErr w:type="spellEnd"/>
      <w:r w:rsidRPr="00D43EFC">
        <w:rPr>
          <w:rFonts w:asciiTheme="majorHAnsi" w:hAnsiTheme="majorHAnsi" w:cstheme="majorHAnsi"/>
        </w:rPr>
        <w:t xml:space="preserve"> Patel</w:t>
      </w:r>
    </w:p>
    <w:p w14:paraId="12EEB85B" w14:textId="2B3AC22E"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Beiyang Liu</w:t>
      </w:r>
    </w:p>
    <w:p w14:paraId="083839D4" w14:textId="585520DD"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Laine London</w:t>
      </w:r>
    </w:p>
    <w:p w14:paraId="54DAAD41" w14:textId="650A5145" w:rsidR="008E580C" w:rsidRPr="00D43EFC" w:rsidRDefault="008E580C" w:rsidP="008E580C">
      <w:pPr>
        <w:spacing w:after="0" w:line="240" w:lineRule="auto"/>
        <w:jc w:val="center"/>
        <w:rPr>
          <w:rFonts w:asciiTheme="majorHAnsi" w:hAnsiTheme="majorHAnsi" w:cstheme="majorHAnsi"/>
        </w:rPr>
      </w:pPr>
      <w:proofErr w:type="spellStart"/>
      <w:r w:rsidRPr="00D43EFC">
        <w:rPr>
          <w:rFonts w:asciiTheme="majorHAnsi" w:hAnsiTheme="majorHAnsi" w:cstheme="majorHAnsi"/>
        </w:rPr>
        <w:t>Hajoon</w:t>
      </w:r>
      <w:proofErr w:type="spellEnd"/>
      <w:r w:rsidRPr="00D43EFC">
        <w:rPr>
          <w:rFonts w:asciiTheme="majorHAnsi" w:hAnsiTheme="majorHAnsi" w:cstheme="majorHAnsi"/>
        </w:rPr>
        <w:t xml:space="preserve"> Choi</w:t>
      </w:r>
    </w:p>
    <w:p w14:paraId="57DCA89E" w14:textId="3DD734D2" w:rsidR="008E580C" w:rsidRPr="00D43EFC" w:rsidRDefault="008E580C" w:rsidP="008E580C">
      <w:pPr>
        <w:spacing w:after="0" w:line="240" w:lineRule="auto"/>
        <w:jc w:val="center"/>
        <w:rPr>
          <w:rFonts w:asciiTheme="majorHAnsi" w:hAnsiTheme="majorHAnsi" w:cstheme="majorHAnsi"/>
        </w:rPr>
      </w:pPr>
      <w:r w:rsidRPr="00D43EFC">
        <w:rPr>
          <w:rFonts w:asciiTheme="majorHAnsi" w:hAnsiTheme="majorHAnsi" w:cstheme="majorHAnsi"/>
        </w:rPr>
        <w:t>Leo Li</w:t>
      </w:r>
    </w:p>
    <w:p w14:paraId="04123E39" w14:textId="1F5ABA14" w:rsidR="008E580C" w:rsidRPr="00D43EFC" w:rsidRDefault="008E580C" w:rsidP="008E580C">
      <w:pPr>
        <w:spacing w:after="0" w:line="240" w:lineRule="auto"/>
        <w:jc w:val="center"/>
        <w:rPr>
          <w:rFonts w:asciiTheme="majorHAnsi" w:hAnsiTheme="majorHAnsi" w:cstheme="majorHAnsi"/>
        </w:rPr>
      </w:pPr>
    </w:p>
    <w:p w14:paraId="76A1427E" w14:textId="387AAE14" w:rsidR="008E580C" w:rsidRPr="00D43EFC" w:rsidRDefault="00F50A01" w:rsidP="008E580C">
      <w:pPr>
        <w:spacing w:after="0" w:line="240" w:lineRule="auto"/>
        <w:jc w:val="center"/>
        <w:rPr>
          <w:rFonts w:asciiTheme="majorHAnsi" w:hAnsiTheme="majorHAnsi" w:cstheme="majorHAnsi"/>
        </w:rPr>
      </w:pPr>
      <w:r w:rsidRPr="00D43EFC">
        <w:rPr>
          <w:rFonts w:asciiTheme="majorHAnsi" w:hAnsiTheme="majorHAnsi" w:cstheme="majorHAnsi"/>
        </w:rPr>
        <w:t xml:space="preserve">Date: </w:t>
      </w:r>
      <w:r w:rsidR="003E56E2" w:rsidRPr="00D43EFC">
        <w:rPr>
          <w:rFonts w:asciiTheme="majorHAnsi" w:hAnsiTheme="majorHAnsi" w:cstheme="majorHAnsi"/>
        </w:rPr>
        <w:t>March</w:t>
      </w:r>
      <w:r w:rsidRPr="00D43EFC">
        <w:rPr>
          <w:rFonts w:asciiTheme="majorHAnsi" w:hAnsiTheme="majorHAnsi" w:cstheme="majorHAnsi"/>
        </w:rPr>
        <w:t xml:space="preserve"> 16</w:t>
      </w:r>
      <w:r w:rsidR="008E580C" w:rsidRPr="00D43EFC">
        <w:rPr>
          <w:rFonts w:asciiTheme="majorHAnsi" w:hAnsiTheme="majorHAnsi" w:cstheme="majorHAnsi"/>
        </w:rPr>
        <w:t>, 2018</w:t>
      </w:r>
    </w:p>
    <w:p w14:paraId="569FF285" w14:textId="77777777" w:rsidR="008E580C" w:rsidRPr="00D43EFC" w:rsidRDefault="008E580C" w:rsidP="008E580C">
      <w:pPr>
        <w:jc w:val="center"/>
        <w:rPr>
          <w:rFonts w:asciiTheme="majorHAnsi" w:hAnsiTheme="majorHAnsi" w:cstheme="majorHAnsi"/>
        </w:rPr>
      </w:pPr>
    </w:p>
    <w:p w14:paraId="3985F277" w14:textId="77777777" w:rsidR="008E580C" w:rsidRPr="00D43EFC" w:rsidRDefault="008E580C">
      <w:pPr>
        <w:rPr>
          <w:rFonts w:asciiTheme="majorHAnsi" w:hAnsiTheme="majorHAnsi" w:cstheme="majorHAnsi"/>
        </w:rPr>
      </w:pPr>
      <w:r w:rsidRPr="00D43EFC">
        <w:rPr>
          <w:rFonts w:asciiTheme="majorHAnsi" w:hAnsiTheme="majorHAnsi" w:cstheme="majorHAnsi"/>
        </w:rPr>
        <w:br w:type="page"/>
      </w:r>
    </w:p>
    <w:sdt>
      <w:sdtPr>
        <w:rPr>
          <w:rFonts w:asciiTheme="minorHAnsi" w:eastAsiaTheme="minorHAnsi" w:hAnsiTheme="minorHAnsi" w:cstheme="majorHAnsi"/>
          <w:kern w:val="0"/>
          <w:sz w:val="22"/>
          <w:szCs w:val="22"/>
        </w:rPr>
        <w:id w:val="1939407907"/>
        <w:docPartObj>
          <w:docPartGallery w:val="Table of Contents"/>
          <w:docPartUnique/>
        </w:docPartObj>
      </w:sdtPr>
      <w:sdtEndPr>
        <w:rPr>
          <w:b/>
          <w:bCs/>
          <w:noProof/>
        </w:rPr>
      </w:sdtEndPr>
      <w:sdtContent>
        <w:p w14:paraId="234E85F9" w14:textId="714685BF" w:rsidR="00FD0B76" w:rsidRPr="00D43EFC" w:rsidRDefault="00FD0B76" w:rsidP="001A28B5">
          <w:pPr>
            <w:pStyle w:val="TOCHeading"/>
            <w:rPr>
              <w:rFonts w:cstheme="majorHAnsi"/>
              <w:b/>
              <w:sz w:val="32"/>
            </w:rPr>
          </w:pPr>
          <w:r w:rsidRPr="00D43EFC">
            <w:rPr>
              <w:rFonts w:cstheme="majorHAnsi"/>
              <w:b/>
              <w:sz w:val="32"/>
            </w:rPr>
            <w:t>Table of Contents</w:t>
          </w:r>
        </w:p>
        <w:p w14:paraId="1ED2C790" w14:textId="37D6DD5D" w:rsidR="00D43EFC" w:rsidRPr="00D43EFC" w:rsidRDefault="00AA1316">
          <w:pPr>
            <w:pStyle w:val="TOC1"/>
            <w:rPr>
              <w:rFonts w:asciiTheme="majorHAnsi" w:eastAsiaTheme="minorEastAsia" w:hAnsiTheme="majorHAnsi" w:cstheme="majorHAnsi"/>
              <w:color w:val="auto"/>
              <w:lang w:val="en-CA" w:eastAsia="en-CA"/>
            </w:rPr>
          </w:pPr>
          <w:r w:rsidRPr="00D43EFC">
            <w:rPr>
              <w:rFonts w:asciiTheme="majorHAnsi" w:hAnsiTheme="majorHAnsi" w:cstheme="majorHAnsi"/>
            </w:rPr>
            <w:fldChar w:fldCharType="begin"/>
          </w:r>
          <w:r w:rsidRPr="00D43EFC">
            <w:rPr>
              <w:rFonts w:asciiTheme="majorHAnsi" w:hAnsiTheme="majorHAnsi" w:cstheme="majorHAnsi"/>
            </w:rPr>
            <w:instrText xml:space="preserve"> TOC \o "1-3" \h \z \u </w:instrText>
          </w:r>
          <w:r w:rsidRPr="00D43EFC">
            <w:rPr>
              <w:rFonts w:asciiTheme="majorHAnsi" w:hAnsiTheme="majorHAnsi" w:cstheme="majorHAnsi"/>
            </w:rPr>
            <w:fldChar w:fldCharType="separate"/>
          </w:r>
          <w:hyperlink w:anchor="_Toc508883223" w:history="1">
            <w:r w:rsidR="00D43EFC" w:rsidRPr="00D43EFC">
              <w:rPr>
                <w:rStyle w:val="Hyperlink"/>
                <w:rFonts w:asciiTheme="majorHAnsi" w:hAnsiTheme="majorHAnsi" w:cstheme="majorHAnsi"/>
                <w:b/>
              </w:rPr>
              <w:t>Bug #1: Legend Annotate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_Toc508883223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1</w:t>
            </w:r>
            <w:r w:rsidR="00D43EFC" w:rsidRPr="00D43EFC">
              <w:rPr>
                <w:rFonts w:asciiTheme="majorHAnsi" w:hAnsiTheme="majorHAnsi" w:cstheme="majorHAnsi"/>
                <w:webHidden/>
              </w:rPr>
              <w:fldChar w:fldCharType="end"/>
            </w:r>
          </w:hyperlink>
        </w:p>
        <w:p w14:paraId="173E9843" w14:textId="32E66D2C" w:rsidR="00D43EFC" w:rsidRPr="00D43EFC" w:rsidRDefault="00407320">
          <w:pPr>
            <w:pStyle w:val="TOC1"/>
            <w:rPr>
              <w:rFonts w:asciiTheme="majorHAnsi" w:eastAsiaTheme="minorEastAsia" w:hAnsiTheme="majorHAnsi" w:cstheme="majorHAnsi"/>
              <w:color w:val="auto"/>
              <w:lang w:val="en-CA" w:eastAsia="en-CA"/>
            </w:rPr>
          </w:pPr>
          <w:hyperlink w:anchor="_Toc508883224" w:history="1">
            <w:r w:rsidR="00D43EFC" w:rsidRPr="00D43EFC">
              <w:rPr>
                <w:rStyle w:val="Hyperlink"/>
                <w:rFonts w:asciiTheme="majorHAnsi" w:hAnsiTheme="majorHAnsi" w:cstheme="majorHAnsi"/>
                <w:b/>
              </w:rPr>
              <w:t>Bug #2: Bbox Tight Legend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_Toc508883224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5763F79D" w14:textId="55DD533E" w:rsidR="00D43EFC" w:rsidRPr="00D43EFC" w:rsidRDefault="00407320">
          <w:pPr>
            <w:pStyle w:val="TOC1"/>
            <w:rPr>
              <w:rFonts w:asciiTheme="majorHAnsi" w:eastAsiaTheme="minorEastAsia" w:hAnsiTheme="majorHAnsi" w:cstheme="majorHAnsi"/>
              <w:color w:val="auto"/>
              <w:lang w:val="en-CA" w:eastAsia="en-CA"/>
            </w:rPr>
          </w:pPr>
          <w:hyperlink w:anchor="_Toc508883225" w:history="1">
            <w:r w:rsidR="00D43EFC" w:rsidRPr="00D43EFC">
              <w:rPr>
                <w:rStyle w:val="Hyperlink"/>
                <w:rFonts w:asciiTheme="majorHAnsi" w:hAnsiTheme="majorHAnsi" w:cstheme="majorHAnsi"/>
                <w:b/>
              </w:rPr>
              <w:t>Bug #3: Logscale (Fixed)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_Toc508883225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311F217F" w14:textId="0C65A6D2" w:rsidR="00D43EFC" w:rsidRPr="00D43EFC" w:rsidRDefault="00407320">
          <w:pPr>
            <w:pStyle w:val="TOC1"/>
            <w:rPr>
              <w:rFonts w:asciiTheme="majorHAnsi" w:eastAsiaTheme="minorEastAsia" w:hAnsiTheme="majorHAnsi" w:cstheme="majorHAnsi"/>
              <w:color w:val="auto"/>
              <w:lang w:val="en-CA" w:eastAsia="en-CA"/>
            </w:rPr>
          </w:pPr>
          <w:hyperlink w:anchor="_Toc508883226" w:history="1">
            <w:r w:rsidR="00D43EFC" w:rsidRPr="00D43EFC">
              <w:rPr>
                <w:rStyle w:val="Hyperlink"/>
                <w:rFonts w:asciiTheme="majorHAnsi" w:hAnsiTheme="majorHAnsi" w:cstheme="majorHAnsi"/>
                <w:b/>
              </w:rPr>
              <w:t>Lessons Learned</w:t>
            </w:r>
            <w:r w:rsidR="00D43EFC" w:rsidRPr="00D43EFC">
              <w:rPr>
                <w:rFonts w:asciiTheme="majorHAnsi" w:hAnsiTheme="majorHAnsi" w:cstheme="majorHAnsi"/>
                <w:webHidden/>
              </w:rPr>
              <w:tab/>
            </w:r>
            <w:r w:rsidR="00D43EFC" w:rsidRPr="00D43EFC">
              <w:rPr>
                <w:rFonts w:asciiTheme="majorHAnsi" w:hAnsiTheme="majorHAnsi" w:cstheme="majorHAnsi"/>
                <w:webHidden/>
              </w:rPr>
              <w:fldChar w:fldCharType="begin"/>
            </w:r>
            <w:r w:rsidR="00D43EFC" w:rsidRPr="00D43EFC">
              <w:rPr>
                <w:rFonts w:asciiTheme="majorHAnsi" w:hAnsiTheme="majorHAnsi" w:cstheme="majorHAnsi"/>
                <w:webHidden/>
              </w:rPr>
              <w:instrText xml:space="preserve"> PAGEREF _Toc508883226 \h </w:instrText>
            </w:r>
            <w:r w:rsidR="00D43EFC" w:rsidRPr="00D43EFC">
              <w:rPr>
                <w:rFonts w:asciiTheme="majorHAnsi" w:hAnsiTheme="majorHAnsi" w:cstheme="majorHAnsi"/>
                <w:webHidden/>
              </w:rPr>
            </w:r>
            <w:r w:rsidR="00D43EFC" w:rsidRPr="00D43EFC">
              <w:rPr>
                <w:rFonts w:asciiTheme="majorHAnsi" w:hAnsiTheme="majorHAnsi" w:cstheme="majorHAnsi"/>
                <w:webHidden/>
              </w:rPr>
              <w:fldChar w:fldCharType="separate"/>
            </w:r>
            <w:r w:rsidR="00D43EFC" w:rsidRPr="00D43EFC">
              <w:rPr>
                <w:rFonts w:asciiTheme="majorHAnsi" w:hAnsiTheme="majorHAnsi" w:cstheme="majorHAnsi"/>
                <w:webHidden/>
              </w:rPr>
              <w:t>3</w:t>
            </w:r>
            <w:r w:rsidR="00D43EFC" w:rsidRPr="00D43EFC">
              <w:rPr>
                <w:rFonts w:asciiTheme="majorHAnsi" w:hAnsiTheme="majorHAnsi" w:cstheme="majorHAnsi"/>
                <w:webHidden/>
              </w:rPr>
              <w:fldChar w:fldCharType="end"/>
            </w:r>
          </w:hyperlink>
        </w:p>
        <w:p w14:paraId="366380BB" w14:textId="112DA2FF" w:rsidR="00896BA8" w:rsidRPr="00D43EFC" w:rsidRDefault="00AA1316">
          <w:pPr>
            <w:rPr>
              <w:rFonts w:asciiTheme="majorHAnsi" w:hAnsiTheme="majorHAnsi" w:cstheme="majorHAnsi"/>
              <w:b/>
              <w:bCs/>
              <w:noProof/>
            </w:rPr>
            <w:sectPr w:rsidR="00896BA8" w:rsidRPr="00D43EFC" w:rsidSect="00EE0822">
              <w:pgSz w:w="12240" w:h="15840"/>
              <w:pgMar w:top="1512" w:right="864" w:bottom="1022" w:left="864" w:header="720" w:footer="720" w:gutter="0"/>
              <w:cols w:space="720"/>
              <w:titlePg/>
              <w:docGrid w:linePitch="360"/>
            </w:sectPr>
          </w:pPr>
          <w:r w:rsidRPr="00D43EFC">
            <w:rPr>
              <w:rFonts w:asciiTheme="majorHAnsi" w:hAnsiTheme="majorHAnsi" w:cstheme="majorHAnsi"/>
              <w:b/>
              <w:bCs/>
              <w:noProof/>
            </w:rPr>
            <w:fldChar w:fldCharType="end"/>
          </w:r>
        </w:p>
      </w:sdtContent>
    </w:sdt>
    <w:p w14:paraId="0DBC47D6" w14:textId="0B6E731A" w:rsidR="00F37401" w:rsidRPr="00D43EFC" w:rsidRDefault="00E959A8" w:rsidP="006F6B27">
      <w:pPr>
        <w:pStyle w:val="Heading1"/>
        <w:ind w:left="0" w:right="9"/>
        <w:jc w:val="left"/>
        <w:rPr>
          <w:rFonts w:cstheme="majorHAnsi"/>
          <w:b/>
          <w:sz w:val="32"/>
        </w:rPr>
      </w:pPr>
      <w:bookmarkStart w:id="0" w:name="_Toc508883223"/>
      <w:r w:rsidRPr="00D43EFC">
        <w:rPr>
          <w:rFonts w:cstheme="majorHAnsi"/>
          <w:b/>
          <w:sz w:val="32"/>
        </w:rPr>
        <w:lastRenderedPageBreak/>
        <w:t>Bug #1</w:t>
      </w:r>
      <w:r w:rsidR="001A392B" w:rsidRPr="00D43EFC">
        <w:rPr>
          <w:rFonts w:cstheme="majorHAnsi"/>
          <w:b/>
          <w:sz w:val="32"/>
        </w:rPr>
        <w:t>: Legend Annotate</w:t>
      </w:r>
      <w:r w:rsidR="00006338" w:rsidRPr="00D43EFC">
        <w:rPr>
          <w:rFonts w:cstheme="majorHAnsi"/>
          <w:b/>
          <w:sz w:val="32"/>
        </w:rPr>
        <w:t xml:space="preserve"> (Fixed)</w:t>
      </w:r>
      <w:bookmarkEnd w:id="0"/>
    </w:p>
    <w:p w14:paraId="56032D2B" w14:textId="47D9EEFB" w:rsidR="00394FE0" w:rsidRPr="00D43EFC" w:rsidRDefault="00E9229F" w:rsidP="000B2C13">
      <w:pPr>
        <w:rPr>
          <w:rStyle w:val="Hyperlink"/>
          <w:rFonts w:asciiTheme="majorHAnsi" w:hAnsiTheme="majorHAnsi" w:cstheme="majorHAnsi"/>
          <w:sz w:val="24"/>
          <w:szCs w:val="24"/>
        </w:rPr>
      </w:pPr>
      <w:r w:rsidRPr="00D43EFC">
        <w:rPr>
          <w:rFonts w:asciiTheme="majorHAnsi" w:hAnsiTheme="majorHAnsi" w:cstheme="majorHAnsi"/>
          <w:b/>
          <w:sz w:val="24"/>
          <w:szCs w:val="24"/>
        </w:rPr>
        <w:t xml:space="preserve">Bug/Issue: </w:t>
      </w:r>
      <w:hyperlink r:id="rId8" w:history="1">
        <w:r w:rsidRPr="00D43EFC">
          <w:rPr>
            <w:rStyle w:val="Hyperlink"/>
            <w:rFonts w:asciiTheme="majorHAnsi" w:hAnsiTheme="majorHAnsi" w:cstheme="majorHAnsi"/>
            <w:sz w:val="24"/>
            <w:szCs w:val="24"/>
          </w:rPr>
          <w:t>Legend does not show ‘annotate’ #8236</w:t>
        </w:r>
      </w:hyperlink>
    </w:p>
    <w:p w14:paraId="6E2ED7FA" w14:textId="5B020ECD" w:rsidR="00892AB7" w:rsidRPr="00D43EFC" w:rsidRDefault="00892AB7" w:rsidP="000B2C13">
      <w:pPr>
        <w:rPr>
          <w:rStyle w:val="Hyperlink"/>
          <w:rFonts w:asciiTheme="majorHAnsi" w:hAnsiTheme="majorHAnsi" w:cstheme="majorHAnsi"/>
          <w:b/>
          <w:color w:val="auto"/>
          <w:sz w:val="24"/>
          <w:szCs w:val="24"/>
          <w:u w:val="none"/>
        </w:rPr>
      </w:pPr>
      <w:r w:rsidRPr="00D43EFC">
        <w:rPr>
          <w:rStyle w:val="Hyperlink"/>
          <w:rFonts w:asciiTheme="majorHAnsi" w:hAnsiTheme="majorHAnsi" w:cstheme="majorHAnsi"/>
          <w:b/>
          <w:color w:val="auto"/>
          <w:sz w:val="24"/>
          <w:szCs w:val="24"/>
          <w:u w:val="none"/>
        </w:rPr>
        <w:t>Estimated Hours:</w:t>
      </w:r>
    </w:p>
    <w:p w14:paraId="3E709D6D" w14:textId="7CC79B64" w:rsidR="00117719" w:rsidRPr="00D43EFC" w:rsidRDefault="00117719"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Explore and create a solution (</w:t>
      </w:r>
      <w:r w:rsidR="0050765F" w:rsidRPr="00D43EFC">
        <w:rPr>
          <w:rStyle w:val="Hyperlink"/>
          <w:rFonts w:asciiTheme="majorHAnsi" w:hAnsiTheme="majorHAnsi" w:cstheme="majorHAnsi"/>
          <w:color w:val="auto"/>
          <w:sz w:val="24"/>
          <w:szCs w:val="24"/>
          <w:u w:val="none"/>
        </w:rPr>
        <w:t>5 h)</w:t>
      </w:r>
    </w:p>
    <w:p w14:paraId="78FEBFFC" w14:textId="738B34AC" w:rsidR="00892AB7" w:rsidRPr="00D43EFC" w:rsidRDefault="00117719"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Implement solution</w:t>
      </w:r>
      <w:r w:rsidR="00892AB7" w:rsidRPr="00D43EFC">
        <w:rPr>
          <w:rStyle w:val="Hyperlink"/>
          <w:rFonts w:asciiTheme="majorHAnsi" w:hAnsiTheme="majorHAnsi" w:cstheme="majorHAnsi"/>
          <w:color w:val="auto"/>
          <w:sz w:val="24"/>
          <w:szCs w:val="24"/>
          <w:u w:val="none"/>
        </w:rPr>
        <w:t xml:space="preserve"> (20 h)</w:t>
      </w:r>
    </w:p>
    <w:p w14:paraId="561F1EA4" w14:textId="49248843"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Testing/validation (</w:t>
      </w:r>
      <w:r w:rsidR="00B80203" w:rsidRPr="00D43EFC">
        <w:rPr>
          <w:rStyle w:val="Hyperlink"/>
          <w:rFonts w:asciiTheme="majorHAnsi" w:hAnsiTheme="majorHAnsi" w:cstheme="majorHAnsi"/>
          <w:color w:val="auto"/>
          <w:sz w:val="24"/>
          <w:szCs w:val="24"/>
          <w:u w:val="none"/>
        </w:rPr>
        <w:t xml:space="preserve">8 </w:t>
      </w:r>
      <w:r w:rsidRPr="00D43EFC">
        <w:rPr>
          <w:rStyle w:val="Hyperlink"/>
          <w:rFonts w:asciiTheme="majorHAnsi" w:hAnsiTheme="majorHAnsi" w:cstheme="majorHAnsi"/>
          <w:color w:val="auto"/>
          <w:sz w:val="24"/>
          <w:szCs w:val="24"/>
          <w:u w:val="none"/>
        </w:rPr>
        <w:t>h)</w:t>
      </w:r>
    </w:p>
    <w:p w14:paraId="7914E6CC" w14:textId="7CCB2DFD"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Code Review (2 h)</w:t>
      </w:r>
    </w:p>
    <w:p w14:paraId="19B04C08" w14:textId="4C8DFCC7" w:rsidR="00892AB7" w:rsidRPr="00D43EFC" w:rsidRDefault="00892AB7" w:rsidP="00892AB7">
      <w:pPr>
        <w:pStyle w:val="ListParagraph"/>
        <w:numPr>
          <w:ilvl w:val="0"/>
          <w:numId w:val="21"/>
        </w:numPr>
        <w:rPr>
          <w:rStyle w:val="Hyperlink"/>
          <w:rFonts w:asciiTheme="majorHAnsi" w:hAnsiTheme="majorHAnsi" w:cstheme="majorHAnsi"/>
          <w:color w:val="auto"/>
          <w:sz w:val="24"/>
          <w:szCs w:val="24"/>
          <w:u w:val="none"/>
        </w:rPr>
      </w:pPr>
      <w:r w:rsidRPr="00D43EFC">
        <w:rPr>
          <w:rStyle w:val="Hyperlink"/>
          <w:rFonts w:asciiTheme="majorHAnsi" w:hAnsiTheme="majorHAnsi" w:cstheme="majorHAnsi"/>
          <w:color w:val="auto"/>
          <w:sz w:val="24"/>
          <w:szCs w:val="24"/>
          <w:u w:val="none"/>
        </w:rPr>
        <w:t>Documentation (1 h)</w:t>
      </w:r>
    </w:p>
    <w:p w14:paraId="0EB1E875" w14:textId="59FA30CC" w:rsidR="006F6B27" w:rsidRPr="00D43EFC" w:rsidRDefault="00055C30" w:rsidP="000B2C13">
      <w:pPr>
        <w:rPr>
          <w:rStyle w:val="Hyperlink"/>
          <w:rFonts w:asciiTheme="majorHAnsi" w:hAnsiTheme="majorHAnsi" w:cstheme="majorHAnsi"/>
          <w:b/>
          <w:color w:val="auto"/>
          <w:sz w:val="24"/>
          <w:szCs w:val="24"/>
          <w:u w:val="none"/>
        </w:rPr>
      </w:pPr>
      <w:r w:rsidRPr="00D43EFC">
        <w:rPr>
          <w:rStyle w:val="Hyperlink"/>
          <w:rFonts w:asciiTheme="majorHAnsi" w:hAnsiTheme="majorHAnsi" w:cstheme="majorHAnsi"/>
          <w:b/>
          <w:color w:val="auto"/>
          <w:sz w:val="24"/>
          <w:szCs w:val="24"/>
          <w:u w:val="none"/>
        </w:rPr>
        <w:t>Description:</w:t>
      </w:r>
    </w:p>
    <w:p w14:paraId="2BA9441B" w14:textId="77777777" w:rsidR="00055C30" w:rsidRPr="00D43EFC" w:rsidRDefault="00055C30" w:rsidP="00055C30">
      <w:pPr>
        <w:rPr>
          <w:rFonts w:asciiTheme="majorHAnsi" w:hAnsiTheme="majorHAnsi" w:cstheme="majorHAnsi"/>
          <w:sz w:val="24"/>
          <w:szCs w:val="24"/>
        </w:rPr>
      </w:pPr>
      <w:r w:rsidRPr="00D43EFC">
        <w:rPr>
          <w:rFonts w:asciiTheme="majorHAnsi" w:hAnsiTheme="majorHAnsi" w:cstheme="majorHAnsi"/>
          <w:sz w:val="24"/>
          <w:szCs w:val="24"/>
        </w:rPr>
        <w:t>Legend items for annotations are currently not operational despite inputs currently being legal for them. Boxing the bi-directional arrows above into a legend to denote amplitude and wavelength is an example of a desirable use case.</w:t>
      </w:r>
    </w:p>
    <w:p w14:paraId="17A6978D" w14:textId="6D10CA98" w:rsidR="00055C30" w:rsidRPr="00D43EFC" w:rsidRDefault="00055C30" w:rsidP="00055C30">
      <w:pPr>
        <w:rPr>
          <w:rFonts w:asciiTheme="majorHAnsi" w:hAnsiTheme="majorHAnsi" w:cstheme="majorHAnsi"/>
          <w:sz w:val="24"/>
          <w:szCs w:val="24"/>
        </w:rPr>
      </w:pPr>
      <w:r w:rsidRPr="00D43EFC">
        <w:rPr>
          <w:rFonts w:asciiTheme="majorHAnsi" w:hAnsiTheme="majorHAnsi" w:cstheme="majorHAnsi"/>
          <w:sz w:val="24"/>
          <w:szCs w:val="24"/>
        </w:rPr>
        <w:t xml:space="preserve">When the </w:t>
      </w:r>
      <w:proofErr w:type="gramStart"/>
      <w:r w:rsidRPr="00D43EFC">
        <w:rPr>
          <w:rFonts w:asciiTheme="majorHAnsi" w:hAnsiTheme="majorHAnsi" w:cstheme="majorHAnsi"/>
          <w:sz w:val="24"/>
          <w:szCs w:val="24"/>
        </w:rPr>
        <w:t>legend(</w:t>
      </w:r>
      <w:proofErr w:type="gramEnd"/>
      <w:r w:rsidRPr="00D43EFC">
        <w:rPr>
          <w:rFonts w:asciiTheme="majorHAnsi" w:hAnsiTheme="majorHAnsi" w:cstheme="majorHAnsi"/>
          <w:sz w:val="24"/>
          <w:szCs w:val="24"/>
        </w:rPr>
        <w:t>) method on an Axes object gets called, the program eventually adds items to a list of handles to be inserted into the Legend for that Axes (see legend.py:1308, 1313). Annotations, stored in the Axes field texts (as Annotations are a sub-class of the Text class), are not currently added to this list. Additionally, the handler to construct the legend items for Annotations and Texts do not currently exist in the file legend_handler.py (and are subsequently not mapped in legend.py:805).</w:t>
      </w:r>
    </w:p>
    <w:p w14:paraId="38392946" w14:textId="4111314D" w:rsidR="00055C30" w:rsidRPr="00D43EFC" w:rsidRDefault="00055C30" w:rsidP="00055C30">
      <w:pPr>
        <w:rPr>
          <w:rFonts w:asciiTheme="majorHAnsi" w:hAnsiTheme="majorHAnsi" w:cstheme="majorHAnsi"/>
          <w:b/>
          <w:sz w:val="24"/>
          <w:szCs w:val="24"/>
        </w:rPr>
      </w:pPr>
      <w:r w:rsidRPr="00D43EFC">
        <w:rPr>
          <w:rFonts w:asciiTheme="majorHAnsi" w:hAnsiTheme="majorHAnsi" w:cstheme="majorHAnsi"/>
          <w:b/>
          <w:sz w:val="24"/>
          <w:szCs w:val="24"/>
        </w:rPr>
        <w:t>Solution:</w:t>
      </w:r>
    </w:p>
    <w:p w14:paraId="7FBBAEBA" w14:textId="270E2F53" w:rsidR="00964CC0" w:rsidRPr="00D43EFC" w:rsidRDefault="002432BA" w:rsidP="00055C30">
      <w:pPr>
        <w:rPr>
          <w:rFonts w:asciiTheme="majorHAnsi" w:hAnsiTheme="majorHAnsi" w:cstheme="majorHAnsi"/>
          <w:sz w:val="24"/>
          <w:szCs w:val="24"/>
        </w:rPr>
      </w:pPr>
      <w:r w:rsidRPr="00D43EFC">
        <w:rPr>
          <w:rFonts w:asciiTheme="majorHAnsi" w:hAnsiTheme="majorHAnsi" w:cstheme="majorHAnsi"/>
          <w:sz w:val="24"/>
          <w:szCs w:val="24"/>
        </w:rPr>
        <w:t xml:space="preserve">The affected files are </w:t>
      </w:r>
      <w:r w:rsidRPr="00D43EFC">
        <w:rPr>
          <w:rFonts w:asciiTheme="majorHAnsi" w:hAnsiTheme="majorHAnsi" w:cstheme="majorHAnsi"/>
          <w:b/>
          <w:i/>
          <w:sz w:val="24"/>
          <w:szCs w:val="24"/>
        </w:rPr>
        <w:t>legend.py</w:t>
      </w:r>
      <w:r w:rsidRPr="00D43EFC">
        <w:rPr>
          <w:rFonts w:asciiTheme="majorHAnsi" w:hAnsiTheme="majorHAnsi" w:cstheme="majorHAnsi"/>
          <w:sz w:val="24"/>
          <w:szCs w:val="24"/>
        </w:rPr>
        <w:t xml:space="preserve">, and </w:t>
      </w:r>
      <w:r w:rsidRPr="00D43EFC">
        <w:rPr>
          <w:rFonts w:asciiTheme="majorHAnsi" w:hAnsiTheme="majorHAnsi" w:cstheme="majorHAnsi"/>
          <w:b/>
          <w:i/>
          <w:sz w:val="24"/>
          <w:szCs w:val="24"/>
        </w:rPr>
        <w:t>legend_handler.py</w:t>
      </w:r>
      <w:r w:rsidRPr="00D43EFC">
        <w:rPr>
          <w:rFonts w:asciiTheme="majorHAnsi" w:hAnsiTheme="majorHAnsi" w:cstheme="majorHAnsi"/>
          <w:sz w:val="24"/>
          <w:szCs w:val="24"/>
        </w:rPr>
        <w:t xml:space="preserve"> </w:t>
      </w:r>
      <w:r w:rsidR="00631443" w:rsidRPr="00D43EFC">
        <w:rPr>
          <w:rFonts w:asciiTheme="majorHAnsi" w:hAnsiTheme="majorHAnsi" w:cstheme="majorHAnsi"/>
          <w:sz w:val="24"/>
          <w:szCs w:val="24"/>
        </w:rPr>
        <w:t xml:space="preserve">where the updated files are found in </w:t>
      </w:r>
      <w:r w:rsidR="00631443" w:rsidRPr="00D43EFC">
        <w:rPr>
          <w:rFonts w:asciiTheme="majorHAnsi" w:hAnsiTheme="majorHAnsi" w:cstheme="majorHAnsi"/>
          <w:b/>
          <w:i/>
          <w:sz w:val="24"/>
          <w:szCs w:val="24"/>
        </w:rPr>
        <w:t>solutions/</w:t>
      </w:r>
      <w:proofErr w:type="spellStart"/>
      <w:r w:rsidR="00631443" w:rsidRPr="00D43EFC">
        <w:rPr>
          <w:rFonts w:asciiTheme="majorHAnsi" w:hAnsiTheme="majorHAnsi" w:cstheme="majorHAnsi"/>
          <w:b/>
          <w:i/>
          <w:sz w:val="24"/>
          <w:szCs w:val="24"/>
        </w:rPr>
        <w:t>legend_annotate</w:t>
      </w:r>
      <w:proofErr w:type="spellEnd"/>
      <w:r w:rsidR="00631443" w:rsidRPr="00D43EFC">
        <w:rPr>
          <w:rFonts w:asciiTheme="majorHAnsi" w:hAnsiTheme="majorHAnsi" w:cstheme="majorHAnsi"/>
          <w:b/>
          <w:i/>
          <w:sz w:val="24"/>
          <w:szCs w:val="24"/>
        </w:rPr>
        <w:t>/</w:t>
      </w:r>
      <w:r w:rsidR="00631443" w:rsidRPr="00D43EFC">
        <w:rPr>
          <w:rFonts w:asciiTheme="majorHAnsi" w:hAnsiTheme="majorHAnsi" w:cstheme="majorHAnsi"/>
          <w:sz w:val="24"/>
          <w:szCs w:val="24"/>
        </w:rPr>
        <w:t>.</w:t>
      </w:r>
    </w:p>
    <w:p w14:paraId="7C8A2D95" w14:textId="11B8A58B" w:rsidR="00DB7FDF" w:rsidRPr="00D43EFC" w:rsidRDefault="00506A88" w:rsidP="00055C30">
      <w:pPr>
        <w:rPr>
          <w:rFonts w:asciiTheme="majorHAnsi" w:hAnsiTheme="majorHAnsi" w:cstheme="majorHAnsi"/>
          <w:sz w:val="24"/>
          <w:szCs w:val="24"/>
        </w:rPr>
      </w:pPr>
      <w:r w:rsidRPr="00D43EFC">
        <w:rPr>
          <w:rFonts w:asciiTheme="majorHAnsi" w:hAnsiTheme="majorHAnsi" w:cstheme="majorHAnsi"/>
          <w:sz w:val="24"/>
          <w:szCs w:val="24"/>
        </w:rPr>
        <w:t>[Add solution description]</w:t>
      </w:r>
    </w:p>
    <w:p w14:paraId="1A9741E3" w14:textId="0AE6606E" w:rsidR="00BD4DEC" w:rsidRPr="00D43EFC" w:rsidRDefault="00BD4DEC" w:rsidP="00055C30">
      <w:pPr>
        <w:rPr>
          <w:rFonts w:asciiTheme="majorHAnsi" w:hAnsiTheme="majorHAnsi" w:cstheme="majorHAnsi"/>
          <w:b/>
          <w:sz w:val="24"/>
          <w:szCs w:val="24"/>
        </w:rPr>
      </w:pPr>
      <w:r w:rsidRPr="00D43EFC">
        <w:rPr>
          <w:rFonts w:asciiTheme="majorHAnsi" w:hAnsiTheme="majorHAnsi" w:cstheme="majorHAnsi"/>
          <w:b/>
          <w:sz w:val="24"/>
          <w:szCs w:val="24"/>
        </w:rPr>
        <w:t>Testing:</w:t>
      </w:r>
    </w:p>
    <w:p w14:paraId="430E0253" w14:textId="694DDFA0" w:rsidR="00FD2F62" w:rsidRPr="00D43EFC" w:rsidRDefault="00753DCE" w:rsidP="00055C30">
      <w:pPr>
        <w:rPr>
          <w:rFonts w:asciiTheme="majorHAnsi" w:hAnsiTheme="majorHAnsi" w:cstheme="majorHAnsi"/>
          <w:sz w:val="24"/>
          <w:szCs w:val="24"/>
        </w:rPr>
      </w:pPr>
      <w:r w:rsidRPr="00D43EFC">
        <w:rPr>
          <w:rFonts w:asciiTheme="majorHAnsi" w:hAnsiTheme="majorHAnsi" w:cstheme="majorHAnsi"/>
          <w:sz w:val="24"/>
          <w:szCs w:val="24"/>
        </w:rPr>
        <w:t>To test that the solution works</w:t>
      </w:r>
      <w:r w:rsidR="00073B74" w:rsidRPr="00D43EFC">
        <w:rPr>
          <w:rFonts w:asciiTheme="majorHAnsi" w:hAnsiTheme="majorHAnsi" w:cstheme="majorHAnsi"/>
          <w:sz w:val="24"/>
          <w:szCs w:val="24"/>
        </w:rPr>
        <w:t>, image comparison tests were used, as suggested by matplotlib when testing</w:t>
      </w:r>
      <w:r w:rsidR="00EE40AA" w:rsidRPr="00D43EFC">
        <w:rPr>
          <w:rFonts w:asciiTheme="majorHAnsi" w:hAnsiTheme="majorHAnsi" w:cstheme="majorHAnsi"/>
          <w:sz w:val="24"/>
          <w:szCs w:val="24"/>
        </w:rPr>
        <w:t xml:space="preserve"> for </w:t>
      </w:r>
      <w:r w:rsidR="00562134" w:rsidRPr="00D43EFC">
        <w:rPr>
          <w:rFonts w:asciiTheme="majorHAnsi" w:hAnsiTheme="majorHAnsi" w:cstheme="majorHAnsi"/>
          <w:sz w:val="24"/>
          <w:szCs w:val="24"/>
        </w:rPr>
        <w:t>changes to the graph figure.</w:t>
      </w:r>
      <w:r w:rsidR="00C81EB6" w:rsidRPr="00D43EFC">
        <w:rPr>
          <w:rFonts w:asciiTheme="majorHAnsi" w:hAnsiTheme="majorHAnsi" w:cstheme="majorHAnsi"/>
          <w:sz w:val="24"/>
          <w:szCs w:val="24"/>
        </w:rPr>
        <w:t xml:space="preserve"> </w:t>
      </w:r>
      <w:r w:rsidR="00E13483" w:rsidRPr="00D43EFC">
        <w:rPr>
          <w:rFonts w:asciiTheme="majorHAnsi" w:hAnsiTheme="majorHAnsi" w:cstheme="majorHAnsi"/>
          <w:sz w:val="24"/>
          <w:szCs w:val="24"/>
        </w:rPr>
        <w:t xml:space="preserve">The associated tests </w:t>
      </w:r>
      <w:r w:rsidR="00414AC5" w:rsidRPr="00D43EFC">
        <w:rPr>
          <w:rFonts w:asciiTheme="majorHAnsi" w:hAnsiTheme="majorHAnsi" w:cstheme="majorHAnsi"/>
          <w:sz w:val="24"/>
          <w:szCs w:val="24"/>
        </w:rPr>
        <w:t>are in</w:t>
      </w:r>
      <w:r w:rsidR="00E13483" w:rsidRPr="00D43EFC">
        <w:rPr>
          <w:rFonts w:asciiTheme="majorHAnsi" w:hAnsiTheme="majorHAnsi" w:cstheme="majorHAnsi"/>
          <w:sz w:val="24"/>
          <w:szCs w:val="24"/>
        </w:rPr>
        <w:t xml:space="preserve"> </w:t>
      </w:r>
      <w:r w:rsidR="00E13483" w:rsidRPr="00D43EFC">
        <w:rPr>
          <w:rFonts w:asciiTheme="majorHAnsi" w:hAnsiTheme="majorHAnsi" w:cstheme="majorHAnsi"/>
          <w:b/>
          <w:i/>
          <w:sz w:val="24"/>
          <w:szCs w:val="24"/>
        </w:rPr>
        <w:t>solutions/</w:t>
      </w:r>
      <w:proofErr w:type="spellStart"/>
      <w:r w:rsidR="00E13483" w:rsidRPr="00D43EFC">
        <w:rPr>
          <w:rFonts w:asciiTheme="majorHAnsi" w:hAnsiTheme="majorHAnsi" w:cstheme="majorHAnsi"/>
          <w:b/>
          <w:i/>
          <w:sz w:val="24"/>
          <w:szCs w:val="24"/>
        </w:rPr>
        <w:t>legend_annotate</w:t>
      </w:r>
      <w:proofErr w:type="spellEnd"/>
      <w:r w:rsidR="00E13483" w:rsidRPr="00D43EFC">
        <w:rPr>
          <w:rFonts w:asciiTheme="majorHAnsi" w:hAnsiTheme="majorHAnsi" w:cstheme="majorHAnsi"/>
          <w:b/>
          <w:i/>
          <w:sz w:val="24"/>
          <w:szCs w:val="24"/>
        </w:rPr>
        <w:t>/tests/</w:t>
      </w:r>
      <w:r w:rsidR="00E13483" w:rsidRPr="00D43EFC">
        <w:rPr>
          <w:rFonts w:asciiTheme="majorHAnsi" w:hAnsiTheme="majorHAnsi" w:cstheme="majorHAnsi"/>
          <w:sz w:val="24"/>
          <w:szCs w:val="24"/>
        </w:rPr>
        <w:t xml:space="preserve">. </w:t>
      </w:r>
      <w:r w:rsidR="00414AC5" w:rsidRPr="00D43EFC">
        <w:rPr>
          <w:rFonts w:asciiTheme="majorHAnsi" w:hAnsiTheme="majorHAnsi" w:cstheme="majorHAnsi"/>
          <w:sz w:val="24"/>
          <w:szCs w:val="24"/>
        </w:rPr>
        <w:t xml:space="preserve">The file </w:t>
      </w:r>
      <w:r w:rsidR="00414AC5" w:rsidRPr="00D43EFC">
        <w:rPr>
          <w:rFonts w:asciiTheme="majorHAnsi" w:hAnsiTheme="majorHAnsi" w:cstheme="majorHAnsi"/>
          <w:b/>
          <w:i/>
          <w:sz w:val="24"/>
          <w:szCs w:val="24"/>
        </w:rPr>
        <w:t xml:space="preserve">test_legend_annotate.py </w:t>
      </w:r>
      <w:r w:rsidR="00414AC5" w:rsidRPr="00D43EFC">
        <w:rPr>
          <w:rFonts w:asciiTheme="majorHAnsi" w:hAnsiTheme="majorHAnsi" w:cstheme="majorHAnsi"/>
          <w:sz w:val="24"/>
          <w:szCs w:val="24"/>
        </w:rPr>
        <w:t xml:space="preserve">contains the specific test cases for </w:t>
      </w:r>
      <w:r w:rsidR="004A0ADA" w:rsidRPr="00D43EFC">
        <w:rPr>
          <w:rFonts w:asciiTheme="majorHAnsi" w:hAnsiTheme="majorHAnsi" w:cstheme="majorHAnsi"/>
          <w:sz w:val="24"/>
          <w:szCs w:val="24"/>
        </w:rPr>
        <w:t xml:space="preserve">annotations </w:t>
      </w:r>
      <w:r w:rsidR="00F81581">
        <w:rPr>
          <w:rFonts w:asciiTheme="majorHAnsi" w:hAnsiTheme="majorHAnsi" w:cstheme="majorHAnsi"/>
          <w:sz w:val="24"/>
          <w:szCs w:val="24"/>
        </w:rPr>
        <w:t>appearing in the legend</w:t>
      </w:r>
      <w:r w:rsidR="004A0ADA" w:rsidRPr="00D43EFC">
        <w:rPr>
          <w:rFonts w:asciiTheme="majorHAnsi" w:hAnsiTheme="majorHAnsi" w:cstheme="majorHAnsi"/>
          <w:sz w:val="24"/>
          <w:szCs w:val="24"/>
        </w:rPr>
        <w:t xml:space="preserve">. The result images are found in the folder </w:t>
      </w:r>
      <w:r w:rsidR="004A0ADA" w:rsidRPr="00D43EFC">
        <w:rPr>
          <w:rFonts w:asciiTheme="majorHAnsi" w:hAnsiTheme="majorHAnsi" w:cstheme="majorHAnsi"/>
          <w:b/>
          <w:i/>
          <w:sz w:val="24"/>
          <w:szCs w:val="24"/>
        </w:rPr>
        <w:t>/</w:t>
      </w:r>
      <w:proofErr w:type="spellStart"/>
      <w:r w:rsidR="004A0ADA" w:rsidRPr="00D43EFC">
        <w:rPr>
          <w:rFonts w:asciiTheme="majorHAnsi" w:hAnsiTheme="majorHAnsi" w:cstheme="majorHAnsi"/>
          <w:b/>
          <w:i/>
          <w:sz w:val="24"/>
          <w:szCs w:val="24"/>
        </w:rPr>
        <w:t>test_legend</w:t>
      </w:r>
      <w:proofErr w:type="spellEnd"/>
      <w:r w:rsidR="004A0ADA" w:rsidRPr="00D43EFC">
        <w:rPr>
          <w:rFonts w:asciiTheme="majorHAnsi" w:hAnsiTheme="majorHAnsi" w:cstheme="majorHAnsi"/>
          <w:b/>
          <w:i/>
          <w:sz w:val="24"/>
          <w:szCs w:val="24"/>
        </w:rPr>
        <w:t>/</w:t>
      </w:r>
      <w:r w:rsidR="004A0ADA" w:rsidRPr="00D43EFC">
        <w:rPr>
          <w:rFonts w:asciiTheme="majorHAnsi" w:hAnsiTheme="majorHAnsi" w:cstheme="majorHAnsi"/>
          <w:sz w:val="24"/>
          <w:szCs w:val="24"/>
        </w:rPr>
        <w:t xml:space="preserve"> and should be copied over to </w:t>
      </w:r>
      <w:r w:rsidR="004A0ADA" w:rsidRPr="00D43EFC">
        <w:rPr>
          <w:rFonts w:asciiTheme="majorHAnsi" w:hAnsiTheme="majorHAnsi" w:cstheme="majorHAnsi"/>
          <w:b/>
          <w:i/>
          <w:sz w:val="24"/>
          <w:szCs w:val="24"/>
        </w:rPr>
        <w:t>lib/matplotlib/tests/</w:t>
      </w:r>
      <w:proofErr w:type="spellStart"/>
      <w:r w:rsidR="004A0ADA" w:rsidRPr="00D43EFC">
        <w:rPr>
          <w:rFonts w:asciiTheme="majorHAnsi" w:hAnsiTheme="majorHAnsi" w:cstheme="majorHAnsi"/>
          <w:b/>
          <w:i/>
          <w:sz w:val="24"/>
          <w:szCs w:val="24"/>
        </w:rPr>
        <w:t>baseline_images</w:t>
      </w:r>
      <w:proofErr w:type="spellEnd"/>
      <w:r w:rsidR="004A0ADA" w:rsidRPr="00D43EFC">
        <w:rPr>
          <w:rFonts w:asciiTheme="majorHAnsi" w:hAnsiTheme="majorHAnsi" w:cstheme="majorHAnsi"/>
          <w:b/>
          <w:i/>
          <w:sz w:val="24"/>
          <w:szCs w:val="24"/>
        </w:rPr>
        <w:t>/</w:t>
      </w:r>
      <w:proofErr w:type="spellStart"/>
      <w:r w:rsidR="004A0ADA" w:rsidRPr="00D43EFC">
        <w:rPr>
          <w:rFonts w:asciiTheme="majorHAnsi" w:hAnsiTheme="majorHAnsi" w:cstheme="majorHAnsi"/>
          <w:b/>
          <w:i/>
          <w:sz w:val="24"/>
          <w:szCs w:val="24"/>
        </w:rPr>
        <w:t>test_legend</w:t>
      </w:r>
      <w:proofErr w:type="spellEnd"/>
      <w:r w:rsidR="004A0ADA" w:rsidRPr="00D43EFC">
        <w:rPr>
          <w:rFonts w:asciiTheme="majorHAnsi" w:hAnsiTheme="majorHAnsi" w:cstheme="majorHAnsi"/>
          <w:b/>
          <w:i/>
          <w:sz w:val="24"/>
          <w:szCs w:val="24"/>
        </w:rPr>
        <w:t xml:space="preserve"> </w:t>
      </w:r>
      <w:r w:rsidR="004A0ADA" w:rsidRPr="00D43EFC">
        <w:rPr>
          <w:rFonts w:asciiTheme="majorHAnsi" w:hAnsiTheme="majorHAnsi" w:cstheme="majorHAnsi"/>
          <w:sz w:val="24"/>
          <w:szCs w:val="24"/>
        </w:rPr>
        <w:t xml:space="preserve">in the actual matplotlib source directory when running tests. </w:t>
      </w:r>
      <w:r w:rsidR="008E3E1C" w:rsidRPr="00D43EFC">
        <w:rPr>
          <w:rFonts w:asciiTheme="majorHAnsi" w:hAnsiTheme="majorHAnsi" w:cstheme="majorHAnsi"/>
          <w:sz w:val="24"/>
          <w:szCs w:val="24"/>
        </w:rPr>
        <w:t xml:space="preserve">In addition, </w:t>
      </w:r>
      <w:r w:rsidR="008E3E1C" w:rsidRPr="00D43EFC">
        <w:rPr>
          <w:rFonts w:asciiTheme="majorHAnsi" w:hAnsiTheme="majorHAnsi" w:cstheme="majorHAnsi"/>
          <w:b/>
          <w:i/>
          <w:sz w:val="24"/>
          <w:szCs w:val="24"/>
        </w:rPr>
        <w:t xml:space="preserve">test_legend.py </w:t>
      </w:r>
      <w:r w:rsidR="008E3E1C" w:rsidRPr="00D43EFC">
        <w:rPr>
          <w:rFonts w:asciiTheme="majorHAnsi" w:hAnsiTheme="majorHAnsi" w:cstheme="majorHAnsi"/>
          <w:sz w:val="24"/>
          <w:szCs w:val="24"/>
        </w:rPr>
        <w:t xml:space="preserve">is the formal way to test the </w:t>
      </w:r>
      <w:r w:rsidR="00BF19E6" w:rsidRPr="00D43EFC">
        <w:rPr>
          <w:rFonts w:asciiTheme="majorHAnsi" w:hAnsiTheme="majorHAnsi" w:cstheme="majorHAnsi"/>
          <w:sz w:val="24"/>
          <w:szCs w:val="24"/>
        </w:rPr>
        <w:t>legend, thus</w:t>
      </w:r>
      <w:r w:rsidR="008E3E1C" w:rsidRPr="00D43EFC">
        <w:rPr>
          <w:rFonts w:asciiTheme="majorHAnsi" w:hAnsiTheme="majorHAnsi" w:cstheme="majorHAnsi"/>
          <w:sz w:val="24"/>
          <w:szCs w:val="24"/>
        </w:rPr>
        <w:t xml:space="preserve"> it includes the existing tests for legend and as well as the newly added test cases</w:t>
      </w:r>
      <w:r w:rsidR="003C1D14" w:rsidRPr="00D43EFC">
        <w:rPr>
          <w:rFonts w:asciiTheme="majorHAnsi" w:hAnsiTheme="majorHAnsi" w:cstheme="majorHAnsi"/>
          <w:sz w:val="24"/>
          <w:szCs w:val="24"/>
        </w:rPr>
        <w:t xml:space="preserve"> in </w:t>
      </w:r>
      <w:r w:rsidR="003C1D14" w:rsidRPr="00D43EFC">
        <w:rPr>
          <w:rFonts w:asciiTheme="majorHAnsi" w:hAnsiTheme="majorHAnsi" w:cstheme="majorHAnsi"/>
          <w:b/>
          <w:i/>
          <w:sz w:val="24"/>
          <w:szCs w:val="24"/>
        </w:rPr>
        <w:t>test_legend_annot</w:t>
      </w:r>
      <w:r w:rsidR="00FF5BBA" w:rsidRPr="00D43EFC">
        <w:rPr>
          <w:rFonts w:asciiTheme="majorHAnsi" w:hAnsiTheme="majorHAnsi" w:cstheme="majorHAnsi"/>
          <w:b/>
          <w:i/>
          <w:sz w:val="24"/>
          <w:szCs w:val="24"/>
        </w:rPr>
        <w:t>ate.py</w:t>
      </w:r>
      <w:r w:rsidR="00FF5BBA" w:rsidRPr="00D43EFC">
        <w:rPr>
          <w:rFonts w:asciiTheme="majorHAnsi" w:hAnsiTheme="majorHAnsi" w:cstheme="majorHAnsi"/>
          <w:sz w:val="24"/>
          <w:szCs w:val="24"/>
        </w:rPr>
        <w:t xml:space="preserve">. </w:t>
      </w:r>
      <w:r w:rsidR="00153015" w:rsidRPr="00D43EFC">
        <w:rPr>
          <w:rFonts w:asciiTheme="majorHAnsi" w:hAnsiTheme="majorHAnsi" w:cstheme="majorHAnsi"/>
          <w:sz w:val="24"/>
          <w:szCs w:val="24"/>
        </w:rPr>
        <w:t xml:space="preserve">As a result, when testing, this </w:t>
      </w:r>
      <w:r w:rsidR="00153015" w:rsidRPr="00D43EFC">
        <w:rPr>
          <w:rFonts w:asciiTheme="majorHAnsi" w:hAnsiTheme="majorHAnsi" w:cstheme="majorHAnsi"/>
          <w:b/>
          <w:i/>
          <w:sz w:val="24"/>
          <w:szCs w:val="24"/>
        </w:rPr>
        <w:t xml:space="preserve">test_legend.py </w:t>
      </w:r>
      <w:r w:rsidR="00153015" w:rsidRPr="00D43EFC">
        <w:rPr>
          <w:rFonts w:asciiTheme="majorHAnsi" w:hAnsiTheme="majorHAnsi" w:cstheme="majorHAnsi"/>
          <w:sz w:val="24"/>
          <w:szCs w:val="24"/>
        </w:rPr>
        <w:t>should replace the existing matplotlib file.</w:t>
      </w:r>
    </w:p>
    <w:p w14:paraId="24E3DD84" w14:textId="62E43B55" w:rsidR="001B6E59" w:rsidRPr="00D43EFC" w:rsidRDefault="001B6E59" w:rsidP="00055C30">
      <w:pPr>
        <w:rPr>
          <w:rFonts w:asciiTheme="majorHAnsi" w:hAnsiTheme="majorHAnsi" w:cstheme="majorHAnsi"/>
          <w:sz w:val="24"/>
          <w:szCs w:val="24"/>
        </w:rPr>
      </w:pPr>
      <w:r w:rsidRPr="00D43EFC">
        <w:rPr>
          <w:rFonts w:asciiTheme="majorHAnsi" w:hAnsiTheme="majorHAnsi" w:cstheme="majorHAnsi"/>
          <w:sz w:val="24"/>
          <w:szCs w:val="24"/>
        </w:rPr>
        <w:t xml:space="preserve">Since the </w:t>
      </w:r>
      <w:r w:rsidR="000E42C3" w:rsidRPr="00D43EFC">
        <w:rPr>
          <w:rFonts w:asciiTheme="majorHAnsi" w:hAnsiTheme="majorHAnsi" w:cstheme="majorHAnsi"/>
          <w:sz w:val="24"/>
          <w:szCs w:val="24"/>
        </w:rPr>
        <w:t xml:space="preserve">issue </w:t>
      </w:r>
      <w:r w:rsidR="00506A88" w:rsidRPr="00D43EFC">
        <w:rPr>
          <w:rFonts w:asciiTheme="majorHAnsi" w:hAnsiTheme="majorHAnsi" w:cstheme="majorHAnsi"/>
          <w:sz w:val="24"/>
          <w:szCs w:val="24"/>
        </w:rPr>
        <w:t>pertains to annotations not appearing in the legend, it is a rendering issue, so image comparison tests are used. Moreover, existing legend tests use</w:t>
      </w:r>
      <w:r w:rsidR="00AB3148" w:rsidRPr="00D43EFC">
        <w:rPr>
          <w:rFonts w:asciiTheme="majorHAnsi" w:hAnsiTheme="majorHAnsi" w:cstheme="majorHAnsi"/>
          <w:sz w:val="24"/>
          <w:szCs w:val="24"/>
        </w:rPr>
        <w:t>d</w:t>
      </w:r>
      <w:r w:rsidR="00506A88" w:rsidRPr="00D43EFC">
        <w:rPr>
          <w:rFonts w:asciiTheme="majorHAnsi" w:hAnsiTheme="majorHAnsi" w:cstheme="majorHAnsi"/>
          <w:sz w:val="24"/>
          <w:szCs w:val="24"/>
        </w:rPr>
        <w:t xml:space="preserve"> image comparison tests </w:t>
      </w:r>
      <w:r w:rsidR="001932D4" w:rsidRPr="00D43EFC">
        <w:rPr>
          <w:rFonts w:asciiTheme="majorHAnsi" w:hAnsiTheme="majorHAnsi" w:cstheme="majorHAnsi"/>
          <w:sz w:val="24"/>
          <w:szCs w:val="24"/>
        </w:rPr>
        <w:t xml:space="preserve">for testing the labels, for example, </w:t>
      </w:r>
      <w:proofErr w:type="spellStart"/>
      <w:r w:rsidR="001932D4" w:rsidRPr="00D43EFC">
        <w:rPr>
          <w:rFonts w:asciiTheme="majorHAnsi" w:hAnsiTheme="majorHAnsi" w:cstheme="majorHAnsi"/>
          <w:b/>
          <w:i/>
          <w:sz w:val="24"/>
          <w:szCs w:val="24"/>
        </w:rPr>
        <w:t>test_various_</w:t>
      </w:r>
      <w:proofErr w:type="gramStart"/>
      <w:r w:rsidR="001932D4" w:rsidRPr="00D43EFC">
        <w:rPr>
          <w:rFonts w:asciiTheme="majorHAnsi" w:hAnsiTheme="majorHAnsi" w:cstheme="majorHAnsi"/>
          <w:b/>
          <w:i/>
          <w:sz w:val="24"/>
          <w:szCs w:val="24"/>
        </w:rPr>
        <w:t>labels</w:t>
      </w:r>
      <w:proofErr w:type="spellEnd"/>
      <w:r w:rsidR="001932D4" w:rsidRPr="00D43EFC">
        <w:rPr>
          <w:rFonts w:asciiTheme="majorHAnsi" w:hAnsiTheme="majorHAnsi" w:cstheme="majorHAnsi"/>
          <w:b/>
          <w:i/>
          <w:sz w:val="24"/>
          <w:szCs w:val="24"/>
        </w:rPr>
        <w:t>(</w:t>
      </w:r>
      <w:proofErr w:type="gramEnd"/>
      <w:r w:rsidR="001932D4" w:rsidRPr="00D43EFC">
        <w:rPr>
          <w:rFonts w:asciiTheme="majorHAnsi" w:hAnsiTheme="majorHAnsi" w:cstheme="majorHAnsi"/>
          <w:b/>
          <w:i/>
          <w:sz w:val="24"/>
          <w:szCs w:val="24"/>
        </w:rPr>
        <w:t>)</w:t>
      </w:r>
      <w:r w:rsidR="001932D4" w:rsidRPr="00D43EFC">
        <w:rPr>
          <w:rFonts w:asciiTheme="majorHAnsi" w:hAnsiTheme="majorHAnsi" w:cstheme="majorHAnsi"/>
          <w:sz w:val="24"/>
          <w:szCs w:val="24"/>
        </w:rPr>
        <w:t>.</w:t>
      </w:r>
    </w:p>
    <w:p w14:paraId="68C51E84" w14:textId="6D30AAB5" w:rsidR="005E4AAA" w:rsidRPr="00D43EFC" w:rsidRDefault="005E4AAA" w:rsidP="00055C30">
      <w:pPr>
        <w:rPr>
          <w:rFonts w:asciiTheme="majorHAnsi" w:hAnsiTheme="majorHAnsi" w:cstheme="majorHAnsi"/>
          <w:sz w:val="24"/>
          <w:szCs w:val="24"/>
        </w:rPr>
      </w:pPr>
    </w:p>
    <w:p w14:paraId="7F11CC26" w14:textId="77777777" w:rsidR="005E4AAA" w:rsidRPr="00D43EFC" w:rsidRDefault="005E4AAA" w:rsidP="00055C30">
      <w:pPr>
        <w:rPr>
          <w:rFonts w:asciiTheme="majorHAnsi" w:hAnsiTheme="majorHAnsi" w:cstheme="majorHAnsi"/>
          <w:sz w:val="24"/>
          <w:szCs w:val="24"/>
        </w:rPr>
      </w:pPr>
    </w:p>
    <w:p w14:paraId="055B06F3" w14:textId="72BC9CEC" w:rsidR="004F7233" w:rsidRPr="00D43EFC" w:rsidRDefault="004F7233" w:rsidP="00055C30">
      <w:pPr>
        <w:rPr>
          <w:rFonts w:asciiTheme="majorHAnsi" w:hAnsiTheme="majorHAnsi" w:cstheme="majorHAnsi"/>
          <w:sz w:val="24"/>
          <w:szCs w:val="24"/>
        </w:rPr>
      </w:pPr>
      <w:r w:rsidRPr="00D43EFC">
        <w:rPr>
          <w:rFonts w:asciiTheme="majorHAnsi" w:hAnsiTheme="majorHAnsi" w:cstheme="majorHAnsi"/>
          <w:sz w:val="24"/>
          <w:szCs w:val="24"/>
        </w:rPr>
        <w:lastRenderedPageBreak/>
        <w:t xml:space="preserve">There </w:t>
      </w:r>
      <w:r w:rsidR="00F617C9">
        <w:rPr>
          <w:rFonts w:asciiTheme="majorHAnsi" w:hAnsiTheme="majorHAnsi" w:cstheme="majorHAnsi"/>
          <w:sz w:val="24"/>
          <w:szCs w:val="24"/>
        </w:rPr>
        <w:t>were</w:t>
      </w:r>
      <w:r w:rsidRPr="00D43EFC">
        <w:rPr>
          <w:rFonts w:asciiTheme="majorHAnsi" w:hAnsiTheme="majorHAnsi" w:cstheme="majorHAnsi"/>
          <w:sz w:val="24"/>
          <w:szCs w:val="24"/>
        </w:rPr>
        <w:t xml:space="preserve"> </w:t>
      </w:r>
      <w:r w:rsidR="005F557D">
        <w:rPr>
          <w:rFonts w:asciiTheme="majorHAnsi" w:hAnsiTheme="majorHAnsi" w:cstheme="majorHAnsi"/>
          <w:sz w:val="24"/>
          <w:szCs w:val="24"/>
        </w:rPr>
        <w:t>six</w:t>
      </w:r>
      <w:r w:rsidRPr="00D43EFC">
        <w:rPr>
          <w:rFonts w:asciiTheme="majorHAnsi" w:hAnsiTheme="majorHAnsi" w:cstheme="majorHAnsi"/>
          <w:sz w:val="24"/>
          <w:szCs w:val="24"/>
        </w:rPr>
        <w:t xml:space="preserve"> tests used.</w:t>
      </w:r>
      <w:r w:rsidR="002C0C6F" w:rsidRPr="00D43EFC">
        <w:rPr>
          <w:rFonts w:asciiTheme="majorHAnsi" w:hAnsiTheme="majorHAnsi" w:cstheme="majorHAnsi"/>
          <w:sz w:val="24"/>
          <w:szCs w:val="24"/>
        </w:rPr>
        <w:t xml:space="preserve"> Below are the im</w:t>
      </w:r>
      <w:r w:rsidR="005E4AAA" w:rsidRPr="00D43EFC">
        <w:rPr>
          <w:rFonts w:asciiTheme="majorHAnsi" w:hAnsiTheme="majorHAnsi" w:cstheme="majorHAnsi"/>
          <w:sz w:val="24"/>
          <w:szCs w:val="24"/>
        </w:rPr>
        <w:t xml:space="preserve">ages used </w:t>
      </w:r>
      <w:r w:rsidR="00B02F03">
        <w:rPr>
          <w:rFonts w:asciiTheme="majorHAnsi" w:hAnsiTheme="majorHAnsi" w:cstheme="majorHAnsi"/>
          <w:sz w:val="24"/>
          <w:szCs w:val="24"/>
        </w:rPr>
        <w:t>as</w:t>
      </w:r>
      <w:r w:rsidR="005E4AAA" w:rsidRPr="00D43EFC">
        <w:rPr>
          <w:rFonts w:asciiTheme="majorHAnsi" w:hAnsiTheme="majorHAnsi" w:cstheme="majorHAnsi"/>
          <w:sz w:val="24"/>
          <w:szCs w:val="24"/>
        </w:rPr>
        <w:t xml:space="preserve"> the baseline images.</w:t>
      </w:r>
      <w:r w:rsidR="00F6139C" w:rsidRPr="00D43EFC">
        <w:rPr>
          <w:rFonts w:asciiTheme="majorHAnsi" w:hAnsiTheme="majorHAnsi" w:cstheme="majorHAnsi"/>
          <w:sz w:val="24"/>
          <w:szCs w:val="24"/>
        </w:rPr>
        <w:t xml:space="preserve"> The test cases cover all the existing </w:t>
      </w:r>
      <w:proofErr w:type="spellStart"/>
      <w:r w:rsidR="00F6139C" w:rsidRPr="00D43EFC">
        <w:rPr>
          <w:rFonts w:asciiTheme="majorHAnsi" w:hAnsiTheme="majorHAnsi" w:cstheme="majorHAnsi"/>
          <w:sz w:val="24"/>
          <w:szCs w:val="24"/>
        </w:rPr>
        <w:t>linestyles</w:t>
      </w:r>
      <w:proofErr w:type="spellEnd"/>
      <w:r w:rsidR="00F6139C" w:rsidRPr="00D43EFC">
        <w:rPr>
          <w:rFonts w:asciiTheme="majorHAnsi" w:hAnsiTheme="majorHAnsi" w:cstheme="majorHAnsi"/>
          <w:sz w:val="24"/>
          <w:szCs w:val="24"/>
        </w:rPr>
        <w:t xml:space="preserve">, </w:t>
      </w:r>
      <w:proofErr w:type="spellStart"/>
      <w:r w:rsidR="00F6139C" w:rsidRPr="00D43EFC">
        <w:rPr>
          <w:rFonts w:asciiTheme="majorHAnsi" w:hAnsiTheme="majorHAnsi" w:cstheme="majorHAnsi"/>
          <w:sz w:val="24"/>
          <w:szCs w:val="24"/>
        </w:rPr>
        <w:t>arrowstyles</w:t>
      </w:r>
      <w:proofErr w:type="spellEnd"/>
      <w:r w:rsidR="00F6139C" w:rsidRPr="00D43EFC">
        <w:rPr>
          <w:rFonts w:asciiTheme="majorHAnsi" w:hAnsiTheme="majorHAnsi" w:cstheme="majorHAnsi"/>
          <w:sz w:val="24"/>
          <w:szCs w:val="24"/>
        </w:rPr>
        <w:t xml:space="preserve">, couple of </w:t>
      </w:r>
      <w:proofErr w:type="spellStart"/>
      <w:r w:rsidR="00F6139C" w:rsidRPr="00D43EFC">
        <w:rPr>
          <w:rFonts w:asciiTheme="majorHAnsi" w:hAnsiTheme="majorHAnsi" w:cstheme="majorHAnsi"/>
          <w:sz w:val="24"/>
          <w:szCs w:val="24"/>
        </w:rPr>
        <w:t>colours</w:t>
      </w:r>
      <w:proofErr w:type="spellEnd"/>
      <w:r w:rsidR="00F6139C" w:rsidRPr="00D43EFC">
        <w:rPr>
          <w:rFonts w:asciiTheme="majorHAnsi" w:hAnsiTheme="majorHAnsi" w:cstheme="majorHAnsi"/>
          <w:sz w:val="24"/>
          <w:szCs w:val="24"/>
        </w:rPr>
        <w:t xml:space="preserve"> and texts,</w:t>
      </w:r>
      <w:r w:rsidR="005F557D">
        <w:rPr>
          <w:rFonts w:asciiTheme="majorHAnsi" w:hAnsiTheme="majorHAnsi" w:cstheme="majorHAnsi"/>
          <w:sz w:val="24"/>
          <w:szCs w:val="24"/>
        </w:rPr>
        <w:t xml:space="preserve"> no arrow, text, or both,</w:t>
      </w:r>
      <w:r w:rsidR="00F6139C" w:rsidRPr="00D43EFC">
        <w:rPr>
          <w:rFonts w:asciiTheme="majorHAnsi" w:hAnsiTheme="majorHAnsi" w:cstheme="majorHAnsi"/>
          <w:sz w:val="24"/>
          <w:szCs w:val="24"/>
        </w:rPr>
        <w:t xml:space="preserve"> and a practical example of using annotations.</w:t>
      </w:r>
      <w:r w:rsidR="0000674D" w:rsidRPr="00D43EFC">
        <w:rPr>
          <w:rFonts w:asciiTheme="majorHAnsi" w:hAnsiTheme="majorHAnsi" w:cstheme="majorHAnsi"/>
          <w:sz w:val="24"/>
          <w:szCs w:val="24"/>
        </w:rPr>
        <w:t xml:space="preserve"> </w:t>
      </w:r>
      <w:r w:rsidR="0084030C">
        <w:rPr>
          <w:rFonts w:asciiTheme="majorHAnsi" w:hAnsiTheme="majorHAnsi" w:cstheme="majorHAnsi"/>
          <w:sz w:val="24"/>
          <w:szCs w:val="24"/>
        </w:rPr>
        <w:t>Also, t</w:t>
      </w:r>
      <w:r w:rsidR="0000674D" w:rsidRPr="00D43EFC">
        <w:rPr>
          <w:rFonts w:asciiTheme="majorHAnsi" w:hAnsiTheme="majorHAnsi" w:cstheme="majorHAnsi"/>
          <w:sz w:val="24"/>
          <w:szCs w:val="24"/>
        </w:rPr>
        <w:t xml:space="preserve">he existing tests </w:t>
      </w:r>
      <w:r w:rsidR="00634CF8" w:rsidRPr="00D43EFC">
        <w:rPr>
          <w:rFonts w:asciiTheme="majorHAnsi" w:hAnsiTheme="majorHAnsi" w:cstheme="majorHAnsi"/>
          <w:sz w:val="24"/>
          <w:szCs w:val="24"/>
        </w:rPr>
        <w:t>were ran</w:t>
      </w:r>
      <w:r w:rsidR="00BB507C" w:rsidRPr="00D43EFC">
        <w:rPr>
          <w:rFonts w:asciiTheme="majorHAnsi" w:hAnsiTheme="majorHAnsi" w:cstheme="majorHAnsi"/>
          <w:sz w:val="24"/>
          <w:szCs w:val="24"/>
        </w:rPr>
        <w:t xml:space="preserve"> and</w:t>
      </w:r>
      <w:r w:rsidR="0084030C">
        <w:rPr>
          <w:rFonts w:asciiTheme="majorHAnsi" w:hAnsiTheme="majorHAnsi" w:cstheme="majorHAnsi"/>
          <w:sz w:val="24"/>
          <w:szCs w:val="24"/>
        </w:rPr>
        <w:t xml:space="preserve"> have</w:t>
      </w:r>
      <w:r w:rsidR="00BB507C" w:rsidRPr="00D43EFC">
        <w:rPr>
          <w:rFonts w:asciiTheme="majorHAnsi" w:hAnsiTheme="majorHAnsi" w:cstheme="majorHAnsi"/>
          <w:sz w:val="24"/>
          <w:szCs w:val="24"/>
        </w:rPr>
        <w:t xml:space="preserve"> passed.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2"/>
        <w:gridCol w:w="4932"/>
      </w:tblGrid>
      <w:tr w:rsidR="00354107" w:rsidRPr="00D43EFC" w14:paraId="0CEC6381" w14:textId="77777777" w:rsidTr="00CF15A3">
        <w:trPr>
          <w:jc w:val="center"/>
        </w:trPr>
        <w:tc>
          <w:tcPr>
            <w:tcW w:w="4932" w:type="dxa"/>
          </w:tcPr>
          <w:p w14:paraId="2DB6E2AB"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13E69A4A" wp14:editId="10B9BB9D">
                  <wp:extent cx="2794000" cy="209550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l_arrowstyles.png"/>
                          <pic:cNvPicPr/>
                        </pic:nvPicPr>
                        <pic:blipFill>
                          <a:blip r:embed="rId9"/>
                          <a:stretch>
                            <a:fillRect/>
                          </a:stretch>
                        </pic:blipFill>
                        <pic:spPr>
                          <a:xfrm>
                            <a:off x="0" y="0"/>
                            <a:ext cx="2823647" cy="2117736"/>
                          </a:xfrm>
                          <a:prstGeom prst="rect">
                            <a:avLst/>
                          </a:prstGeom>
                        </pic:spPr>
                      </pic:pic>
                    </a:graphicData>
                  </a:graphic>
                </wp:inline>
              </w:drawing>
            </w:r>
          </w:p>
          <w:p w14:paraId="6BB61ABF" w14:textId="6F82CD78" w:rsidR="00354107" w:rsidRPr="00D43EFC" w:rsidRDefault="00354107"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w:t>
            </w:r>
            <w:r w:rsidR="00CF15A3" w:rsidRPr="00D43EFC">
              <w:rPr>
                <w:rFonts w:asciiTheme="majorHAnsi" w:hAnsiTheme="majorHAnsi" w:cstheme="majorHAnsi"/>
                <w:i/>
                <w:sz w:val="24"/>
                <w:szCs w:val="24"/>
              </w:rPr>
              <w:t>all_</w:t>
            </w:r>
            <w:proofErr w:type="gramStart"/>
            <w:r w:rsidR="00CF15A3" w:rsidRPr="00D43EFC">
              <w:rPr>
                <w:rFonts w:asciiTheme="majorHAnsi" w:hAnsiTheme="majorHAnsi" w:cstheme="majorHAnsi"/>
                <w:i/>
                <w:sz w:val="24"/>
                <w:szCs w:val="24"/>
              </w:rPr>
              <w:t>arrowstyles</w:t>
            </w:r>
            <w:proofErr w:type="spellEnd"/>
            <w:r w:rsidR="00CF15A3" w:rsidRPr="00D43EFC">
              <w:rPr>
                <w:rFonts w:asciiTheme="majorHAnsi" w:hAnsiTheme="majorHAnsi" w:cstheme="majorHAnsi"/>
                <w:i/>
                <w:sz w:val="24"/>
                <w:szCs w:val="24"/>
              </w:rPr>
              <w:t>(</w:t>
            </w:r>
            <w:proofErr w:type="gramEnd"/>
            <w:r w:rsidR="00CF15A3" w:rsidRPr="00D43EFC">
              <w:rPr>
                <w:rFonts w:asciiTheme="majorHAnsi" w:hAnsiTheme="majorHAnsi" w:cstheme="majorHAnsi"/>
                <w:i/>
                <w:sz w:val="24"/>
                <w:szCs w:val="24"/>
              </w:rPr>
              <w:t>)</w:t>
            </w:r>
          </w:p>
        </w:tc>
        <w:tc>
          <w:tcPr>
            <w:tcW w:w="4932" w:type="dxa"/>
          </w:tcPr>
          <w:p w14:paraId="1DC969BE"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05B043BA" wp14:editId="5622E04E">
                  <wp:extent cx="2793600" cy="2095200"/>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linestyles.png"/>
                          <pic:cNvPicPr/>
                        </pic:nvPicPr>
                        <pic:blipFill>
                          <a:blip r:embed="rId10"/>
                          <a:stretch>
                            <a:fillRect/>
                          </a:stretch>
                        </pic:blipFill>
                        <pic:spPr>
                          <a:xfrm>
                            <a:off x="0" y="0"/>
                            <a:ext cx="2793600" cy="2095200"/>
                          </a:xfrm>
                          <a:prstGeom prst="rect">
                            <a:avLst/>
                          </a:prstGeom>
                        </pic:spPr>
                      </pic:pic>
                    </a:graphicData>
                  </a:graphic>
                </wp:inline>
              </w:drawing>
            </w:r>
          </w:p>
          <w:p w14:paraId="442CFCD5" w14:textId="1D3CD32A"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test_all_</w:t>
            </w:r>
            <w:proofErr w:type="gramStart"/>
            <w:r w:rsidRPr="00D43EFC">
              <w:rPr>
                <w:rFonts w:asciiTheme="majorHAnsi" w:hAnsiTheme="majorHAnsi" w:cstheme="majorHAnsi"/>
                <w:i/>
                <w:sz w:val="24"/>
                <w:szCs w:val="24"/>
              </w:rPr>
              <w:t>linestyles</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r>
      <w:tr w:rsidR="00354107" w:rsidRPr="00D43EFC" w14:paraId="6C23032B" w14:textId="77777777" w:rsidTr="00CF15A3">
        <w:trPr>
          <w:jc w:val="center"/>
        </w:trPr>
        <w:tc>
          <w:tcPr>
            <w:tcW w:w="4932" w:type="dxa"/>
          </w:tcPr>
          <w:p w14:paraId="10E690F4"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02796442" wp14:editId="0607E6BC">
                  <wp:extent cx="2793600" cy="2095200"/>
                  <wp:effectExtent l="0" t="0" r="698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_colours.png"/>
                          <pic:cNvPicPr/>
                        </pic:nvPicPr>
                        <pic:blipFill>
                          <a:blip r:embed="rId11"/>
                          <a:stretch>
                            <a:fillRect/>
                          </a:stretch>
                        </pic:blipFill>
                        <pic:spPr>
                          <a:xfrm>
                            <a:off x="0" y="0"/>
                            <a:ext cx="2793600" cy="2095200"/>
                          </a:xfrm>
                          <a:prstGeom prst="rect">
                            <a:avLst/>
                          </a:prstGeom>
                        </pic:spPr>
                      </pic:pic>
                    </a:graphicData>
                  </a:graphic>
                </wp:inline>
              </w:drawing>
            </w:r>
          </w:p>
          <w:p w14:paraId="63B20375" w14:textId="44ADF4CC"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test_annotation_</w:t>
            </w:r>
            <w:proofErr w:type="gramStart"/>
            <w:r w:rsidRPr="00D43EFC">
              <w:rPr>
                <w:rFonts w:asciiTheme="majorHAnsi" w:hAnsiTheme="majorHAnsi" w:cstheme="majorHAnsi"/>
                <w:i/>
                <w:sz w:val="24"/>
                <w:szCs w:val="24"/>
              </w:rPr>
              <w:t>colours</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c>
          <w:tcPr>
            <w:tcW w:w="4932" w:type="dxa"/>
          </w:tcPr>
          <w:p w14:paraId="4F2A8AA0" w14:textId="0CD17443" w:rsidR="00354107" w:rsidRPr="00D43EFC" w:rsidRDefault="00A02351" w:rsidP="00354107">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5A65E749" wp14:editId="328C20F3">
                  <wp:extent cx="2793600" cy="2095200"/>
                  <wp:effectExtent l="0" t="0" r="698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otation_text.png"/>
                          <pic:cNvPicPr/>
                        </pic:nvPicPr>
                        <pic:blipFill>
                          <a:blip r:embed="rId12"/>
                          <a:stretch>
                            <a:fillRect/>
                          </a:stretch>
                        </pic:blipFill>
                        <pic:spPr>
                          <a:xfrm>
                            <a:off x="0" y="0"/>
                            <a:ext cx="2793600" cy="2095200"/>
                          </a:xfrm>
                          <a:prstGeom prst="rect">
                            <a:avLst/>
                          </a:prstGeom>
                        </pic:spPr>
                      </pic:pic>
                    </a:graphicData>
                  </a:graphic>
                </wp:inline>
              </w:drawing>
            </w:r>
          </w:p>
          <w:p w14:paraId="3F3B972A" w14:textId="07D09C99"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test_annotation_</w:t>
            </w:r>
            <w:proofErr w:type="gramStart"/>
            <w:r w:rsidRPr="00D43EFC">
              <w:rPr>
                <w:rFonts w:asciiTheme="majorHAnsi" w:hAnsiTheme="majorHAnsi" w:cstheme="majorHAnsi"/>
                <w:i/>
                <w:sz w:val="24"/>
                <w:szCs w:val="24"/>
              </w:rPr>
              <w:t>text</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r>
      <w:tr w:rsidR="00354107" w:rsidRPr="00D43EFC" w14:paraId="12C67C47" w14:textId="77777777" w:rsidTr="00CF15A3">
        <w:trPr>
          <w:jc w:val="center"/>
        </w:trPr>
        <w:tc>
          <w:tcPr>
            <w:tcW w:w="4932" w:type="dxa"/>
          </w:tcPr>
          <w:p w14:paraId="48A9A378" w14:textId="77777777" w:rsidR="00354107" w:rsidRPr="00D43EFC" w:rsidRDefault="00354107" w:rsidP="00354107">
            <w:pPr>
              <w:jc w:val="center"/>
              <w:rPr>
                <w:rFonts w:asciiTheme="majorHAnsi" w:hAnsiTheme="majorHAnsi" w:cstheme="majorHAnsi"/>
                <w:sz w:val="24"/>
                <w:szCs w:val="24"/>
              </w:rPr>
            </w:pPr>
            <w:r w:rsidRPr="00D43EFC">
              <w:rPr>
                <w:rFonts w:asciiTheme="majorHAnsi" w:hAnsiTheme="majorHAnsi" w:cstheme="majorHAnsi"/>
                <w:noProof/>
                <w:sz w:val="24"/>
                <w:szCs w:val="24"/>
              </w:rPr>
              <w:drawing>
                <wp:inline distT="0" distB="0" distL="0" distR="0" wp14:anchorId="118819A6" wp14:editId="2D4C9EAB">
                  <wp:extent cx="2793600" cy="2095200"/>
                  <wp:effectExtent l="0" t="0" r="698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_annotation.png"/>
                          <pic:cNvPicPr/>
                        </pic:nvPicPr>
                        <pic:blipFill>
                          <a:blip r:embed="rId13"/>
                          <a:stretch>
                            <a:fillRect/>
                          </a:stretch>
                        </pic:blipFill>
                        <pic:spPr>
                          <a:xfrm>
                            <a:off x="0" y="0"/>
                            <a:ext cx="2793600" cy="2095200"/>
                          </a:xfrm>
                          <a:prstGeom prst="rect">
                            <a:avLst/>
                          </a:prstGeom>
                        </pic:spPr>
                      </pic:pic>
                    </a:graphicData>
                  </a:graphic>
                </wp:inline>
              </w:drawing>
            </w:r>
          </w:p>
          <w:p w14:paraId="163D6B74" w14:textId="234E7448" w:rsidR="00CF15A3" w:rsidRPr="00D43EFC" w:rsidRDefault="00CF15A3" w:rsidP="00354107">
            <w:pPr>
              <w:jc w:val="center"/>
              <w:rPr>
                <w:rFonts w:asciiTheme="majorHAnsi" w:hAnsiTheme="majorHAnsi" w:cstheme="majorHAnsi"/>
                <w:i/>
                <w:sz w:val="24"/>
                <w:szCs w:val="24"/>
              </w:rPr>
            </w:pPr>
            <w:proofErr w:type="spellStart"/>
            <w:r w:rsidRPr="00D43EFC">
              <w:rPr>
                <w:rFonts w:asciiTheme="majorHAnsi" w:hAnsiTheme="majorHAnsi" w:cstheme="majorHAnsi"/>
                <w:i/>
                <w:sz w:val="24"/>
                <w:szCs w:val="24"/>
              </w:rPr>
              <w:t>test_simple_</w:t>
            </w:r>
            <w:proofErr w:type="gramStart"/>
            <w:r w:rsidRPr="00D43EFC">
              <w:rPr>
                <w:rFonts w:asciiTheme="majorHAnsi" w:hAnsiTheme="majorHAnsi" w:cstheme="majorHAnsi"/>
                <w:i/>
                <w:sz w:val="24"/>
                <w:szCs w:val="24"/>
              </w:rPr>
              <w:t>annotation</w:t>
            </w:r>
            <w:proofErr w:type="spellEnd"/>
            <w:r w:rsidRPr="00D43EFC">
              <w:rPr>
                <w:rFonts w:asciiTheme="majorHAnsi" w:hAnsiTheme="majorHAnsi" w:cstheme="majorHAnsi"/>
                <w:i/>
                <w:sz w:val="24"/>
                <w:szCs w:val="24"/>
              </w:rPr>
              <w:t>(</w:t>
            </w:r>
            <w:proofErr w:type="gramEnd"/>
            <w:r w:rsidRPr="00D43EFC">
              <w:rPr>
                <w:rFonts w:asciiTheme="majorHAnsi" w:hAnsiTheme="majorHAnsi" w:cstheme="majorHAnsi"/>
                <w:i/>
                <w:sz w:val="24"/>
                <w:szCs w:val="24"/>
              </w:rPr>
              <w:t>)</w:t>
            </w:r>
          </w:p>
        </w:tc>
        <w:tc>
          <w:tcPr>
            <w:tcW w:w="4932" w:type="dxa"/>
          </w:tcPr>
          <w:p w14:paraId="4D4D003F" w14:textId="77777777" w:rsidR="00354107" w:rsidRDefault="0041104B" w:rsidP="0020710C">
            <w:pPr>
              <w:jc w:val="center"/>
              <w:rPr>
                <w:rFonts w:asciiTheme="majorHAnsi" w:hAnsiTheme="majorHAnsi" w:cstheme="majorHAnsi"/>
                <w:sz w:val="24"/>
                <w:szCs w:val="24"/>
              </w:rPr>
            </w:pPr>
            <w:r>
              <w:rPr>
                <w:rFonts w:asciiTheme="majorHAnsi" w:hAnsiTheme="majorHAnsi" w:cstheme="majorHAnsi"/>
                <w:noProof/>
                <w:sz w:val="24"/>
                <w:szCs w:val="24"/>
              </w:rPr>
              <w:drawing>
                <wp:inline distT="0" distB="0" distL="0" distR="0" wp14:anchorId="0118CD68" wp14:editId="147561B8">
                  <wp:extent cx="2793600" cy="2095200"/>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_no_line.png"/>
                          <pic:cNvPicPr/>
                        </pic:nvPicPr>
                        <pic:blipFill>
                          <a:blip r:embed="rId14"/>
                          <a:stretch>
                            <a:fillRect/>
                          </a:stretch>
                        </pic:blipFill>
                        <pic:spPr>
                          <a:xfrm>
                            <a:off x="0" y="0"/>
                            <a:ext cx="2793600" cy="2095200"/>
                          </a:xfrm>
                          <a:prstGeom prst="rect">
                            <a:avLst/>
                          </a:prstGeom>
                        </pic:spPr>
                      </pic:pic>
                    </a:graphicData>
                  </a:graphic>
                </wp:inline>
              </w:drawing>
            </w:r>
          </w:p>
          <w:p w14:paraId="4D500B18" w14:textId="367CCB3B" w:rsidR="00A02351" w:rsidRPr="00A02351" w:rsidRDefault="00A02351" w:rsidP="00A02351">
            <w:pPr>
              <w:jc w:val="center"/>
              <w:rPr>
                <w:rFonts w:asciiTheme="majorHAnsi" w:hAnsiTheme="majorHAnsi" w:cstheme="majorHAnsi"/>
                <w:i/>
                <w:sz w:val="24"/>
                <w:szCs w:val="24"/>
              </w:rPr>
            </w:pPr>
            <w:proofErr w:type="spellStart"/>
            <w:r>
              <w:rPr>
                <w:rFonts w:asciiTheme="majorHAnsi" w:hAnsiTheme="majorHAnsi" w:cstheme="majorHAnsi"/>
                <w:i/>
                <w:sz w:val="24"/>
                <w:szCs w:val="24"/>
              </w:rPr>
              <w:t>test_annotation_no_line_</w:t>
            </w:r>
            <w:proofErr w:type="gramStart"/>
            <w:r>
              <w:rPr>
                <w:rFonts w:asciiTheme="majorHAnsi" w:hAnsiTheme="majorHAnsi" w:cstheme="majorHAnsi"/>
                <w:i/>
                <w:sz w:val="24"/>
                <w:szCs w:val="24"/>
              </w:rPr>
              <w:t>text</w:t>
            </w:r>
            <w:proofErr w:type="spellEnd"/>
            <w:r>
              <w:rPr>
                <w:rFonts w:asciiTheme="majorHAnsi" w:hAnsiTheme="majorHAnsi" w:cstheme="majorHAnsi"/>
                <w:i/>
                <w:sz w:val="24"/>
                <w:szCs w:val="24"/>
              </w:rPr>
              <w:t>(</w:t>
            </w:r>
            <w:proofErr w:type="gramEnd"/>
            <w:r>
              <w:rPr>
                <w:rFonts w:asciiTheme="majorHAnsi" w:hAnsiTheme="majorHAnsi" w:cstheme="majorHAnsi"/>
                <w:i/>
                <w:sz w:val="24"/>
                <w:szCs w:val="24"/>
              </w:rPr>
              <w:t>)</w:t>
            </w:r>
          </w:p>
        </w:tc>
      </w:tr>
    </w:tbl>
    <w:p w14:paraId="135129CC" w14:textId="77777777" w:rsidR="00354107" w:rsidRPr="00D43EFC" w:rsidRDefault="00354107" w:rsidP="00055C30">
      <w:pPr>
        <w:rPr>
          <w:rFonts w:asciiTheme="majorHAnsi" w:hAnsiTheme="majorHAnsi" w:cstheme="majorHAnsi"/>
          <w:sz w:val="24"/>
          <w:szCs w:val="24"/>
        </w:rPr>
      </w:pPr>
    </w:p>
    <w:p w14:paraId="2C940005" w14:textId="4E2C491D" w:rsidR="00634CF8" w:rsidRPr="00D43EFC" w:rsidRDefault="00634CF8" w:rsidP="00055C30">
      <w:pPr>
        <w:rPr>
          <w:rFonts w:asciiTheme="majorHAnsi" w:hAnsiTheme="majorHAnsi" w:cstheme="majorHAnsi"/>
          <w:noProof/>
          <w:sz w:val="24"/>
          <w:szCs w:val="24"/>
        </w:rPr>
      </w:pPr>
    </w:p>
    <w:p w14:paraId="355792F7" w14:textId="45E5582F" w:rsidR="003F5A36" w:rsidRPr="00D43EFC" w:rsidRDefault="003F5A36" w:rsidP="00055C30">
      <w:pPr>
        <w:rPr>
          <w:rFonts w:asciiTheme="majorHAnsi" w:hAnsiTheme="majorHAnsi" w:cstheme="majorHAnsi"/>
          <w:noProof/>
          <w:sz w:val="24"/>
          <w:szCs w:val="24"/>
        </w:rPr>
      </w:pPr>
    </w:p>
    <w:p w14:paraId="0A74CEFB" w14:textId="4D54C414" w:rsidR="005465FC" w:rsidRPr="00D43EFC" w:rsidRDefault="005465FC" w:rsidP="00055C30">
      <w:pPr>
        <w:rPr>
          <w:rFonts w:asciiTheme="majorHAnsi" w:hAnsiTheme="majorHAnsi" w:cstheme="majorHAnsi"/>
          <w:b/>
          <w:sz w:val="24"/>
          <w:szCs w:val="24"/>
        </w:rPr>
      </w:pPr>
      <w:r w:rsidRPr="00D43EFC">
        <w:rPr>
          <w:rFonts w:asciiTheme="majorHAnsi" w:hAnsiTheme="majorHAnsi" w:cstheme="majorHAnsi"/>
          <w:b/>
          <w:sz w:val="24"/>
          <w:szCs w:val="24"/>
        </w:rPr>
        <w:lastRenderedPageBreak/>
        <w:t>Confidence in Solution:</w:t>
      </w:r>
    </w:p>
    <w:p w14:paraId="47F31F50" w14:textId="6DC3A9AD" w:rsidR="005465FC" w:rsidRPr="00D43EFC" w:rsidRDefault="005465FC" w:rsidP="00055C30">
      <w:pPr>
        <w:rPr>
          <w:rFonts w:asciiTheme="majorHAnsi" w:hAnsiTheme="majorHAnsi" w:cstheme="majorHAnsi"/>
          <w:sz w:val="24"/>
          <w:szCs w:val="24"/>
        </w:rPr>
      </w:pPr>
      <w:r w:rsidRPr="00D43EFC">
        <w:rPr>
          <w:rFonts w:asciiTheme="majorHAnsi" w:hAnsiTheme="majorHAnsi" w:cstheme="majorHAnsi"/>
          <w:sz w:val="24"/>
          <w:szCs w:val="24"/>
        </w:rPr>
        <w:t>The proposed solution works very well since existing and new tests have passed.</w:t>
      </w:r>
      <w:r w:rsidR="00A970DB" w:rsidRPr="00D43EFC">
        <w:rPr>
          <w:rFonts w:asciiTheme="majorHAnsi" w:hAnsiTheme="majorHAnsi" w:cstheme="majorHAnsi"/>
          <w:sz w:val="24"/>
          <w:szCs w:val="24"/>
        </w:rPr>
        <w:t xml:space="preserve"> In addition, there are only two affected files</w:t>
      </w:r>
      <w:r w:rsidR="00874069" w:rsidRPr="00D43EFC">
        <w:rPr>
          <w:rFonts w:asciiTheme="majorHAnsi" w:hAnsiTheme="majorHAnsi" w:cstheme="majorHAnsi"/>
          <w:sz w:val="24"/>
          <w:szCs w:val="24"/>
        </w:rPr>
        <w:t xml:space="preserve"> and are only contained with respect to the legend, thus other parts of the matplotlib code are unaffected.</w:t>
      </w:r>
      <w:r w:rsidR="001958C6" w:rsidRPr="00D43EFC">
        <w:rPr>
          <w:rFonts w:asciiTheme="majorHAnsi" w:hAnsiTheme="majorHAnsi" w:cstheme="majorHAnsi"/>
          <w:sz w:val="24"/>
          <w:szCs w:val="24"/>
        </w:rPr>
        <w:t xml:space="preserve"> Moreover</w:t>
      </w:r>
      <w:r w:rsidR="004212C4" w:rsidRPr="00D43EFC">
        <w:rPr>
          <w:rFonts w:asciiTheme="majorHAnsi" w:hAnsiTheme="majorHAnsi" w:cstheme="majorHAnsi"/>
          <w:sz w:val="24"/>
          <w:szCs w:val="24"/>
        </w:rPr>
        <w:t xml:space="preserve">, the implemented solution is a valid and practical fix as opposed to a “hack” fix. The solution consists of using the </w:t>
      </w:r>
      <w:proofErr w:type="spellStart"/>
      <w:r w:rsidR="004212C4" w:rsidRPr="00D43EFC">
        <w:rPr>
          <w:rFonts w:asciiTheme="majorHAnsi" w:hAnsiTheme="majorHAnsi" w:cstheme="majorHAnsi"/>
          <w:b/>
          <w:i/>
          <w:sz w:val="24"/>
          <w:szCs w:val="24"/>
        </w:rPr>
        <w:t>legend_handler</w:t>
      </w:r>
      <w:proofErr w:type="spellEnd"/>
      <w:r w:rsidR="004212C4" w:rsidRPr="00D43EFC">
        <w:rPr>
          <w:rFonts w:asciiTheme="majorHAnsi" w:hAnsiTheme="majorHAnsi" w:cstheme="majorHAnsi"/>
          <w:b/>
          <w:i/>
          <w:sz w:val="24"/>
          <w:szCs w:val="24"/>
        </w:rPr>
        <w:t xml:space="preserve"> </w:t>
      </w:r>
      <w:r w:rsidR="004212C4" w:rsidRPr="00D43EFC">
        <w:rPr>
          <w:rFonts w:asciiTheme="majorHAnsi" w:hAnsiTheme="majorHAnsi" w:cstheme="majorHAnsi"/>
          <w:sz w:val="24"/>
          <w:szCs w:val="24"/>
        </w:rPr>
        <w:t>class to add the annotation to the legend, which</w:t>
      </w:r>
      <w:r w:rsidR="009227E0" w:rsidRPr="00D43EFC">
        <w:rPr>
          <w:rFonts w:asciiTheme="majorHAnsi" w:hAnsiTheme="majorHAnsi" w:cstheme="majorHAnsi"/>
          <w:sz w:val="24"/>
          <w:szCs w:val="24"/>
        </w:rPr>
        <w:t xml:space="preserve"> was also the procedure for adding existing labels</w:t>
      </w:r>
      <w:r w:rsidR="007D1A3E" w:rsidRPr="00D43EFC">
        <w:rPr>
          <w:rFonts w:asciiTheme="majorHAnsi" w:hAnsiTheme="majorHAnsi" w:cstheme="majorHAnsi"/>
          <w:sz w:val="24"/>
          <w:szCs w:val="24"/>
        </w:rPr>
        <w:t>.</w:t>
      </w:r>
      <w:r w:rsidR="00E530A5" w:rsidRPr="00D43EFC">
        <w:rPr>
          <w:rFonts w:asciiTheme="majorHAnsi" w:hAnsiTheme="majorHAnsi" w:cstheme="majorHAnsi"/>
          <w:sz w:val="24"/>
          <w:szCs w:val="24"/>
        </w:rPr>
        <w:t xml:space="preserve"> Guidelines for contributing to matplotlib w</w:t>
      </w:r>
      <w:r w:rsidR="00682968" w:rsidRPr="00D43EFC">
        <w:rPr>
          <w:rFonts w:asciiTheme="majorHAnsi" w:hAnsiTheme="majorHAnsi" w:cstheme="majorHAnsi"/>
          <w:sz w:val="24"/>
          <w:szCs w:val="24"/>
        </w:rPr>
        <w:t>ere</w:t>
      </w:r>
      <w:r w:rsidR="00E530A5" w:rsidRPr="00D43EFC">
        <w:rPr>
          <w:rFonts w:asciiTheme="majorHAnsi" w:hAnsiTheme="majorHAnsi" w:cstheme="majorHAnsi"/>
          <w:sz w:val="24"/>
          <w:szCs w:val="24"/>
        </w:rPr>
        <w:t xml:space="preserve"> also followed accordingly, such as proper documentation and following PEP8 guidelines.</w:t>
      </w:r>
      <w:r w:rsidR="00682968" w:rsidRPr="00D43EFC">
        <w:rPr>
          <w:rFonts w:asciiTheme="majorHAnsi" w:hAnsiTheme="majorHAnsi" w:cstheme="majorHAnsi"/>
          <w:sz w:val="24"/>
          <w:szCs w:val="24"/>
        </w:rPr>
        <w:t xml:space="preserve"> All in all, there is high confidence that the proposed solution works.</w:t>
      </w:r>
    </w:p>
    <w:p w14:paraId="32090EDD" w14:textId="77777777" w:rsidR="005465FC" w:rsidRPr="00D43EFC" w:rsidRDefault="005465FC" w:rsidP="00055C30">
      <w:pPr>
        <w:rPr>
          <w:rFonts w:asciiTheme="majorHAnsi" w:hAnsiTheme="majorHAnsi" w:cstheme="majorHAnsi"/>
          <w:b/>
          <w:sz w:val="24"/>
          <w:szCs w:val="24"/>
        </w:rPr>
      </w:pPr>
    </w:p>
    <w:p w14:paraId="22321247" w14:textId="75F3EED4" w:rsidR="005E4AAA" w:rsidRPr="00D43EFC" w:rsidRDefault="005E4AAA" w:rsidP="00055C30">
      <w:pPr>
        <w:rPr>
          <w:rFonts w:asciiTheme="majorHAnsi" w:hAnsiTheme="majorHAnsi" w:cstheme="majorHAnsi"/>
          <w:sz w:val="24"/>
          <w:szCs w:val="24"/>
        </w:rPr>
      </w:pPr>
    </w:p>
    <w:p w14:paraId="2A1E2E55" w14:textId="77777777" w:rsidR="005E4AAA" w:rsidRPr="00D43EFC" w:rsidRDefault="005E4AAA" w:rsidP="00055C30">
      <w:pPr>
        <w:rPr>
          <w:rFonts w:asciiTheme="majorHAnsi" w:hAnsiTheme="majorHAnsi" w:cstheme="majorHAnsi"/>
          <w:sz w:val="24"/>
          <w:szCs w:val="24"/>
        </w:rPr>
      </w:pPr>
    </w:p>
    <w:p w14:paraId="32943D25" w14:textId="77777777" w:rsidR="00BD4DEC" w:rsidRPr="00D43EFC" w:rsidRDefault="00BD4DEC" w:rsidP="00055C30">
      <w:pPr>
        <w:rPr>
          <w:rFonts w:asciiTheme="majorHAnsi" w:hAnsiTheme="majorHAnsi" w:cstheme="majorHAnsi"/>
          <w:b/>
          <w:sz w:val="24"/>
          <w:szCs w:val="24"/>
        </w:rPr>
      </w:pPr>
    </w:p>
    <w:p w14:paraId="3C3EA0E8" w14:textId="77777777" w:rsidR="00055C30" w:rsidRPr="00D43EFC" w:rsidRDefault="00055C30" w:rsidP="00055C30">
      <w:pPr>
        <w:rPr>
          <w:rFonts w:asciiTheme="majorHAnsi" w:hAnsiTheme="majorHAnsi" w:cstheme="majorHAnsi"/>
          <w:b/>
          <w:sz w:val="24"/>
          <w:szCs w:val="24"/>
        </w:rPr>
      </w:pPr>
    </w:p>
    <w:p w14:paraId="5BA36919" w14:textId="77777777" w:rsidR="00055C30" w:rsidRPr="00D43EFC" w:rsidRDefault="00055C30" w:rsidP="000B2C13">
      <w:pPr>
        <w:rPr>
          <w:rStyle w:val="Hyperlink"/>
          <w:rFonts w:asciiTheme="majorHAnsi" w:hAnsiTheme="majorHAnsi" w:cstheme="majorHAnsi"/>
          <w:b/>
          <w:color w:val="auto"/>
          <w:sz w:val="24"/>
          <w:szCs w:val="24"/>
          <w:u w:val="none"/>
        </w:rPr>
      </w:pPr>
    </w:p>
    <w:p w14:paraId="723E0663" w14:textId="77777777" w:rsidR="006F6B27" w:rsidRPr="00D43EFC" w:rsidRDefault="006F6B27" w:rsidP="000B2C13">
      <w:pPr>
        <w:rPr>
          <w:rFonts w:asciiTheme="majorHAnsi" w:hAnsiTheme="majorHAnsi" w:cstheme="majorHAnsi"/>
          <w:color w:val="5C9A9C" w:themeColor="hyperlink"/>
          <w:sz w:val="24"/>
          <w:szCs w:val="24"/>
          <w:u w:val="single"/>
        </w:rPr>
      </w:pPr>
    </w:p>
    <w:p w14:paraId="09D49495" w14:textId="6B9DEB75" w:rsidR="00394FE0" w:rsidRPr="00D43EFC" w:rsidRDefault="00394FE0" w:rsidP="006F6B27">
      <w:pPr>
        <w:pStyle w:val="Heading1"/>
        <w:ind w:left="0"/>
        <w:jc w:val="left"/>
        <w:rPr>
          <w:rFonts w:eastAsiaTheme="minorEastAsia" w:cstheme="majorHAnsi"/>
          <w:b/>
          <w:caps/>
          <w:color w:val="140E0B" w:themeColor="text2"/>
          <w:sz w:val="32"/>
        </w:rPr>
      </w:pPr>
      <w:bookmarkStart w:id="1" w:name="_Toc508883224"/>
      <w:r w:rsidRPr="00D43EFC">
        <w:rPr>
          <w:rFonts w:cstheme="majorHAnsi"/>
          <w:b/>
          <w:sz w:val="32"/>
        </w:rPr>
        <w:t xml:space="preserve">Bug #2: </w:t>
      </w:r>
      <w:proofErr w:type="spellStart"/>
      <w:r w:rsidRPr="00D43EFC">
        <w:rPr>
          <w:rFonts w:cstheme="majorHAnsi"/>
          <w:b/>
          <w:sz w:val="32"/>
        </w:rPr>
        <w:t>Bbox</w:t>
      </w:r>
      <w:proofErr w:type="spellEnd"/>
      <w:r w:rsidRPr="00D43EFC">
        <w:rPr>
          <w:rFonts w:cstheme="majorHAnsi"/>
          <w:b/>
          <w:sz w:val="32"/>
        </w:rPr>
        <w:t xml:space="preserve"> Tight Legend</w:t>
      </w:r>
      <w:r w:rsidR="00006338" w:rsidRPr="00D43EFC">
        <w:rPr>
          <w:rFonts w:cstheme="majorHAnsi"/>
          <w:b/>
          <w:sz w:val="32"/>
        </w:rPr>
        <w:t xml:space="preserve"> (Fixed)</w:t>
      </w:r>
      <w:bookmarkEnd w:id="1"/>
    </w:p>
    <w:p w14:paraId="01E3C18B" w14:textId="4348342D" w:rsidR="00F763F4" w:rsidRPr="00D43EFC" w:rsidRDefault="00394FE0" w:rsidP="000B2C13">
      <w:pPr>
        <w:rPr>
          <w:rStyle w:val="Hyperlink"/>
          <w:rFonts w:asciiTheme="majorHAnsi" w:hAnsiTheme="majorHAnsi" w:cstheme="majorHAnsi"/>
          <w:sz w:val="24"/>
          <w:szCs w:val="24"/>
        </w:rPr>
      </w:pPr>
      <w:r w:rsidRPr="00D43EFC">
        <w:rPr>
          <w:rFonts w:asciiTheme="majorHAnsi" w:hAnsiTheme="majorHAnsi" w:cstheme="majorHAnsi"/>
          <w:b/>
          <w:sz w:val="24"/>
          <w:szCs w:val="24"/>
        </w:rPr>
        <w:t xml:space="preserve">Bug/Issue: </w:t>
      </w:r>
      <w:hyperlink r:id="rId15" w:history="1">
        <w:r w:rsidRPr="00D43EFC">
          <w:rPr>
            <w:rStyle w:val="Hyperlink"/>
            <w:rFonts w:asciiTheme="majorHAnsi" w:hAnsiTheme="majorHAnsi" w:cstheme="majorHAnsi"/>
            <w:sz w:val="24"/>
            <w:szCs w:val="24"/>
          </w:rPr>
          <w:t xml:space="preserve">Legend is not present in the generated image if I use “tight” for </w:t>
        </w:r>
        <w:proofErr w:type="spellStart"/>
        <w:r w:rsidRPr="00D43EFC">
          <w:rPr>
            <w:rStyle w:val="Hyperlink"/>
            <w:rFonts w:asciiTheme="majorHAnsi" w:hAnsiTheme="majorHAnsi" w:cstheme="majorHAnsi"/>
            <w:sz w:val="24"/>
            <w:szCs w:val="24"/>
          </w:rPr>
          <w:t>bbox_inches</w:t>
        </w:r>
        <w:proofErr w:type="spellEnd"/>
        <w:r w:rsidRPr="00D43EFC">
          <w:rPr>
            <w:rStyle w:val="Hyperlink"/>
            <w:rFonts w:asciiTheme="majorHAnsi" w:hAnsiTheme="majorHAnsi" w:cstheme="majorHAnsi"/>
            <w:sz w:val="24"/>
            <w:szCs w:val="24"/>
          </w:rPr>
          <w:t xml:space="preserve"> #10194</w:t>
        </w:r>
      </w:hyperlink>
    </w:p>
    <w:p w14:paraId="44067C43" w14:textId="77777777" w:rsidR="006F6B27" w:rsidRPr="00D43EFC" w:rsidRDefault="006F6B27" w:rsidP="000B2C13">
      <w:pPr>
        <w:rPr>
          <w:rFonts w:asciiTheme="majorHAnsi" w:hAnsiTheme="majorHAnsi" w:cstheme="majorHAnsi"/>
          <w:sz w:val="24"/>
          <w:szCs w:val="24"/>
        </w:rPr>
      </w:pPr>
    </w:p>
    <w:p w14:paraId="3322073C" w14:textId="5087EB97" w:rsidR="00F763F4" w:rsidRPr="00D43EFC" w:rsidRDefault="00F763F4" w:rsidP="006F6B27">
      <w:pPr>
        <w:pStyle w:val="Heading1"/>
        <w:ind w:left="0"/>
        <w:jc w:val="left"/>
        <w:rPr>
          <w:rFonts w:eastAsiaTheme="minorEastAsia" w:cstheme="majorHAnsi"/>
          <w:b/>
          <w:caps/>
          <w:color w:val="140E0B" w:themeColor="text2"/>
          <w:sz w:val="32"/>
        </w:rPr>
      </w:pPr>
      <w:bookmarkStart w:id="2" w:name="_Toc508883225"/>
      <w:r w:rsidRPr="00D43EFC">
        <w:rPr>
          <w:rFonts w:cstheme="majorHAnsi"/>
          <w:b/>
          <w:sz w:val="32"/>
        </w:rPr>
        <w:t>Bug #3: Logscale</w:t>
      </w:r>
      <w:r w:rsidR="00006338" w:rsidRPr="00D43EFC">
        <w:rPr>
          <w:rFonts w:cstheme="majorHAnsi"/>
          <w:b/>
          <w:sz w:val="32"/>
        </w:rPr>
        <w:t xml:space="preserve"> (Fi</w:t>
      </w:r>
      <w:r w:rsidR="006F6B27" w:rsidRPr="00D43EFC">
        <w:rPr>
          <w:rFonts w:cstheme="majorHAnsi"/>
          <w:b/>
          <w:sz w:val="32"/>
        </w:rPr>
        <w:t>xed)</w:t>
      </w:r>
      <w:bookmarkEnd w:id="2"/>
    </w:p>
    <w:p w14:paraId="3B7C45A4" w14:textId="13BC9B92" w:rsidR="00F763F4" w:rsidRPr="00D43EFC" w:rsidRDefault="00F763F4" w:rsidP="000B2C13">
      <w:pPr>
        <w:rPr>
          <w:rStyle w:val="Hyperlink"/>
          <w:rFonts w:asciiTheme="majorHAnsi" w:eastAsia="Times New Roman" w:hAnsiTheme="majorHAnsi" w:cstheme="majorHAnsi"/>
          <w:color w:val="5C9A9C" w:themeColor="accent3"/>
          <w:sz w:val="24"/>
          <w:szCs w:val="24"/>
        </w:rPr>
      </w:pPr>
      <w:r w:rsidRPr="00D43EFC">
        <w:rPr>
          <w:rFonts w:asciiTheme="majorHAnsi" w:eastAsia="Times New Roman" w:hAnsiTheme="majorHAnsi" w:cstheme="majorHAnsi"/>
          <w:b/>
          <w:sz w:val="24"/>
          <w:szCs w:val="24"/>
        </w:rPr>
        <w:t>Bug/Issue:</w:t>
      </w:r>
      <w:hyperlink r:id="rId16" w:history="1">
        <w:r w:rsidRPr="00D43EFC">
          <w:rPr>
            <w:rStyle w:val="Hyperlink"/>
            <w:rFonts w:asciiTheme="majorHAnsi" w:eastAsia="Times New Roman" w:hAnsiTheme="majorHAnsi" w:cstheme="majorHAnsi"/>
            <w:color w:val="auto"/>
            <w:sz w:val="24"/>
            <w:szCs w:val="24"/>
          </w:rPr>
          <w:t xml:space="preserve"> </w:t>
        </w:r>
      </w:hyperlink>
      <w:hyperlink r:id="rId17" w:history="1">
        <w:r w:rsidRPr="00D43EFC">
          <w:rPr>
            <w:rStyle w:val="Hyperlink"/>
            <w:rFonts w:asciiTheme="majorHAnsi" w:eastAsia="Times New Roman" w:hAnsiTheme="majorHAnsi" w:cstheme="majorHAnsi"/>
            <w:color w:val="5C9A9C" w:themeColor="accent3"/>
            <w:sz w:val="24"/>
            <w:szCs w:val="24"/>
          </w:rPr>
          <w:t xml:space="preserve">Minor ticks on log-scale </w:t>
        </w:r>
        <w:proofErr w:type="spellStart"/>
        <w:r w:rsidRPr="00D43EFC">
          <w:rPr>
            <w:rStyle w:val="Hyperlink"/>
            <w:rFonts w:asciiTheme="majorHAnsi" w:eastAsia="Times New Roman" w:hAnsiTheme="majorHAnsi" w:cstheme="majorHAnsi"/>
            <w:color w:val="5C9A9C" w:themeColor="accent3"/>
            <w:sz w:val="24"/>
            <w:szCs w:val="24"/>
          </w:rPr>
          <w:t>colorbar</w:t>
        </w:r>
        <w:proofErr w:type="spellEnd"/>
        <w:r w:rsidRPr="00D43EFC">
          <w:rPr>
            <w:rStyle w:val="Hyperlink"/>
            <w:rFonts w:asciiTheme="majorHAnsi" w:eastAsia="Times New Roman" w:hAnsiTheme="majorHAnsi" w:cstheme="majorHAnsi"/>
            <w:color w:val="5C9A9C" w:themeColor="accent3"/>
            <w:sz w:val="24"/>
            <w:szCs w:val="24"/>
          </w:rPr>
          <w:t xml:space="preserve"> are not cleared #8358</w:t>
        </w:r>
      </w:hyperlink>
    </w:p>
    <w:p w14:paraId="45A8ED68" w14:textId="186164E0" w:rsidR="000B2C13" w:rsidRPr="00D43EFC" w:rsidRDefault="000B2C13" w:rsidP="000B2C13">
      <w:pPr>
        <w:rPr>
          <w:rFonts w:asciiTheme="majorHAnsi" w:eastAsia="Times New Roman" w:hAnsiTheme="majorHAnsi" w:cstheme="majorHAnsi"/>
          <w:color w:val="auto"/>
          <w:sz w:val="24"/>
          <w:szCs w:val="24"/>
        </w:rPr>
      </w:pPr>
    </w:p>
    <w:p w14:paraId="22712253" w14:textId="3F9AE480" w:rsidR="00890C78" w:rsidRDefault="000B2C13" w:rsidP="00890C78">
      <w:pPr>
        <w:pStyle w:val="Heading1"/>
        <w:ind w:left="0"/>
        <w:jc w:val="left"/>
        <w:rPr>
          <w:rFonts w:cstheme="majorHAnsi"/>
          <w:b/>
          <w:sz w:val="32"/>
        </w:rPr>
      </w:pPr>
      <w:bookmarkStart w:id="3" w:name="_Toc508883226"/>
      <w:r w:rsidRPr="00D43EFC">
        <w:rPr>
          <w:rFonts w:cstheme="majorHAnsi"/>
          <w:b/>
          <w:sz w:val="32"/>
        </w:rPr>
        <w:t>Lessons Learned</w:t>
      </w:r>
      <w:bookmarkEnd w:id="3"/>
    </w:p>
    <w:p w14:paraId="76067F6F" w14:textId="77777777" w:rsidR="00890C78" w:rsidRPr="00890C78" w:rsidRDefault="00890C78" w:rsidP="00890C78">
      <w:pPr>
        <w:rPr>
          <w:rFonts w:asciiTheme="majorHAnsi" w:hAnsiTheme="majorHAnsi" w:cstheme="majorHAnsi"/>
          <w:b/>
          <w:sz w:val="24"/>
          <w:szCs w:val="24"/>
        </w:rPr>
      </w:pPr>
      <w:proofErr w:type="spellStart"/>
      <w:r w:rsidRPr="00890C78">
        <w:rPr>
          <w:rFonts w:asciiTheme="majorHAnsi" w:hAnsiTheme="majorHAnsi" w:cstheme="majorHAnsi"/>
          <w:b/>
          <w:sz w:val="24"/>
          <w:szCs w:val="24"/>
        </w:rPr>
        <w:t>Swarnajyoti</w:t>
      </w:r>
      <w:proofErr w:type="spellEnd"/>
      <w:r w:rsidRPr="00890C78">
        <w:rPr>
          <w:rFonts w:asciiTheme="majorHAnsi" w:hAnsiTheme="majorHAnsi" w:cstheme="majorHAnsi"/>
          <w:b/>
          <w:sz w:val="24"/>
          <w:szCs w:val="24"/>
        </w:rPr>
        <w:t xml:space="preserve"> </w:t>
      </w:r>
      <w:proofErr w:type="spellStart"/>
      <w:r w:rsidRPr="00890C78">
        <w:rPr>
          <w:rFonts w:asciiTheme="majorHAnsi" w:hAnsiTheme="majorHAnsi" w:cstheme="majorHAnsi"/>
          <w:b/>
          <w:sz w:val="24"/>
          <w:szCs w:val="24"/>
        </w:rPr>
        <w:t>Datta</w:t>
      </w:r>
      <w:proofErr w:type="spellEnd"/>
    </w:p>
    <w:p w14:paraId="7253B3FE" w14:textId="77777777" w:rsidR="00890C78" w:rsidRPr="00890C78" w:rsidRDefault="00890C78" w:rsidP="00890C78">
      <w:pPr>
        <w:rPr>
          <w:rFonts w:asciiTheme="majorHAnsi" w:hAnsiTheme="majorHAnsi" w:cstheme="majorHAnsi"/>
          <w:b/>
          <w:sz w:val="24"/>
          <w:szCs w:val="24"/>
        </w:rPr>
      </w:pPr>
    </w:p>
    <w:p w14:paraId="1DF33D9E" w14:textId="072DF7CA" w:rsidR="00890C78" w:rsidRDefault="00890C78" w:rsidP="00890C78">
      <w:pPr>
        <w:rPr>
          <w:rFonts w:asciiTheme="majorHAnsi" w:hAnsiTheme="majorHAnsi" w:cstheme="majorHAnsi"/>
          <w:sz w:val="24"/>
          <w:szCs w:val="24"/>
        </w:rPr>
      </w:pPr>
      <w:r w:rsidRPr="00890C78">
        <w:rPr>
          <w:rFonts w:asciiTheme="majorHAnsi" w:hAnsiTheme="majorHAnsi" w:cstheme="majorHAnsi"/>
          <w:b/>
          <w:sz w:val="24"/>
          <w:szCs w:val="24"/>
        </w:rPr>
        <w:t xml:space="preserve">Nikki L. </w:t>
      </w:r>
      <w:proofErr w:type="spellStart"/>
      <w:r w:rsidRPr="00890C78">
        <w:rPr>
          <w:rFonts w:asciiTheme="majorHAnsi" w:hAnsiTheme="majorHAnsi" w:cstheme="majorHAnsi"/>
          <w:b/>
          <w:sz w:val="24"/>
          <w:szCs w:val="24"/>
        </w:rPr>
        <w:t>Quibin</w:t>
      </w:r>
      <w:proofErr w:type="spellEnd"/>
    </w:p>
    <w:p w14:paraId="0987A780" w14:textId="13BE17E2" w:rsidR="00890C78" w:rsidRDefault="00B73143"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Working on an open source and large-scale project requires a lot of coordination. Therefore, it’s imperative that matplotlib had a guideline and standard for contributing.</w:t>
      </w:r>
    </w:p>
    <w:p w14:paraId="7EA6F916" w14:textId="116BB666" w:rsidR="00D93230" w:rsidRDefault="00D93230"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Quality of tests are important to validate that a solution works as opposed to just hoping it works.</w:t>
      </w:r>
    </w:p>
    <w:p w14:paraId="6C4117AE" w14:textId="2082F7D9" w:rsidR="00D93230" w:rsidRDefault="0041104B"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t>Fixing bugs in an open source project shouldn’t be a full-time thing, rather, something that should be considered a hobby or honing programming skills.</w:t>
      </w:r>
    </w:p>
    <w:p w14:paraId="5B6AF76D" w14:textId="43E4740C" w:rsidR="0020710C" w:rsidRPr="00890C78" w:rsidRDefault="0020710C" w:rsidP="00890C78">
      <w:pPr>
        <w:pStyle w:val="ListParagraph"/>
        <w:numPr>
          <w:ilvl w:val="0"/>
          <w:numId w:val="21"/>
        </w:numPr>
        <w:rPr>
          <w:rFonts w:asciiTheme="majorHAnsi" w:hAnsiTheme="majorHAnsi" w:cstheme="majorHAnsi"/>
          <w:sz w:val="24"/>
          <w:szCs w:val="24"/>
        </w:rPr>
      </w:pPr>
      <w:r>
        <w:rPr>
          <w:rFonts w:asciiTheme="majorHAnsi" w:hAnsiTheme="majorHAnsi" w:cstheme="majorHAnsi"/>
          <w:sz w:val="24"/>
          <w:szCs w:val="24"/>
        </w:rPr>
        <w:lastRenderedPageBreak/>
        <w:t>Something that look</w:t>
      </w:r>
      <w:r w:rsidR="00FB1261">
        <w:rPr>
          <w:rFonts w:asciiTheme="majorHAnsi" w:hAnsiTheme="majorHAnsi" w:cstheme="majorHAnsi"/>
          <w:sz w:val="24"/>
          <w:szCs w:val="24"/>
        </w:rPr>
        <w:t>s</w:t>
      </w:r>
      <w:bookmarkStart w:id="4" w:name="_GoBack"/>
      <w:bookmarkEnd w:id="4"/>
      <w:r w:rsidR="006C5D5A">
        <w:rPr>
          <w:rFonts w:asciiTheme="majorHAnsi" w:hAnsiTheme="majorHAnsi" w:cstheme="majorHAnsi"/>
          <w:sz w:val="24"/>
          <w:szCs w:val="24"/>
        </w:rPr>
        <w:t xml:space="preserve"> </w:t>
      </w:r>
      <w:r>
        <w:rPr>
          <w:rFonts w:asciiTheme="majorHAnsi" w:hAnsiTheme="majorHAnsi" w:cstheme="majorHAnsi"/>
          <w:sz w:val="24"/>
          <w:szCs w:val="24"/>
        </w:rPr>
        <w:t>simple</w:t>
      </w:r>
      <w:r w:rsidR="00395B8E">
        <w:rPr>
          <w:rFonts w:asciiTheme="majorHAnsi" w:hAnsiTheme="majorHAnsi" w:cstheme="majorHAnsi"/>
          <w:sz w:val="24"/>
          <w:szCs w:val="24"/>
        </w:rPr>
        <w:t xml:space="preserve"> to fix</w:t>
      </w:r>
      <w:r>
        <w:rPr>
          <w:rFonts w:asciiTheme="majorHAnsi" w:hAnsiTheme="majorHAnsi" w:cstheme="majorHAnsi"/>
          <w:sz w:val="24"/>
          <w:szCs w:val="24"/>
        </w:rPr>
        <w:t xml:space="preserve"> can be really complicated; looks can be deceiving, just like the matplotlib code.</w:t>
      </w:r>
    </w:p>
    <w:p w14:paraId="28CE6467" w14:textId="77777777" w:rsidR="00890C78" w:rsidRPr="00890C78" w:rsidRDefault="00890C78" w:rsidP="00890C78">
      <w:pPr>
        <w:rPr>
          <w:rFonts w:asciiTheme="majorHAnsi" w:hAnsiTheme="majorHAnsi" w:cstheme="majorHAnsi"/>
          <w:b/>
          <w:sz w:val="24"/>
          <w:szCs w:val="24"/>
        </w:rPr>
      </w:pPr>
    </w:p>
    <w:p w14:paraId="10EE898E" w14:textId="77777777" w:rsidR="00890C78" w:rsidRPr="00890C78" w:rsidRDefault="00890C78" w:rsidP="00890C78">
      <w:pPr>
        <w:rPr>
          <w:rFonts w:asciiTheme="majorHAnsi" w:hAnsiTheme="majorHAnsi" w:cstheme="majorHAnsi"/>
          <w:b/>
          <w:sz w:val="24"/>
          <w:szCs w:val="24"/>
        </w:rPr>
      </w:pPr>
      <w:proofErr w:type="spellStart"/>
      <w:r w:rsidRPr="00890C78">
        <w:rPr>
          <w:rFonts w:asciiTheme="majorHAnsi" w:hAnsiTheme="majorHAnsi" w:cstheme="majorHAnsi"/>
          <w:b/>
          <w:sz w:val="24"/>
          <w:szCs w:val="24"/>
        </w:rPr>
        <w:t>Junil</w:t>
      </w:r>
      <w:proofErr w:type="spellEnd"/>
      <w:r w:rsidRPr="00890C78">
        <w:rPr>
          <w:rFonts w:asciiTheme="majorHAnsi" w:hAnsiTheme="majorHAnsi" w:cstheme="majorHAnsi"/>
          <w:b/>
          <w:sz w:val="24"/>
          <w:szCs w:val="24"/>
        </w:rPr>
        <w:t xml:space="preserve"> Patel</w:t>
      </w:r>
    </w:p>
    <w:p w14:paraId="2A1FC0AA" w14:textId="77777777" w:rsidR="00890C78" w:rsidRPr="00890C78" w:rsidRDefault="00890C78" w:rsidP="00890C78">
      <w:pPr>
        <w:rPr>
          <w:rFonts w:asciiTheme="majorHAnsi" w:hAnsiTheme="majorHAnsi" w:cstheme="majorHAnsi"/>
          <w:b/>
          <w:sz w:val="24"/>
          <w:szCs w:val="24"/>
        </w:rPr>
      </w:pPr>
    </w:p>
    <w:p w14:paraId="1F2EF674" w14:textId="77777777" w:rsidR="00890C78" w:rsidRPr="00890C78" w:rsidRDefault="00890C78" w:rsidP="00890C78">
      <w:pPr>
        <w:rPr>
          <w:rFonts w:asciiTheme="majorHAnsi" w:hAnsiTheme="majorHAnsi" w:cstheme="majorHAnsi"/>
          <w:b/>
          <w:sz w:val="24"/>
          <w:szCs w:val="24"/>
        </w:rPr>
      </w:pPr>
      <w:proofErr w:type="spellStart"/>
      <w:r w:rsidRPr="00890C78">
        <w:rPr>
          <w:rFonts w:asciiTheme="majorHAnsi" w:hAnsiTheme="majorHAnsi" w:cstheme="majorHAnsi"/>
          <w:b/>
          <w:sz w:val="24"/>
          <w:szCs w:val="24"/>
        </w:rPr>
        <w:t>Beiyang</w:t>
      </w:r>
      <w:proofErr w:type="spellEnd"/>
      <w:r w:rsidRPr="00890C78">
        <w:rPr>
          <w:rFonts w:asciiTheme="majorHAnsi" w:hAnsiTheme="majorHAnsi" w:cstheme="majorHAnsi"/>
          <w:b/>
          <w:sz w:val="24"/>
          <w:szCs w:val="24"/>
        </w:rPr>
        <w:t xml:space="preserve"> Liu</w:t>
      </w:r>
    </w:p>
    <w:p w14:paraId="67B1788F" w14:textId="77777777" w:rsidR="00890C78" w:rsidRPr="00890C78" w:rsidRDefault="00890C78" w:rsidP="00890C78">
      <w:pPr>
        <w:rPr>
          <w:rFonts w:asciiTheme="majorHAnsi" w:hAnsiTheme="majorHAnsi" w:cstheme="majorHAnsi"/>
          <w:b/>
          <w:sz w:val="24"/>
          <w:szCs w:val="24"/>
        </w:rPr>
      </w:pPr>
    </w:p>
    <w:p w14:paraId="1E6AFD8A" w14:textId="77777777" w:rsidR="00890C78" w:rsidRPr="00890C78" w:rsidRDefault="00890C78" w:rsidP="00890C78">
      <w:pPr>
        <w:rPr>
          <w:rFonts w:asciiTheme="majorHAnsi" w:hAnsiTheme="majorHAnsi" w:cstheme="majorHAnsi"/>
          <w:b/>
          <w:sz w:val="24"/>
          <w:szCs w:val="24"/>
        </w:rPr>
      </w:pPr>
      <w:r w:rsidRPr="00890C78">
        <w:rPr>
          <w:rFonts w:asciiTheme="majorHAnsi" w:hAnsiTheme="majorHAnsi" w:cstheme="majorHAnsi"/>
          <w:b/>
          <w:sz w:val="24"/>
          <w:szCs w:val="24"/>
        </w:rPr>
        <w:t>Laine London</w:t>
      </w:r>
    </w:p>
    <w:p w14:paraId="098D46B7" w14:textId="77777777" w:rsidR="00890C78" w:rsidRPr="00890C78" w:rsidRDefault="00890C78" w:rsidP="00890C78">
      <w:pPr>
        <w:rPr>
          <w:rFonts w:asciiTheme="majorHAnsi" w:hAnsiTheme="majorHAnsi" w:cstheme="majorHAnsi"/>
          <w:b/>
          <w:sz w:val="24"/>
          <w:szCs w:val="24"/>
        </w:rPr>
      </w:pPr>
    </w:p>
    <w:p w14:paraId="0BDE9B12" w14:textId="77777777" w:rsidR="00890C78" w:rsidRPr="00890C78" w:rsidRDefault="00890C78" w:rsidP="00890C78">
      <w:pPr>
        <w:rPr>
          <w:rFonts w:asciiTheme="majorHAnsi" w:hAnsiTheme="majorHAnsi" w:cstheme="majorHAnsi"/>
          <w:b/>
          <w:sz w:val="24"/>
          <w:szCs w:val="24"/>
        </w:rPr>
      </w:pPr>
      <w:proofErr w:type="spellStart"/>
      <w:r w:rsidRPr="00890C78">
        <w:rPr>
          <w:rFonts w:asciiTheme="majorHAnsi" w:hAnsiTheme="majorHAnsi" w:cstheme="majorHAnsi"/>
          <w:b/>
          <w:sz w:val="24"/>
          <w:szCs w:val="24"/>
        </w:rPr>
        <w:t>Hajoon</w:t>
      </w:r>
      <w:proofErr w:type="spellEnd"/>
      <w:r w:rsidRPr="00890C78">
        <w:rPr>
          <w:rFonts w:asciiTheme="majorHAnsi" w:hAnsiTheme="majorHAnsi" w:cstheme="majorHAnsi"/>
          <w:b/>
          <w:sz w:val="24"/>
          <w:szCs w:val="24"/>
        </w:rPr>
        <w:t xml:space="preserve"> Choi</w:t>
      </w:r>
    </w:p>
    <w:p w14:paraId="75EFCB0A" w14:textId="77777777" w:rsidR="00890C78" w:rsidRPr="00890C78" w:rsidRDefault="00890C78" w:rsidP="00890C78">
      <w:pPr>
        <w:rPr>
          <w:rFonts w:asciiTheme="majorHAnsi" w:hAnsiTheme="majorHAnsi" w:cstheme="majorHAnsi"/>
          <w:b/>
          <w:sz w:val="24"/>
          <w:szCs w:val="24"/>
        </w:rPr>
      </w:pPr>
    </w:p>
    <w:p w14:paraId="5C66B2D2" w14:textId="0B4D461B" w:rsidR="00890C78" w:rsidRPr="00890C78" w:rsidRDefault="00890C78" w:rsidP="00890C78">
      <w:pPr>
        <w:rPr>
          <w:rFonts w:asciiTheme="majorHAnsi" w:hAnsiTheme="majorHAnsi" w:cstheme="majorHAnsi"/>
          <w:b/>
          <w:sz w:val="24"/>
          <w:szCs w:val="24"/>
        </w:rPr>
      </w:pPr>
      <w:r w:rsidRPr="00890C78">
        <w:rPr>
          <w:rFonts w:asciiTheme="majorHAnsi" w:hAnsiTheme="majorHAnsi" w:cstheme="majorHAnsi"/>
          <w:b/>
          <w:sz w:val="24"/>
          <w:szCs w:val="24"/>
        </w:rPr>
        <w:t>Leo Li</w:t>
      </w:r>
    </w:p>
    <w:sectPr w:rsidR="00890C78" w:rsidRPr="00890C78" w:rsidSect="00737AFA">
      <w:headerReference w:type="default" r:id="rId18"/>
      <w:pgSz w:w="12240" w:h="15840" w:code="1"/>
      <w:pgMar w:top="1584" w:right="1296" w:bottom="1022" w:left="1296" w:header="1022"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A6601" w14:textId="77777777" w:rsidR="00407320" w:rsidRDefault="00407320" w:rsidP="00C93FE0">
      <w:pPr>
        <w:spacing w:after="0" w:line="240" w:lineRule="auto"/>
      </w:pPr>
      <w:r>
        <w:separator/>
      </w:r>
    </w:p>
    <w:p w14:paraId="2407E717" w14:textId="77777777" w:rsidR="00407320" w:rsidRDefault="00407320"/>
  </w:endnote>
  <w:endnote w:type="continuationSeparator" w:id="0">
    <w:p w14:paraId="53DC2CC6" w14:textId="77777777" w:rsidR="00407320" w:rsidRDefault="00407320" w:rsidP="00C93FE0">
      <w:pPr>
        <w:spacing w:after="0" w:line="240" w:lineRule="auto"/>
      </w:pPr>
      <w:r>
        <w:continuationSeparator/>
      </w:r>
    </w:p>
    <w:p w14:paraId="40AE98C6" w14:textId="77777777" w:rsidR="00407320" w:rsidRDefault="004073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50A9B" w14:textId="77777777" w:rsidR="00407320" w:rsidRDefault="00407320" w:rsidP="00C93FE0">
      <w:pPr>
        <w:spacing w:after="0" w:line="240" w:lineRule="auto"/>
      </w:pPr>
      <w:r>
        <w:separator/>
      </w:r>
    </w:p>
    <w:p w14:paraId="4B24CFEC" w14:textId="77777777" w:rsidR="00407320" w:rsidRDefault="00407320"/>
  </w:footnote>
  <w:footnote w:type="continuationSeparator" w:id="0">
    <w:p w14:paraId="4319E919" w14:textId="77777777" w:rsidR="00407320" w:rsidRDefault="00407320" w:rsidP="00C93FE0">
      <w:pPr>
        <w:spacing w:after="0" w:line="240" w:lineRule="auto"/>
      </w:pPr>
      <w:r>
        <w:continuationSeparator/>
      </w:r>
    </w:p>
    <w:p w14:paraId="54104018" w14:textId="77777777" w:rsidR="00407320" w:rsidRDefault="004073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Ligh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7F4CE2" w:rsidRPr="002D0BF0" w14:paraId="45804FF8" w14:textId="77777777" w:rsidTr="00351CBE">
      <w:tc>
        <w:tcPr>
          <w:tcW w:w="9360" w:type="dxa"/>
          <w:tcMar>
            <w:right w:w="144" w:type="dxa"/>
          </w:tcMar>
        </w:tcPr>
        <w:sdt>
          <w:sdtPr>
            <w:rPr>
              <w:rFonts w:asciiTheme="majorHAnsi" w:hAnsiTheme="majorHAnsi" w:cstheme="majorHAnsi"/>
              <w:i/>
              <w:color w:val="auto"/>
              <w:sz w:val="20"/>
              <w:szCs w:val="20"/>
            </w:rPr>
            <w:tag w:val=""/>
            <w:id w:val="-64720190"/>
            <w:dataBinding w:prefixMappings="xmlns:ns0='http://purl.org/dc/elements/1.1/' xmlns:ns1='http://schemas.openxmlformats.org/package/2006/metadata/core-properties' " w:xpath="/ns1:coreProperties[1]/ns1:keywords[1]" w:storeItemID="{6C3C8BC8-F283-45AE-878A-BAB7291924A1}"/>
            <w:text w:multiLine="1"/>
          </w:sdtPr>
          <w:sdtEndPr/>
          <w:sdtContent>
            <w:p w14:paraId="7B883CCC" w14:textId="79CF96FD" w:rsidR="002D2829" w:rsidRPr="002D0BF0" w:rsidRDefault="00E9229F" w:rsidP="00351CBE">
              <w:pPr>
                <w:pStyle w:val="Header"/>
                <w:rPr>
                  <w:rStyle w:val="HeaderChar"/>
                  <w:rFonts w:asciiTheme="majorHAnsi" w:hAnsiTheme="majorHAnsi" w:cstheme="majorHAnsi"/>
                  <w:i/>
                  <w:color w:val="auto"/>
                  <w:sz w:val="20"/>
                  <w:szCs w:val="20"/>
                </w:rPr>
              </w:pPr>
              <w:r>
                <w:rPr>
                  <w:rFonts w:asciiTheme="majorHAnsi" w:hAnsiTheme="majorHAnsi" w:cstheme="majorHAnsi"/>
                  <w:i/>
                  <w:color w:val="auto"/>
                  <w:sz w:val="20"/>
                  <w:szCs w:val="20"/>
                </w:rPr>
                <w:t>Deliverable 3</w:t>
              </w:r>
              <w:r w:rsidR="002D2829" w:rsidRPr="002D0BF0">
                <w:rPr>
                  <w:rFonts w:asciiTheme="majorHAnsi" w:hAnsiTheme="majorHAnsi" w:cstheme="majorHAnsi"/>
                  <w:i/>
                  <w:color w:val="auto"/>
                  <w:sz w:val="20"/>
                  <w:szCs w:val="20"/>
                </w:rPr>
                <w:t xml:space="preserve"> Report - </w:t>
              </w:r>
              <w:proofErr w:type="spellStart"/>
              <w:r w:rsidR="002D2829" w:rsidRPr="002D0BF0">
                <w:rPr>
                  <w:rFonts w:asciiTheme="majorHAnsi" w:hAnsiTheme="majorHAnsi" w:cstheme="majorHAnsi"/>
                  <w:i/>
                  <w:color w:val="auto"/>
                  <w:sz w:val="20"/>
                  <w:szCs w:val="20"/>
                </w:rPr>
                <w:t>GoonSquad</w:t>
              </w:r>
              <w:proofErr w:type="spellEnd"/>
            </w:p>
          </w:sdtContent>
        </w:sdt>
      </w:tc>
      <w:tc>
        <w:tcPr>
          <w:tcW w:w="288" w:type="dxa"/>
        </w:tcPr>
        <w:p w14:paraId="34914E94" w14:textId="51E13BDA" w:rsidR="002D2829" w:rsidRPr="002D0BF0" w:rsidRDefault="007F4CE2" w:rsidP="007F4CE2">
          <w:pPr>
            <w:pStyle w:val="Header-Right"/>
            <w:tabs>
              <w:tab w:val="right" w:pos="288"/>
            </w:tabs>
            <w:jc w:val="both"/>
            <w:rPr>
              <w:rStyle w:val="HeaderChar"/>
              <w:rFonts w:ascii="Times New Roman" w:hAnsi="Times New Roman" w:cs="Times New Roman"/>
              <w:i/>
              <w:color w:val="auto"/>
              <w:sz w:val="20"/>
              <w:szCs w:val="20"/>
            </w:rPr>
          </w:pPr>
          <w:r w:rsidRPr="002D0BF0">
            <w:rPr>
              <w:rStyle w:val="HeaderChar"/>
              <w:i/>
              <w:color w:val="auto"/>
            </w:rPr>
            <w:tab/>
          </w:r>
          <w:r w:rsidR="002D2829" w:rsidRPr="002D0BF0">
            <w:rPr>
              <w:rStyle w:val="HeaderChar"/>
              <w:rFonts w:ascii="Times New Roman" w:hAnsi="Times New Roman" w:cs="Times New Roman"/>
              <w:i/>
              <w:color w:val="auto"/>
              <w:sz w:val="20"/>
              <w:szCs w:val="20"/>
            </w:rPr>
            <w:fldChar w:fldCharType="begin"/>
          </w:r>
          <w:r w:rsidR="002D2829" w:rsidRPr="002D0BF0">
            <w:rPr>
              <w:rStyle w:val="HeaderChar"/>
              <w:rFonts w:ascii="Times New Roman" w:hAnsi="Times New Roman" w:cs="Times New Roman"/>
              <w:i/>
              <w:color w:val="auto"/>
              <w:sz w:val="20"/>
              <w:szCs w:val="20"/>
            </w:rPr>
            <w:instrText xml:space="preserve"> PAGE   \* MERGEFORMAT </w:instrText>
          </w:r>
          <w:r w:rsidR="002D2829" w:rsidRPr="002D0BF0">
            <w:rPr>
              <w:rStyle w:val="HeaderChar"/>
              <w:rFonts w:ascii="Times New Roman" w:hAnsi="Times New Roman" w:cs="Times New Roman"/>
              <w:i/>
              <w:color w:val="auto"/>
              <w:sz w:val="20"/>
              <w:szCs w:val="20"/>
            </w:rPr>
            <w:fldChar w:fldCharType="separate"/>
          </w:r>
          <w:r w:rsidR="00077878">
            <w:rPr>
              <w:rStyle w:val="HeaderChar"/>
              <w:rFonts w:ascii="Times New Roman" w:hAnsi="Times New Roman" w:cs="Times New Roman"/>
              <w:i/>
              <w:noProof/>
              <w:color w:val="auto"/>
              <w:sz w:val="20"/>
              <w:szCs w:val="20"/>
            </w:rPr>
            <w:t>4</w:t>
          </w:r>
          <w:r w:rsidR="002D2829" w:rsidRPr="002D0BF0">
            <w:rPr>
              <w:rStyle w:val="HeaderChar"/>
              <w:rFonts w:ascii="Times New Roman" w:hAnsi="Times New Roman" w:cs="Times New Roman"/>
              <w:i/>
              <w:color w:val="auto"/>
              <w:sz w:val="20"/>
              <w:szCs w:val="20"/>
            </w:rPr>
            <w:fldChar w:fldCharType="end"/>
          </w:r>
        </w:p>
      </w:tc>
    </w:tr>
  </w:tbl>
  <w:p w14:paraId="6688AC84" w14:textId="71C8E4B3" w:rsidR="002D2829" w:rsidRDefault="002D2829" w:rsidP="00351CBE">
    <w:pPr>
      <w:pStyle w:val="Header"/>
    </w:pPr>
  </w:p>
  <w:p w14:paraId="42FA93E6" w14:textId="77777777" w:rsidR="002D2829" w:rsidRDefault="002D2829" w:rsidP="00351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9BB045B"/>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0" w15:restartNumberingAfterBreak="0">
    <w:nsid w:val="1B0A7FEA"/>
    <w:multiLevelType w:val="hybridMultilevel"/>
    <w:tmpl w:val="DB829F72"/>
    <w:lvl w:ilvl="0" w:tplc="41BA0B1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F1D35C8"/>
    <w:multiLevelType w:val="multilevel"/>
    <w:tmpl w:val="F5C8C30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4"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8361E11"/>
    <w:multiLevelType w:val="hybridMultilevel"/>
    <w:tmpl w:val="EE1C3500"/>
    <w:lvl w:ilvl="0" w:tplc="10090011">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6"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abstractNum w:abstractNumId="18"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1"/>
  </w:num>
  <w:num w:numId="5">
    <w:abstractNumId w:val="7"/>
  </w:num>
  <w:num w:numId="6">
    <w:abstractNumId w:val="12"/>
  </w:num>
  <w:num w:numId="7">
    <w:abstractNumId w:val="1"/>
  </w:num>
  <w:num w:numId="8">
    <w:abstractNumId w:val="0"/>
  </w:num>
  <w:num w:numId="9">
    <w:abstractNumId w:val="14"/>
  </w:num>
  <w:num w:numId="10">
    <w:abstractNumId w:val="16"/>
  </w:num>
  <w:num w:numId="11">
    <w:abstractNumId w:val="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9"/>
  </w:num>
  <w:num w:numId="15">
    <w:abstractNumId w:val="17"/>
  </w:num>
  <w:num w:numId="16">
    <w:abstractNumId w:val="3"/>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34AC"/>
    <w:rsid w:val="00002742"/>
    <w:rsid w:val="00003674"/>
    <w:rsid w:val="00003F83"/>
    <w:rsid w:val="00004F7C"/>
    <w:rsid w:val="000050F2"/>
    <w:rsid w:val="00006338"/>
    <w:rsid w:val="0000674D"/>
    <w:rsid w:val="000076C5"/>
    <w:rsid w:val="0001744B"/>
    <w:rsid w:val="00020E96"/>
    <w:rsid w:val="00027467"/>
    <w:rsid w:val="00031ADD"/>
    <w:rsid w:val="0003283A"/>
    <w:rsid w:val="00033ECC"/>
    <w:rsid w:val="000353A4"/>
    <w:rsid w:val="0004122D"/>
    <w:rsid w:val="00041431"/>
    <w:rsid w:val="00041D76"/>
    <w:rsid w:val="000429F4"/>
    <w:rsid w:val="00044118"/>
    <w:rsid w:val="00046C01"/>
    <w:rsid w:val="00054CF4"/>
    <w:rsid w:val="00055A79"/>
    <w:rsid w:val="00055C30"/>
    <w:rsid w:val="000576E4"/>
    <w:rsid w:val="00060796"/>
    <w:rsid w:val="000613F1"/>
    <w:rsid w:val="00065454"/>
    <w:rsid w:val="000657E9"/>
    <w:rsid w:val="00067249"/>
    <w:rsid w:val="00067A01"/>
    <w:rsid w:val="00073B74"/>
    <w:rsid w:val="000769DE"/>
    <w:rsid w:val="00077878"/>
    <w:rsid w:val="00082C87"/>
    <w:rsid w:val="00083E5E"/>
    <w:rsid w:val="000930C6"/>
    <w:rsid w:val="000941E5"/>
    <w:rsid w:val="00097BAC"/>
    <w:rsid w:val="000A0B55"/>
    <w:rsid w:val="000A0C78"/>
    <w:rsid w:val="000A48D5"/>
    <w:rsid w:val="000A7EDC"/>
    <w:rsid w:val="000B17C4"/>
    <w:rsid w:val="000B1F6F"/>
    <w:rsid w:val="000B273B"/>
    <w:rsid w:val="000B2C13"/>
    <w:rsid w:val="000B3AA1"/>
    <w:rsid w:val="000C08E9"/>
    <w:rsid w:val="000C2D21"/>
    <w:rsid w:val="000D1A84"/>
    <w:rsid w:val="000E0F9C"/>
    <w:rsid w:val="000E1E9D"/>
    <w:rsid w:val="000E2D8E"/>
    <w:rsid w:val="000E42C3"/>
    <w:rsid w:val="000E4551"/>
    <w:rsid w:val="000F346A"/>
    <w:rsid w:val="000F4419"/>
    <w:rsid w:val="000F4B41"/>
    <w:rsid w:val="000F5701"/>
    <w:rsid w:val="000F730B"/>
    <w:rsid w:val="000F7A40"/>
    <w:rsid w:val="00103249"/>
    <w:rsid w:val="00103677"/>
    <w:rsid w:val="00113814"/>
    <w:rsid w:val="00117719"/>
    <w:rsid w:val="0012199E"/>
    <w:rsid w:val="00126E4C"/>
    <w:rsid w:val="00126E65"/>
    <w:rsid w:val="00127083"/>
    <w:rsid w:val="00127391"/>
    <w:rsid w:val="00136B1A"/>
    <w:rsid w:val="00136B91"/>
    <w:rsid w:val="00153015"/>
    <w:rsid w:val="0016044D"/>
    <w:rsid w:val="00166724"/>
    <w:rsid w:val="00167072"/>
    <w:rsid w:val="001672D8"/>
    <w:rsid w:val="0017023C"/>
    <w:rsid w:val="00170C5D"/>
    <w:rsid w:val="00172066"/>
    <w:rsid w:val="00174DE0"/>
    <w:rsid w:val="001753FD"/>
    <w:rsid w:val="001771A6"/>
    <w:rsid w:val="00177423"/>
    <w:rsid w:val="0018351A"/>
    <w:rsid w:val="00184494"/>
    <w:rsid w:val="00186D78"/>
    <w:rsid w:val="00187699"/>
    <w:rsid w:val="00191D9A"/>
    <w:rsid w:val="001932D4"/>
    <w:rsid w:val="00194120"/>
    <w:rsid w:val="00194638"/>
    <w:rsid w:val="001954AF"/>
    <w:rsid w:val="001958C6"/>
    <w:rsid w:val="001A28B5"/>
    <w:rsid w:val="001A3762"/>
    <w:rsid w:val="001A392B"/>
    <w:rsid w:val="001A54CA"/>
    <w:rsid w:val="001B6E59"/>
    <w:rsid w:val="001C405C"/>
    <w:rsid w:val="001C51EB"/>
    <w:rsid w:val="001D2427"/>
    <w:rsid w:val="001D41D8"/>
    <w:rsid w:val="001D49E2"/>
    <w:rsid w:val="001E041F"/>
    <w:rsid w:val="001E61C7"/>
    <w:rsid w:val="001F0655"/>
    <w:rsid w:val="001F10C6"/>
    <w:rsid w:val="001F2FC0"/>
    <w:rsid w:val="001F63E2"/>
    <w:rsid w:val="001F731E"/>
    <w:rsid w:val="00201A63"/>
    <w:rsid w:val="00201DCE"/>
    <w:rsid w:val="002033D9"/>
    <w:rsid w:val="00206DEC"/>
    <w:rsid w:val="0020710C"/>
    <w:rsid w:val="00211AAA"/>
    <w:rsid w:val="00212F54"/>
    <w:rsid w:val="00213377"/>
    <w:rsid w:val="00213785"/>
    <w:rsid w:val="00213BDD"/>
    <w:rsid w:val="00213FBC"/>
    <w:rsid w:val="002161B9"/>
    <w:rsid w:val="002255AA"/>
    <w:rsid w:val="00226B76"/>
    <w:rsid w:val="002270F5"/>
    <w:rsid w:val="00231E37"/>
    <w:rsid w:val="002346D0"/>
    <w:rsid w:val="00235A84"/>
    <w:rsid w:val="00240462"/>
    <w:rsid w:val="002432BA"/>
    <w:rsid w:val="00250E49"/>
    <w:rsid w:val="002520F9"/>
    <w:rsid w:val="00264C57"/>
    <w:rsid w:val="0027501F"/>
    <w:rsid w:val="00277C8A"/>
    <w:rsid w:val="00282AA5"/>
    <w:rsid w:val="002848A9"/>
    <w:rsid w:val="0028511D"/>
    <w:rsid w:val="00295752"/>
    <w:rsid w:val="00295D99"/>
    <w:rsid w:val="00297424"/>
    <w:rsid w:val="002A2BE1"/>
    <w:rsid w:val="002A4CA2"/>
    <w:rsid w:val="002A65C7"/>
    <w:rsid w:val="002A798B"/>
    <w:rsid w:val="002B208C"/>
    <w:rsid w:val="002B4C0E"/>
    <w:rsid w:val="002C0C6F"/>
    <w:rsid w:val="002C1042"/>
    <w:rsid w:val="002C4EFC"/>
    <w:rsid w:val="002C7953"/>
    <w:rsid w:val="002D0BF0"/>
    <w:rsid w:val="002D2829"/>
    <w:rsid w:val="002D5188"/>
    <w:rsid w:val="002E198B"/>
    <w:rsid w:val="002E5114"/>
    <w:rsid w:val="002F4361"/>
    <w:rsid w:val="00311C51"/>
    <w:rsid w:val="003223D9"/>
    <w:rsid w:val="00324B2E"/>
    <w:rsid w:val="00327641"/>
    <w:rsid w:val="00340B4E"/>
    <w:rsid w:val="00342A84"/>
    <w:rsid w:val="0034413C"/>
    <w:rsid w:val="0035101B"/>
    <w:rsid w:val="00351CBE"/>
    <w:rsid w:val="00354107"/>
    <w:rsid w:val="003542C8"/>
    <w:rsid w:val="0035580A"/>
    <w:rsid w:val="003606AF"/>
    <w:rsid w:val="00360ECE"/>
    <w:rsid w:val="00361719"/>
    <w:rsid w:val="0036481B"/>
    <w:rsid w:val="00364CF0"/>
    <w:rsid w:val="00370759"/>
    <w:rsid w:val="003728D4"/>
    <w:rsid w:val="00373FE5"/>
    <w:rsid w:val="0037607F"/>
    <w:rsid w:val="003765B8"/>
    <w:rsid w:val="00383B87"/>
    <w:rsid w:val="003908F9"/>
    <w:rsid w:val="00390966"/>
    <w:rsid w:val="0039350D"/>
    <w:rsid w:val="00394FE0"/>
    <w:rsid w:val="00395B8E"/>
    <w:rsid w:val="00397179"/>
    <w:rsid w:val="00397AB4"/>
    <w:rsid w:val="003A100D"/>
    <w:rsid w:val="003A4708"/>
    <w:rsid w:val="003A6EB6"/>
    <w:rsid w:val="003B4D79"/>
    <w:rsid w:val="003C1D14"/>
    <w:rsid w:val="003C2151"/>
    <w:rsid w:val="003C278E"/>
    <w:rsid w:val="003C2C39"/>
    <w:rsid w:val="003D3A40"/>
    <w:rsid w:val="003D671C"/>
    <w:rsid w:val="003E111E"/>
    <w:rsid w:val="003E1B74"/>
    <w:rsid w:val="003E2576"/>
    <w:rsid w:val="003E2D7C"/>
    <w:rsid w:val="003E56E2"/>
    <w:rsid w:val="003F099C"/>
    <w:rsid w:val="003F2D90"/>
    <w:rsid w:val="003F4D8A"/>
    <w:rsid w:val="003F4EDB"/>
    <w:rsid w:val="003F5A36"/>
    <w:rsid w:val="00402DC8"/>
    <w:rsid w:val="00403C4E"/>
    <w:rsid w:val="00405F9F"/>
    <w:rsid w:val="00407320"/>
    <w:rsid w:val="0041104B"/>
    <w:rsid w:val="00411439"/>
    <w:rsid w:val="00414AC5"/>
    <w:rsid w:val="00415BF4"/>
    <w:rsid w:val="00420710"/>
    <w:rsid w:val="00420F9E"/>
    <w:rsid w:val="004212C4"/>
    <w:rsid w:val="00422A8E"/>
    <w:rsid w:val="00426DDB"/>
    <w:rsid w:val="004274E8"/>
    <w:rsid w:val="004320E9"/>
    <w:rsid w:val="00432BEA"/>
    <w:rsid w:val="00435D31"/>
    <w:rsid w:val="004376CF"/>
    <w:rsid w:val="00437B8C"/>
    <w:rsid w:val="00442E79"/>
    <w:rsid w:val="00444F31"/>
    <w:rsid w:val="00445E6F"/>
    <w:rsid w:val="004461F7"/>
    <w:rsid w:val="004471B1"/>
    <w:rsid w:val="00450129"/>
    <w:rsid w:val="0045224E"/>
    <w:rsid w:val="004524DC"/>
    <w:rsid w:val="00452BF0"/>
    <w:rsid w:val="00453B69"/>
    <w:rsid w:val="00457CB2"/>
    <w:rsid w:val="00460B6D"/>
    <w:rsid w:val="00466122"/>
    <w:rsid w:val="0046614C"/>
    <w:rsid w:val="004673B9"/>
    <w:rsid w:val="004723E8"/>
    <w:rsid w:val="00477C28"/>
    <w:rsid w:val="00480256"/>
    <w:rsid w:val="00482257"/>
    <w:rsid w:val="00482DA3"/>
    <w:rsid w:val="004851F2"/>
    <w:rsid w:val="0048713D"/>
    <w:rsid w:val="004873EC"/>
    <w:rsid w:val="00497FDB"/>
    <w:rsid w:val="004A0ADA"/>
    <w:rsid w:val="004B1255"/>
    <w:rsid w:val="004B1F72"/>
    <w:rsid w:val="004B260B"/>
    <w:rsid w:val="004B4A9F"/>
    <w:rsid w:val="004B6A0D"/>
    <w:rsid w:val="004C0C23"/>
    <w:rsid w:val="004C3BAF"/>
    <w:rsid w:val="004C61BF"/>
    <w:rsid w:val="004C7739"/>
    <w:rsid w:val="004D02F2"/>
    <w:rsid w:val="004D75D2"/>
    <w:rsid w:val="004E1C11"/>
    <w:rsid w:val="004E3E6C"/>
    <w:rsid w:val="004F555C"/>
    <w:rsid w:val="004F606E"/>
    <w:rsid w:val="004F665E"/>
    <w:rsid w:val="004F687C"/>
    <w:rsid w:val="004F7233"/>
    <w:rsid w:val="005016BD"/>
    <w:rsid w:val="005061EE"/>
    <w:rsid w:val="00506A88"/>
    <w:rsid w:val="00506D0C"/>
    <w:rsid w:val="00507043"/>
    <w:rsid w:val="0050765F"/>
    <w:rsid w:val="005136D6"/>
    <w:rsid w:val="00514620"/>
    <w:rsid w:val="00515733"/>
    <w:rsid w:val="00516859"/>
    <w:rsid w:val="005239A6"/>
    <w:rsid w:val="00523BB4"/>
    <w:rsid w:val="00524827"/>
    <w:rsid w:val="0053080E"/>
    <w:rsid w:val="00533244"/>
    <w:rsid w:val="00533B27"/>
    <w:rsid w:val="00540EF9"/>
    <w:rsid w:val="00542EE4"/>
    <w:rsid w:val="00545629"/>
    <w:rsid w:val="005465FC"/>
    <w:rsid w:val="0054704E"/>
    <w:rsid w:val="00553E74"/>
    <w:rsid w:val="005571AE"/>
    <w:rsid w:val="00561EE3"/>
    <w:rsid w:val="00562134"/>
    <w:rsid w:val="00564DE4"/>
    <w:rsid w:val="00565F0A"/>
    <w:rsid w:val="005711B4"/>
    <w:rsid w:val="0057335B"/>
    <w:rsid w:val="00573FB0"/>
    <w:rsid w:val="00580BDD"/>
    <w:rsid w:val="00592F12"/>
    <w:rsid w:val="00593426"/>
    <w:rsid w:val="005A41ED"/>
    <w:rsid w:val="005A4B5B"/>
    <w:rsid w:val="005B1248"/>
    <w:rsid w:val="005B26C2"/>
    <w:rsid w:val="005B4AD6"/>
    <w:rsid w:val="005B5783"/>
    <w:rsid w:val="005B57C4"/>
    <w:rsid w:val="005C140A"/>
    <w:rsid w:val="005C1D2B"/>
    <w:rsid w:val="005C4B18"/>
    <w:rsid w:val="005C5D30"/>
    <w:rsid w:val="005C6942"/>
    <w:rsid w:val="005C72E7"/>
    <w:rsid w:val="005D0B11"/>
    <w:rsid w:val="005D1489"/>
    <w:rsid w:val="005D3C3E"/>
    <w:rsid w:val="005D7180"/>
    <w:rsid w:val="005E1CE9"/>
    <w:rsid w:val="005E24A3"/>
    <w:rsid w:val="005E2CC3"/>
    <w:rsid w:val="005E4259"/>
    <w:rsid w:val="005E4AAA"/>
    <w:rsid w:val="005E734C"/>
    <w:rsid w:val="005F0E46"/>
    <w:rsid w:val="005F3B29"/>
    <w:rsid w:val="005F3EEC"/>
    <w:rsid w:val="005F557D"/>
    <w:rsid w:val="00606044"/>
    <w:rsid w:val="00606459"/>
    <w:rsid w:val="006066F7"/>
    <w:rsid w:val="00607419"/>
    <w:rsid w:val="00611973"/>
    <w:rsid w:val="00613EED"/>
    <w:rsid w:val="00615FD6"/>
    <w:rsid w:val="00616F9C"/>
    <w:rsid w:val="00622939"/>
    <w:rsid w:val="00626FF7"/>
    <w:rsid w:val="006272DD"/>
    <w:rsid w:val="006274F6"/>
    <w:rsid w:val="00631443"/>
    <w:rsid w:val="00634CF8"/>
    <w:rsid w:val="00637787"/>
    <w:rsid w:val="00640006"/>
    <w:rsid w:val="00645D5B"/>
    <w:rsid w:val="006471A8"/>
    <w:rsid w:val="006514EA"/>
    <w:rsid w:val="00651E8A"/>
    <w:rsid w:val="00653559"/>
    <w:rsid w:val="00653A7D"/>
    <w:rsid w:val="0066642B"/>
    <w:rsid w:val="0068020F"/>
    <w:rsid w:val="0068059B"/>
    <w:rsid w:val="00682968"/>
    <w:rsid w:val="00685DDF"/>
    <w:rsid w:val="00686301"/>
    <w:rsid w:val="00686D09"/>
    <w:rsid w:val="00687029"/>
    <w:rsid w:val="006921CD"/>
    <w:rsid w:val="00693C59"/>
    <w:rsid w:val="00693E69"/>
    <w:rsid w:val="0069546C"/>
    <w:rsid w:val="006A0A33"/>
    <w:rsid w:val="006A39F8"/>
    <w:rsid w:val="006B115F"/>
    <w:rsid w:val="006B1254"/>
    <w:rsid w:val="006B25E1"/>
    <w:rsid w:val="006B2E3B"/>
    <w:rsid w:val="006C0B07"/>
    <w:rsid w:val="006C0FC3"/>
    <w:rsid w:val="006C1483"/>
    <w:rsid w:val="006C1A01"/>
    <w:rsid w:val="006C5D5A"/>
    <w:rsid w:val="006C5DB6"/>
    <w:rsid w:val="006C6C27"/>
    <w:rsid w:val="006D1F7B"/>
    <w:rsid w:val="006D6D60"/>
    <w:rsid w:val="006E0C38"/>
    <w:rsid w:val="006E32E8"/>
    <w:rsid w:val="006E34AC"/>
    <w:rsid w:val="006E6A27"/>
    <w:rsid w:val="006F076C"/>
    <w:rsid w:val="006F0F80"/>
    <w:rsid w:val="006F4E2C"/>
    <w:rsid w:val="006F6B27"/>
    <w:rsid w:val="0070131C"/>
    <w:rsid w:val="0070141F"/>
    <w:rsid w:val="00702167"/>
    <w:rsid w:val="00702F40"/>
    <w:rsid w:val="007033AB"/>
    <w:rsid w:val="00712C7A"/>
    <w:rsid w:val="00716B89"/>
    <w:rsid w:val="00725AA9"/>
    <w:rsid w:val="00726146"/>
    <w:rsid w:val="00731282"/>
    <w:rsid w:val="007343FE"/>
    <w:rsid w:val="00734F39"/>
    <w:rsid w:val="00737AFA"/>
    <w:rsid w:val="00737E64"/>
    <w:rsid w:val="007418D7"/>
    <w:rsid w:val="00745970"/>
    <w:rsid w:val="00751FA4"/>
    <w:rsid w:val="007530C1"/>
    <w:rsid w:val="00753DCE"/>
    <w:rsid w:val="00755050"/>
    <w:rsid w:val="00757812"/>
    <w:rsid w:val="0076137D"/>
    <w:rsid w:val="00772077"/>
    <w:rsid w:val="00772F09"/>
    <w:rsid w:val="00774A55"/>
    <w:rsid w:val="00775C92"/>
    <w:rsid w:val="00777817"/>
    <w:rsid w:val="00777D00"/>
    <w:rsid w:val="00783699"/>
    <w:rsid w:val="0078783A"/>
    <w:rsid w:val="00791CE9"/>
    <w:rsid w:val="007945E2"/>
    <w:rsid w:val="00794695"/>
    <w:rsid w:val="00794945"/>
    <w:rsid w:val="007A0CAC"/>
    <w:rsid w:val="007B04CF"/>
    <w:rsid w:val="007B2429"/>
    <w:rsid w:val="007C295D"/>
    <w:rsid w:val="007C61B8"/>
    <w:rsid w:val="007C70A0"/>
    <w:rsid w:val="007C783D"/>
    <w:rsid w:val="007D0618"/>
    <w:rsid w:val="007D1405"/>
    <w:rsid w:val="007D1819"/>
    <w:rsid w:val="007D1A3E"/>
    <w:rsid w:val="007D2449"/>
    <w:rsid w:val="007E1742"/>
    <w:rsid w:val="007E210B"/>
    <w:rsid w:val="007E73C8"/>
    <w:rsid w:val="007F01D1"/>
    <w:rsid w:val="007F31AC"/>
    <w:rsid w:val="007F33CB"/>
    <w:rsid w:val="007F4CE2"/>
    <w:rsid w:val="007F6628"/>
    <w:rsid w:val="007F78F3"/>
    <w:rsid w:val="008001A4"/>
    <w:rsid w:val="00800FD7"/>
    <w:rsid w:val="00801598"/>
    <w:rsid w:val="00802846"/>
    <w:rsid w:val="00825206"/>
    <w:rsid w:val="008267A0"/>
    <w:rsid w:val="008325AC"/>
    <w:rsid w:val="00834DDD"/>
    <w:rsid w:val="008354E8"/>
    <w:rsid w:val="008359F9"/>
    <w:rsid w:val="00835EC8"/>
    <w:rsid w:val="008367D7"/>
    <w:rsid w:val="0084030C"/>
    <w:rsid w:val="0084169A"/>
    <w:rsid w:val="0084527C"/>
    <w:rsid w:val="00845BB2"/>
    <w:rsid w:val="0084629E"/>
    <w:rsid w:val="0084686B"/>
    <w:rsid w:val="0085035A"/>
    <w:rsid w:val="00852151"/>
    <w:rsid w:val="0085309C"/>
    <w:rsid w:val="00856AFD"/>
    <w:rsid w:val="008575C0"/>
    <w:rsid w:val="00861A9C"/>
    <w:rsid w:val="00863CCB"/>
    <w:rsid w:val="0086428B"/>
    <w:rsid w:val="00864550"/>
    <w:rsid w:val="0087273E"/>
    <w:rsid w:val="008735B3"/>
    <w:rsid w:val="00874069"/>
    <w:rsid w:val="00874AF8"/>
    <w:rsid w:val="00877253"/>
    <w:rsid w:val="00881F00"/>
    <w:rsid w:val="00884FD2"/>
    <w:rsid w:val="00887F36"/>
    <w:rsid w:val="00890C78"/>
    <w:rsid w:val="00891E28"/>
    <w:rsid w:val="00892AB7"/>
    <w:rsid w:val="00896A64"/>
    <w:rsid w:val="00896BA8"/>
    <w:rsid w:val="008A1D5B"/>
    <w:rsid w:val="008A2F52"/>
    <w:rsid w:val="008A470A"/>
    <w:rsid w:val="008A4CA3"/>
    <w:rsid w:val="008B373C"/>
    <w:rsid w:val="008B39D0"/>
    <w:rsid w:val="008B3AC7"/>
    <w:rsid w:val="008B5F77"/>
    <w:rsid w:val="008B6960"/>
    <w:rsid w:val="008B707C"/>
    <w:rsid w:val="008C4E7E"/>
    <w:rsid w:val="008C4EFD"/>
    <w:rsid w:val="008D23F6"/>
    <w:rsid w:val="008D2729"/>
    <w:rsid w:val="008D5388"/>
    <w:rsid w:val="008D7141"/>
    <w:rsid w:val="008D7B33"/>
    <w:rsid w:val="008E0D07"/>
    <w:rsid w:val="008E2466"/>
    <w:rsid w:val="008E3E1C"/>
    <w:rsid w:val="008E580C"/>
    <w:rsid w:val="008F043A"/>
    <w:rsid w:val="008F439C"/>
    <w:rsid w:val="008F4C86"/>
    <w:rsid w:val="0090656A"/>
    <w:rsid w:val="00907B28"/>
    <w:rsid w:val="009134F2"/>
    <w:rsid w:val="00916A78"/>
    <w:rsid w:val="009227E0"/>
    <w:rsid w:val="00930F45"/>
    <w:rsid w:val="009310E3"/>
    <w:rsid w:val="0094163C"/>
    <w:rsid w:val="00942381"/>
    <w:rsid w:val="00943B85"/>
    <w:rsid w:val="00950E5D"/>
    <w:rsid w:val="00953473"/>
    <w:rsid w:val="00954335"/>
    <w:rsid w:val="009552A3"/>
    <w:rsid w:val="009626DA"/>
    <w:rsid w:val="00963CD7"/>
    <w:rsid w:val="00963D7C"/>
    <w:rsid w:val="00963E48"/>
    <w:rsid w:val="00964CC0"/>
    <w:rsid w:val="00967DEA"/>
    <w:rsid w:val="009702BC"/>
    <w:rsid w:val="00974B5F"/>
    <w:rsid w:val="0097568B"/>
    <w:rsid w:val="0099170B"/>
    <w:rsid w:val="00997D0D"/>
    <w:rsid w:val="009A2C53"/>
    <w:rsid w:val="009A64B9"/>
    <w:rsid w:val="009B1A4D"/>
    <w:rsid w:val="009B1B44"/>
    <w:rsid w:val="009C1B93"/>
    <w:rsid w:val="009C5285"/>
    <w:rsid w:val="009C776C"/>
    <w:rsid w:val="009D1B2C"/>
    <w:rsid w:val="009D3842"/>
    <w:rsid w:val="009D3EC4"/>
    <w:rsid w:val="009D42B4"/>
    <w:rsid w:val="009E06C7"/>
    <w:rsid w:val="009E4B5C"/>
    <w:rsid w:val="009E6453"/>
    <w:rsid w:val="009F0688"/>
    <w:rsid w:val="009F1AA6"/>
    <w:rsid w:val="009F3EB1"/>
    <w:rsid w:val="00A02141"/>
    <w:rsid w:val="00A02351"/>
    <w:rsid w:val="00A12F0F"/>
    <w:rsid w:val="00A1584D"/>
    <w:rsid w:val="00A22BF4"/>
    <w:rsid w:val="00A257BB"/>
    <w:rsid w:val="00A259EE"/>
    <w:rsid w:val="00A33F02"/>
    <w:rsid w:val="00A34879"/>
    <w:rsid w:val="00A3760B"/>
    <w:rsid w:val="00A405A7"/>
    <w:rsid w:val="00A409D2"/>
    <w:rsid w:val="00A44022"/>
    <w:rsid w:val="00A47FE2"/>
    <w:rsid w:val="00A517C6"/>
    <w:rsid w:val="00A53C2C"/>
    <w:rsid w:val="00A56275"/>
    <w:rsid w:val="00A56501"/>
    <w:rsid w:val="00A57808"/>
    <w:rsid w:val="00A57921"/>
    <w:rsid w:val="00A658DA"/>
    <w:rsid w:val="00A66BB2"/>
    <w:rsid w:val="00A6722E"/>
    <w:rsid w:val="00A724A2"/>
    <w:rsid w:val="00A814D2"/>
    <w:rsid w:val="00A829AC"/>
    <w:rsid w:val="00A83A84"/>
    <w:rsid w:val="00A8635C"/>
    <w:rsid w:val="00A8735F"/>
    <w:rsid w:val="00A90E29"/>
    <w:rsid w:val="00A92B36"/>
    <w:rsid w:val="00A970DB"/>
    <w:rsid w:val="00AA1316"/>
    <w:rsid w:val="00AA37ED"/>
    <w:rsid w:val="00AA6C2E"/>
    <w:rsid w:val="00AB3148"/>
    <w:rsid w:val="00AB4B39"/>
    <w:rsid w:val="00AB5211"/>
    <w:rsid w:val="00AB6AB2"/>
    <w:rsid w:val="00AB729C"/>
    <w:rsid w:val="00AC51D4"/>
    <w:rsid w:val="00AC64F7"/>
    <w:rsid w:val="00AD75B6"/>
    <w:rsid w:val="00AE517A"/>
    <w:rsid w:val="00AE7349"/>
    <w:rsid w:val="00AE7FAC"/>
    <w:rsid w:val="00AF66F8"/>
    <w:rsid w:val="00AF6958"/>
    <w:rsid w:val="00B01BF9"/>
    <w:rsid w:val="00B02F03"/>
    <w:rsid w:val="00B05B56"/>
    <w:rsid w:val="00B21835"/>
    <w:rsid w:val="00B27738"/>
    <w:rsid w:val="00B278CE"/>
    <w:rsid w:val="00B351C6"/>
    <w:rsid w:val="00B4586F"/>
    <w:rsid w:val="00B47CA2"/>
    <w:rsid w:val="00B543CC"/>
    <w:rsid w:val="00B702A2"/>
    <w:rsid w:val="00B71CC9"/>
    <w:rsid w:val="00B73143"/>
    <w:rsid w:val="00B80203"/>
    <w:rsid w:val="00B843C4"/>
    <w:rsid w:val="00B91109"/>
    <w:rsid w:val="00B92124"/>
    <w:rsid w:val="00B94164"/>
    <w:rsid w:val="00B9465B"/>
    <w:rsid w:val="00B97928"/>
    <w:rsid w:val="00B97A1E"/>
    <w:rsid w:val="00BB0A4A"/>
    <w:rsid w:val="00BB13C0"/>
    <w:rsid w:val="00BB28B7"/>
    <w:rsid w:val="00BB3598"/>
    <w:rsid w:val="00BB4707"/>
    <w:rsid w:val="00BB507C"/>
    <w:rsid w:val="00BB5B02"/>
    <w:rsid w:val="00BB5BE0"/>
    <w:rsid w:val="00BB7608"/>
    <w:rsid w:val="00BB7C45"/>
    <w:rsid w:val="00BC490C"/>
    <w:rsid w:val="00BC6E91"/>
    <w:rsid w:val="00BC7AED"/>
    <w:rsid w:val="00BD4A74"/>
    <w:rsid w:val="00BD4DEC"/>
    <w:rsid w:val="00BE03E7"/>
    <w:rsid w:val="00BE0995"/>
    <w:rsid w:val="00BE15AE"/>
    <w:rsid w:val="00BE2BB1"/>
    <w:rsid w:val="00BF06E9"/>
    <w:rsid w:val="00BF19E6"/>
    <w:rsid w:val="00BF3A70"/>
    <w:rsid w:val="00C00924"/>
    <w:rsid w:val="00C031BA"/>
    <w:rsid w:val="00C0495F"/>
    <w:rsid w:val="00C1338F"/>
    <w:rsid w:val="00C1762A"/>
    <w:rsid w:val="00C23601"/>
    <w:rsid w:val="00C25D9F"/>
    <w:rsid w:val="00C30B1E"/>
    <w:rsid w:val="00C33693"/>
    <w:rsid w:val="00C33CD0"/>
    <w:rsid w:val="00C40702"/>
    <w:rsid w:val="00C4254F"/>
    <w:rsid w:val="00C42B45"/>
    <w:rsid w:val="00C43823"/>
    <w:rsid w:val="00C43871"/>
    <w:rsid w:val="00C50253"/>
    <w:rsid w:val="00C55437"/>
    <w:rsid w:val="00C62891"/>
    <w:rsid w:val="00C71351"/>
    <w:rsid w:val="00C7248A"/>
    <w:rsid w:val="00C80C45"/>
    <w:rsid w:val="00C81EB6"/>
    <w:rsid w:val="00C81ED0"/>
    <w:rsid w:val="00C93FE0"/>
    <w:rsid w:val="00C94519"/>
    <w:rsid w:val="00C94D89"/>
    <w:rsid w:val="00C953C0"/>
    <w:rsid w:val="00CA0693"/>
    <w:rsid w:val="00CA4652"/>
    <w:rsid w:val="00CA58F3"/>
    <w:rsid w:val="00CB0C99"/>
    <w:rsid w:val="00CB15B9"/>
    <w:rsid w:val="00CB322D"/>
    <w:rsid w:val="00CB3AE3"/>
    <w:rsid w:val="00CB3FCB"/>
    <w:rsid w:val="00CB4395"/>
    <w:rsid w:val="00CB73CF"/>
    <w:rsid w:val="00CC02E8"/>
    <w:rsid w:val="00CC0750"/>
    <w:rsid w:val="00CC5206"/>
    <w:rsid w:val="00CC554A"/>
    <w:rsid w:val="00CD01F8"/>
    <w:rsid w:val="00CD049A"/>
    <w:rsid w:val="00CD04AB"/>
    <w:rsid w:val="00CD35C6"/>
    <w:rsid w:val="00CD4C85"/>
    <w:rsid w:val="00CD5CDB"/>
    <w:rsid w:val="00CE0C2A"/>
    <w:rsid w:val="00CE0F88"/>
    <w:rsid w:val="00CE3872"/>
    <w:rsid w:val="00CE6B8C"/>
    <w:rsid w:val="00CF0D75"/>
    <w:rsid w:val="00CF15A3"/>
    <w:rsid w:val="00CF1732"/>
    <w:rsid w:val="00CF390D"/>
    <w:rsid w:val="00CF6F17"/>
    <w:rsid w:val="00CF786F"/>
    <w:rsid w:val="00D016CC"/>
    <w:rsid w:val="00D06D62"/>
    <w:rsid w:val="00D1153C"/>
    <w:rsid w:val="00D16831"/>
    <w:rsid w:val="00D20789"/>
    <w:rsid w:val="00D21AE0"/>
    <w:rsid w:val="00D21F91"/>
    <w:rsid w:val="00D257A7"/>
    <w:rsid w:val="00D27094"/>
    <w:rsid w:val="00D3684E"/>
    <w:rsid w:val="00D3720E"/>
    <w:rsid w:val="00D43EFC"/>
    <w:rsid w:val="00D475FB"/>
    <w:rsid w:val="00D515F3"/>
    <w:rsid w:val="00D55D99"/>
    <w:rsid w:val="00D6062C"/>
    <w:rsid w:val="00D675F5"/>
    <w:rsid w:val="00D702D8"/>
    <w:rsid w:val="00D71684"/>
    <w:rsid w:val="00D7191F"/>
    <w:rsid w:val="00D77504"/>
    <w:rsid w:val="00D835B6"/>
    <w:rsid w:val="00D84AC6"/>
    <w:rsid w:val="00D85F28"/>
    <w:rsid w:val="00D86CB3"/>
    <w:rsid w:val="00D875DD"/>
    <w:rsid w:val="00D91756"/>
    <w:rsid w:val="00D93230"/>
    <w:rsid w:val="00D95C69"/>
    <w:rsid w:val="00DA240E"/>
    <w:rsid w:val="00DA5656"/>
    <w:rsid w:val="00DB0270"/>
    <w:rsid w:val="00DB263A"/>
    <w:rsid w:val="00DB7BAD"/>
    <w:rsid w:val="00DB7FDF"/>
    <w:rsid w:val="00DC1829"/>
    <w:rsid w:val="00DC21BA"/>
    <w:rsid w:val="00DC5419"/>
    <w:rsid w:val="00DC6959"/>
    <w:rsid w:val="00DD4343"/>
    <w:rsid w:val="00DD5198"/>
    <w:rsid w:val="00DD651F"/>
    <w:rsid w:val="00DE3246"/>
    <w:rsid w:val="00DE5540"/>
    <w:rsid w:val="00E01418"/>
    <w:rsid w:val="00E04059"/>
    <w:rsid w:val="00E0645C"/>
    <w:rsid w:val="00E07577"/>
    <w:rsid w:val="00E10569"/>
    <w:rsid w:val="00E131A1"/>
    <w:rsid w:val="00E13483"/>
    <w:rsid w:val="00E20E21"/>
    <w:rsid w:val="00E212A5"/>
    <w:rsid w:val="00E26FB8"/>
    <w:rsid w:val="00E27171"/>
    <w:rsid w:val="00E36056"/>
    <w:rsid w:val="00E40D5C"/>
    <w:rsid w:val="00E42044"/>
    <w:rsid w:val="00E42E3A"/>
    <w:rsid w:val="00E530A5"/>
    <w:rsid w:val="00E55BF6"/>
    <w:rsid w:val="00E56D16"/>
    <w:rsid w:val="00E602B8"/>
    <w:rsid w:val="00E651A2"/>
    <w:rsid w:val="00E67E69"/>
    <w:rsid w:val="00E727B9"/>
    <w:rsid w:val="00E73A86"/>
    <w:rsid w:val="00E80483"/>
    <w:rsid w:val="00E80DB7"/>
    <w:rsid w:val="00E8508B"/>
    <w:rsid w:val="00E8798A"/>
    <w:rsid w:val="00E87BBD"/>
    <w:rsid w:val="00E9229F"/>
    <w:rsid w:val="00E940F9"/>
    <w:rsid w:val="00E95192"/>
    <w:rsid w:val="00E959A8"/>
    <w:rsid w:val="00EA1EB6"/>
    <w:rsid w:val="00EA2690"/>
    <w:rsid w:val="00EA2D99"/>
    <w:rsid w:val="00EB5274"/>
    <w:rsid w:val="00EB64FC"/>
    <w:rsid w:val="00EC12EE"/>
    <w:rsid w:val="00EC4674"/>
    <w:rsid w:val="00ED0368"/>
    <w:rsid w:val="00ED33B5"/>
    <w:rsid w:val="00ED60EE"/>
    <w:rsid w:val="00ED73E5"/>
    <w:rsid w:val="00EE0822"/>
    <w:rsid w:val="00EE0A7C"/>
    <w:rsid w:val="00EE3F97"/>
    <w:rsid w:val="00EE40AA"/>
    <w:rsid w:val="00EE42E6"/>
    <w:rsid w:val="00EE4701"/>
    <w:rsid w:val="00EE7010"/>
    <w:rsid w:val="00EF6FAD"/>
    <w:rsid w:val="00F00263"/>
    <w:rsid w:val="00F006D2"/>
    <w:rsid w:val="00F00DE6"/>
    <w:rsid w:val="00F02B9C"/>
    <w:rsid w:val="00F045E8"/>
    <w:rsid w:val="00F04F37"/>
    <w:rsid w:val="00F12829"/>
    <w:rsid w:val="00F12D20"/>
    <w:rsid w:val="00F2339E"/>
    <w:rsid w:val="00F27443"/>
    <w:rsid w:val="00F37401"/>
    <w:rsid w:val="00F44EE4"/>
    <w:rsid w:val="00F50A01"/>
    <w:rsid w:val="00F53389"/>
    <w:rsid w:val="00F60F59"/>
    <w:rsid w:val="00F6139C"/>
    <w:rsid w:val="00F617C9"/>
    <w:rsid w:val="00F6475E"/>
    <w:rsid w:val="00F6490E"/>
    <w:rsid w:val="00F676CB"/>
    <w:rsid w:val="00F67C29"/>
    <w:rsid w:val="00F7288B"/>
    <w:rsid w:val="00F751F6"/>
    <w:rsid w:val="00F763F4"/>
    <w:rsid w:val="00F81581"/>
    <w:rsid w:val="00F92B8F"/>
    <w:rsid w:val="00F95C19"/>
    <w:rsid w:val="00FB0260"/>
    <w:rsid w:val="00FB1261"/>
    <w:rsid w:val="00FB6B19"/>
    <w:rsid w:val="00FB7019"/>
    <w:rsid w:val="00FB7746"/>
    <w:rsid w:val="00FD0B76"/>
    <w:rsid w:val="00FD1E60"/>
    <w:rsid w:val="00FD219B"/>
    <w:rsid w:val="00FD2F62"/>
    <w:rsid w:val="00FD3FF0"/>
    <w:rsid w:val="00FE3645"/>
    <w:rsid w:val="00FE60F1"/>
    <w:rsid w:val="00FF0017"/>
    <w:rsid w:val="00FF119E"/>
    <w:rsid w:val="00FF455F"/>
    <w:rsid w:val="00FF5BBA"/>
    <w:rsid w:val="00FF5F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96E086"/>
  <w15:docId w15:val="{0678219E-1877-4D6D-8AAB-611747187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7AFA"/>
  </w:style>
  <w:style w:type="paragraph" w:styleId="Heading1">
    <w:name w:val="heading 1"/>
    <w:basedOn w:val="Normal"/>
    <w:link w:val="Heading1Char"/>
    <w:uiPriority w:val="9"/>
    <w:qFormat/>
    <w:rsid w:val="000576E4"/>
    <w:pPr>
      <w:keepNext/>
      <w:keepLines/>
      <w:spacing w:after="240"/>
      <w:ind w:left="864" w:right="864"/>
      <w:contextualSpacing/>
      <w:jc w:val="center"/>
      <w:outlineLvl w:val="0"/>
    </w:pPr>
    <w:rPr>
      <w:rFonts w:asciiTheme="majorHAnsi" w:eastAsiaTheme="majorEastAsia" w:hAnsiTheme="majorHAnsi" w:cstheme="majorBidi"/>
      <w:kern w:val="50"/>
      <w:sz w:val="50"/>
      <w:szCs w:val="32"/>
    </w:rPr>
  </w:style>
  <w:style w:type="paragraph" w:styleId="Heading2">
    <w:name w:val="heading 2"/>
    <w:basedOn w:val="Normal"/>
    <w:link w:val="Heading2Char"/>
    <w:uiPriority w:val="9"/>
    <w:qFormat/>
    <w:rsid w:val="00BB3598"/>
    <w:pPr>
      <w:keepNext/>
      <w:keepLines/>
      <w:spacing w:before="580" w:after="240"/>
      <w:ind w:left="864" w:right="864"/>
      <w:contextualSpacing/>
      <w:jc w:val="center"/>
      <w:outlineLvl w:val="1"/>
    </w:pPr>
    <w:rPr>
      <w:rFonts w:asciiTheme="majorHAnsi" w:eastAsiaTheme="majorEastAsia" w:hAnsiTheme="majorHAnsi" w:cstheme="majorBidi"/>
      <w:sz w:val="44"/>
      <w:szCs w:val="26"/>
    </w:rPr>
  </w:style>
  <w:style w:type="paragraph" w:styleId="Heading3">
    <w:name w:val="heading 3"/>
    <w:basedOn w:val="Normal"/>
    <w:link w:val="Heading3Char"/>
    <w:uiPriority w:val="9"/>
    <w:unhideWhenUsed/>
    <w:qFormat/>
    <w:rsid w:val="00BB3598"/>
    <w:pPr>
      <w:keepNext/>
      <w:keepLines/>
      <w:spacing w:before="40" w:after="240"/>
      <w:contextualSpacing/>
      <w:jc w:val="center"/>
      <w:outlineLvl w:val="2"/>
    </w:pPr>
    <w:rPr>
      <w:rFonts w:asciiTheme="majorHAnsi" w:eastAsiaTheme="majorEastAsia" w:hAnsiTheme="majorHAnsi" w:cstheme="majorBidi"/>
      <w:i/>
      <w:sz w:val="44"/>
      <w:szCs w:val="24"/>
    </w:rPr>
  </w:style>
  <w:style w:type="paragraph" w:styleId="Heading4">
    <w:name w:val="heading 4"/>
    <w:basedOn w:val="Normal"/>
    <w:link w:val="Heading4Char"/>
    <w:uiPriority w:val="9"/>
    <w:unhideWhenUsed/>
    <w:qFormat/>
    <w:rsid w:val="00BB3598"/>
    <w:pPr>
      <w:keepNext/>
      <w:keepLines/>
      <w:spacing w:before="40" w:after="240"/>
      <w:contextualSpacing/>
      <w:jc w:val="center"/>
      <w:outlineLvl w:val="3"/>
    </w:pPr>
    <w:rPr>
      <w:rFonts w:asciiTheme="majorHAnsi" w:eastAsiaTheme="majorEastAsia" w:hAnsiTheme="majorHAnsi" w:cstheme="majorBidi"/>
      <w:b/>
      <w:iCs/>
      <w:sz w:val="36"/>
    </w:rPr>
  </w:style>
  <w:style w:type="paragraph" w:styleId="Heading5">
    <w:name w:val="heading 5"/>
    <w:basedOn w:val="Normal"/>
    <w:link w:val="Heading5Char"/>
    <w:uiPriority w:val="9"/>
    <w:semiHidden/>
    <w:unhideWhenUsed/>
    <w:qFormat/>
    <w:rsid w:val="00BB3598"/>
    <w:pPr>
      <w:keepNext/>
      <w:keepLines/>
      <w:spacing w:before="40" w:after="240"/>
      <w:contextualSpacing/>
      <w:jc w:val="center"/>
      <w:outlineLvl w:val="4"/>
    </w:pPr>
    <w:rPr>
      <w:rFonts w:asciiTheme="majorHAnsi" w:eastAsiaTheme="majorEastAsia" w:hAnsiTheme="majorHAnsi" w:cstheme="majorBidi"/>
      <w:b/>
      <w:i/>
      <w:sz w:val="36"/>
    </w:rPr>
  </w:style>
  <w:style w:type="paragraph" w:styleId="Heading6">
    <w:name w:val="heading 6"/>
    <w:basedOn w:val="Normal"/>
    <w:next w:val="Normal"/>
    <w:link w:val="Heading6Char"/>
    <w:uiPriority w:val="9"/>
    <w:semiHidden/>
    <w:unhideWhenUsed/>
    <w:qFormat/>
    <w:rsid w:val="00BB3598"/>
    <w:pPr>
      <w:keepNext/>
      <w:keepLines/>
      <w:spacing w:before="40" w:after="240"/>
      <w:contextualSpacing/>
      <w:jc w:val="center"/>
      <w:outlineLvl w:val="5"/>
    </w:pPr>
    <w:rPr>
      <w:rFonts w:asciiTheme="majorHAnsi" w:eastAsiaTheme="majorEastAsia" w:hAnsiTheme="majorHAnsi" w:cstheme="majorBidi"/>
      <w:sz w:val="36"/>
    </w:rPr>
  </w:style>
  <w:style w:type="paragraph" w:styleId="Heading7">
    <w:name w:val="heading 7"/>
    <w:basedOn w:val="Normal"/>
    <w:link w:val="Heading7Char"/>
    <w:uiPriority w:val="9"/>
    <w:semiHidden/>
    <w:unhideWhenUsed/>
    <w:qFormat/>
    <w:rsid w:val="00BB3598"/>
    <w:pPr>
      <w:keepNext/>
      <w:keepLines/>
      <w:spacing w:before="40" w:after="240"/>
      <w:contextualSpacing/>
      <w:jc w:val="center"/>
      <w:outlineLvl w:val="6"/>
    </w:pPr>
    <w:rPr>
      <w:rFonts w:asciiTheme="majorHAnsi" w:eastAsiaTheme="majorEastAsia" w:hAnsiTheme="majorHAnsi" w:cstheme="majorBidi"/>
      <w:i/>
      <w:iCs/>
      <w:sz w:val="36"/>
    </w:rPr>
  </w:style>
  <w:style w:type="paragraph" w:styleId="Heading8">
    <w:name w:val="heading 8"/>
    <w:basedOn w:val="Normal"/>
    <w:link w:val="Heading8Char"/>
    <w:uiPriority w:val="9"/>
    <w:semiHidden/>
    <w:unhideWhenUsed/>
    <w:qFormat/>
    <w:rsid w:val="00BB3598"/>
    <w:pPr>
      <w:keepNext/>
      <w:keepLines/>
      <w:spacing w:before="40" w:after="240"/>
      <w:contextualSpacing/>
      <w:jc w:val="center"/>
      <w:outlineLvl w:val="7"/>
    </w:pPr>
    <w:rPr>
      <w:rFonts w:asciiTheme="majorHAnsi" w:eastAsiaTheme="majorEastAsia" w:hAnsiTheme="majorHAnsi" w:cstheme="majorBidi"/>
      <w:sz w:val="30"/>
      <w:szCs w:val="21"/>
    </w:rPr>
  </w:style>
  <w:style w:type="paragraph" w:styleId="Heading9">
    <w:name w:val="heading 9"/>
    <w:basedOn w:val="Normal"/>
    <w:link w:val="Heading9Char"/>
    <w:uiPriority w:val="9"/>
    <w:semiHidden/>
    <w:unhideWhenUsed/>
    <w:qFormat/>
    <w:rsid w:val="00BB3598"/>
    <w:pPr>
      <w:keepNext/>
      <w:keepLines/>
      <w:spacing w:before="40" w:after="240"/>
      <w:contextualSpacing/>
      <w:jc w:val="center"/>
      <w:outlineLvl w:val="8"/>
    </w:pPr>
    <w:rPr>
      <w:rFonts w:asciiTheme="majorHAnsi" w:eastAsiaTheme="majorEastAsia" w:hAnsiTheme="majorHAnsi" w:cstheme="majorBidi"/>
      <w:i/>
      <w:iCs/>
      <w:color w:val="272727" w:themeColor="text1" w:themeTint="D8"/>
      <w:sz w:val="3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C140A"/>
    <w:pPr>
      <w:spacing w:after="400" w:line="240" w:lineRule="auto"/>
      <w:contextualSpacing/>
      <w:jc w:val="center"/>
    </w:pPr>
    <w:rPr>
      <w:rFonts w:asciiTheme="majorHAnsi" w:eastAsiaTheme="majorEastAsia" w:hAnsiTheme="majorHAnsi" w:cstheme="majorBidi"/>
      <w:kern w:val="28"/>
      <w:sz w:val="80"/>
      <w:szCs w:val="56"/>
    </w:rPr>
  </w:style>
  <w:style w:type="character" w:customStyle="1" w:styleId="TitleChar">
    <w:name w:val="Title Char"/>
    <w:basedOn w:val="DefaultParagraphFont"/>
    <w:link w:val="Title"/>
    <w:uiPriority w:val="1"/>
    <w:rsid w:val="005C140A"/>
    <w:rPr>
      <w:rFonts w:asciiTheme="majorHAnsi" w:eastAsiaTheme="majorEastAsia" w:hAnsiTheme="majorHAnsi" w:cstheme="majorBidi"/>
      <w:kern w:val="28"/>
      <w:sz w:val="80"/>
      <w:szCs w:val="56"/>
    </w:rPr>
  </w:style>
  <w:style w:type="paragraph" w:styleId="Subtitle">
    <w:name w:val="Subtitle"/>
    <w:basedOn w:val="Normal"/>
    <w:link w:val="SubtitleChar"/>
    <w:uiPriority w:val="3"/>
    <w:qFormat/>
    <w:rsid w:val="0085035A"/>
    <w:pPr>
      <w:numPr>
        <w:ilvl w:val="1"/>
      </w:numPr>
      <w:spacing w:before="680"/>
      <w:contextualSpacing/>
      <w:jc w:val="center"/>
    </w:pPr>
    <w:rPr>
      <w:rFonts w:asciiTheme="majorHAnsi" w:eastAsiaTheme="minorEastAsia" w:hAnsiTheme="majorHAnsi"/>
      <w:sz w:val="44"/>
    </w:rPr>
  </w:style>
  <w:style w:type="character" w:customStyle="1" w:styleId="SubtitleChar">
    <w:name w:val="Subtitle Char"/>
    <w:basedOn w:val="DefaultParagraphFont"/>
    <w:link w:val="Subtitle"/>
    <w:uiPriority w:val="3"/>
    <w:rsid w:val="00482257"/>
    <w:rPr>
      <w:rFonts w:asciiTheme="majorHAnsi" w:eastAsiaTheme="minorEastAsia" w:hAnsiTheme="majorHAnsi"/>
      <w:sz w:val="44"/>
    </w:rPr>
  </w:style>
  <w:style w:type="character" w:customStyle="1" w:styleId="Heading1Char">
    <w:name w:val="Heading 1 Char"/>
    <w:basedOn w:val="DefaultParagraphFont"/>
    <w:link w:val="Heading1"/>
    <w:uiPriority w:val="9"/>
    <w:rsid w:val="000576E4"/>
    <w:rPr>
      <w:rFonts w:asciiTheme="majorHAnsi" w:eastAsiaTheme="majorEastAsia" w:hAnsiTheme="majorHAnsi" w:cstheme="majorBidi"/>
      <w:kern w:val="50"/>
      <w:sz w:val="50"/>
      <w:szCs w:val="32"/>
    </w:rPr>
  </w:style>
  <w:style w:type="character" w:customStyle="1" w:styleId="Heading2Char">
    <w:name w:val="Heading 2 Char"/>
    <w:basedOn w:val="DefaultParagraphFont"/>
    <w:link w:val="Heading2"/>
    <w:uiPriority w:val="9"/>
    <w:rsid w:val="00BB3598"/>
    <w:rPr>
      <w:rFonts w:asciiTheme="majorHAnsi" w:eastAsiaTheme="majorEastAsia" w:hAnsiTheme="majorHAnsi" w:cstheme="majorBidi"/>
      <w:sz w:val="44"/>
      <w:szCs w:val="26"/>
    </w:rPr>
  </w:style>
  <w:style w:type="character" w:customStyle="1" w:styleId="Heading3Char">
    <w:name w:val="Heading 3 Char"/>
    <w:basedOn w:val="DefaultParagraphFont"/>
    <w:link w:val="Heading3"/>
    <w:uiPriority w:val="9"/>
    <w:rsid w:val="00BB3598"/>
    <w:rPr>
      <w:rFonts w:asciiTheme="majorHAnsi" w:eastAsiaTheme="majorEastAsia" w:hAnsiTheme="majorHAnsi" w:cstheme="majorBidi"/>
      <w:i/>
      <w:sz w:val="44"/>
      <w:szCs w:val="24"/>
    </w:rPr>
  </w:style>
  <w:style w:type="character" w:customStyle="1" w:styleId="Heading4Char">
    <w:name w:val="Heading 4 Char"/>
    <w:basedOn w:val="DefaultParagraphFont"/>
    <w:link w:val="Heading4"/>
    <w:uiPriority w:val="9"/>
    <w:rsid w:val="00BB3598"/>
    <w:rPr>
      <w:rFonts w:asciiTheme="majorHAnsi" w:eastAsiaTheme="majorEastAsia" w:hAnsiTheme="majorHAnsi" w:cstheme="majorBidi"/>
      <w:b/>
      <w:iCs/>
      <w:sz w:val="36"/>
    </w:rPr>
  </w:style>
  <w:style w:type="character" w:customStyle="1" w:styleId="Heading5Char">
    <w:name w:val="Heading 5 Char"/>
    <w:basedOn w:val="DefaultParagraphFont"/>
    <w:link w:val="Heading5"/>
    <w:uiPriority w:val="9"/>
    <w:semiHidden/>
    <w:rsid w:val="00BB3598"/>
    <w:rPr>
      <w:rFonts w:asciiTheme="majorHAnsi" w:eastAsiaTheme="majorEastAsia" w:hAnsiTheme="majorHAnsi" w:cstheme="majorBidi"/>
      <w:b/>
      <w:i/>
      <w:sz w:val="36"/>
    </w:rPr>
  </w:style>
  <w:style w:type="character" w:customStyle="1" w:styleId="Heading6Char">
    <w:name w:val="Heading 6 Char"/>
    <w:basedOn w:val="DefaultParagraphFont"/>
    <w:link w:val="Heading6"/>
    <w:uiPriority w:val="9"/>
    <w:semiHidden/>
    <w:rsid w:val="00BB3598"/>
    <w:rPr>
      <w:rFonts w:asciiTheme="majorHAnsi" w:eastAsiaTheme="majorEastAsia" w:hAnsiTheme="majorHAnsi" w:cstheme="majorBidi"/>
      <w:sz w:val="36"/>
    </w:rPr>
  </w:style>
  <w:style w:type="character" w:customStyle="1" w:styleId="Heading7Char">
    <w:name w:val="Heading 7 Char"/>
    <w:basedOn w:val="DefaultParagraphFont"/>
    <w:link w:val="Heading7"/>
    <w:uiPriority w:val="9"/>
    <w:semiHidden/>
    <w:rsid w:val="00BB3598"/>
    <w:rPr>
      <w:rFonts w:asciiTheme="majorHAnsi" w:eastAsiaTheme="majorEastAsia" w:hAnsiTheme="majorHAnsi" w:cstheme="majorBidi"/>
      <w:i/>
      <w:iCs/>
      <w:sz w:val="36"/>
    </w:rPr>
  </w:style>
  <w:style w:type="character" w:customStyle="1" w:styleId="Heading8Char">
    <w:name w:val="Heading 8 Char"/>
    <w:basedOn w:val="DefaultParagraphFont"/>
    <w:link w:val="Heading8"/>
    <w:uiPriority w:val="9"/>
    <w:semiHidden/>
    <w:rsid w:val="00BB3598"/>
    <w:rPr>
      <w:rFonts w:asciiTheme="majorHAnsi" w:eastAsiaTheme="majorEastAsia" w:hAnsiTheme="majorHAnsi" w:cstheme="majorBidi"/>
      <w:sz w:val="30"/>
      <w:szCs w:val="21"/>
    </w:rPr>
  </w:style>
  <w:style w:type="character" w:customStyle="1" w:styleId="Heading9Char">
    <w:name w:val="Heading 9 Char"/>
    <w:basedOn w:val="DefaultParagraphFont"/>
    <w:link w:val="Heading9"/>
    <w:uiPriority w:val="9"/>
    <w:semiHidden/>
    <w:rsid w:val="00BB3598"/>
    <w:rPr>
      <w:rFonts w:asciiTheme="majorHAnsi" w:eastAsiaTheme="majorEastAsia" w:hAnsiTheme="majorHAnsi" w:cstheme="majorBidi"/>
      <w:i/>
      <w:iCs/>
      <w:color w:val="272727" w:themeColor="text1" w:themeTint="D8"/>
      <w:sz w:val="30"/>
      <w:szCs w:val="21"/>
    </w:rPr>
  </w:style>
  <w:style w:type="character" w:styleId="Strong">
    <w:name w:val="Strong"/>
    <w:basedOn w:val="DefaultParagraphFont"/>
    <w:uiPriority w:val="22"/>
    <w:unhideWhenUsed/>
    <w:qFormat/>
    <w:rsid w:val="005F0E46"/>
    <w:rPr>
      <w:b w:val="0"/>
      <w:bCs/>
      <w:i w:val="0"/>
      <w:caps/>
      <w:smallCaps w:val="0"/>
    </w:rPr>
  </w:style>
  <w:style w:type="character" w:styleId="Emphasis">
    <w:name w:val="Emphasis"/>
    <w:basedOn w:val="DefaultParagraphFont"/>
    <w:uiPriority w:val="20"/>
    <w:semiHidden/>
    <w:unhideWhenUsed/>
    <w:qFormat/>
    <w:rsid w:val="005F0E46"/>
    <w:rPr>
      <w:b/>
      <w:iCs/>
    </w:rPr>
  </w:style>
  <w:style w:type="character" w:styleId="IntenseEmphasis">
    <w:name w:val="Intense Emphasis"/>
    <w:basedOn w:val="DefaultParagraphFont"/>
    <w:uiPriority w:val="21"/>
    <w:semiHidden/>
    <w:unhideWhenUsed/>
    <w:qFormat/>
    <w:rsid w:val="005F0E46"/>
    <w:rPr>
      <w:b/>
      <w:i/>
      <w:iCs/>
      <w:color w:val="262626" w:themeColor="text1" w:themeTint="D9"/>
    </w:rPr>
  </w:style>
  <w:style w:type="paragraph" w:customStyle="1" w:styleId="Image">
    <w:name w:val="Image"/>
    <w:basedOn w:val="Normal"/>
    <w:next w:val="Normal"/>
    <w:uiPriority w:val="2"/>
    <w:qFormat/>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jc w:val="left"/>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qFormat/>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39"/>
    <w:qFormat/>
    <w:rsid w:val="00CD35C6"/>
    <w:pPr>
      <w:outlineLvl w:val="9"/>
    </w:pPr>
  </w:style>
  <w:style w:type="paragraph" w:styleId="ListBullet">
    <w:name w:val="List Bullet"/>
    <w:basedOn w:val="Normal"/>
    <w:uiPriority w:val="10"/>
    <w:qFormat/>
    <w:rsid w:val="008575C0"/>
    <w:pPr>
      <w:numPr>
        <w:numId w:val="15"/>
      </w:numPr>
    </w:p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jc w:val="left"/>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customStyle="1" w:styleId="TableGridLight1">
    <w:name w:val="Table Grid Light1"/>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jc w:val="left"/>
    </w:pPr>
    <w:rPr>
      <w:color w:val="auto"/>
    </w:rPr>
  </w:style>
  <w:style w:type="paragraph" w:styleId="IntenseQuote">
    <w:name w:val="Intense Quote"/>
    <w:basedOn w:val="Normal"/>
    <w:next w:val="Normal"/>
    <w:link w:val="IntenseQuoteChar"/>
    <w:uiPriority w:val="30"/>
    <w:semiHidden/>
    <w:unhideWhenUsed/>
    <w:qFormat/>
    <w:rsid w:val="000941E5"/>
    <w:pPr>
      <w:spacing w:before="360" w:after="360"/>
      <w:jc w:val="center"/>
    </w:pPr>
    <w:rPr>
      <w:b/>
      <w:i/>
      <w:iCs/>
    </w:rPr>
  </w:style>
  <w:style w:type="character" w:customStyle="1" w:styleId="IntenseQuoteChar">
    <w:name w:val="Intense Quote Char"/>
    <w:basedOn w:val="DefaultParagraphFont"/>
    <w:link w:val="IntenseQuote"/>
    <w:uiPriority w:val="30"/>
    <w:semiHidden/>
    <w:rsid w:val="000941E5"/>
    <w:rPr>
      <w:b/>
      <w:i/>
      <w:iCs/>
    </w:rPr>
  </w:style>
  <w:style w:type="character" w:styleId="SubtleReference">
    <w:name w:val="Subtle Reference"/>
    <w:basedOn w:val="DefaultParagraphFont"/>
    <w:uiPriority w:val="31"/>
    <w:semiHidden/>
    <w:unhideWhenUsed/>
    <w:qFormat/>
    <w:rsid w:val="00E26FB8"/>
    <w:rPr>
      <w:i/>
      <w:caps/>
      <w:smallCaps w:val="0"/>
      <w:color w:val="262626" w:themeColor="text1" w:themeTint="D9"/>
    </w:rPr>
  </w:style>
  <w:style w:type="character" w:styleId="IntenseReference">
    <w:name w:val="Intense Reference"/>
    <w:basedOn w:val="DefaultParagraphFont"/>
    <w:uiPriority w:val="32"/>
    <w:semiHidden/>
    <w:unhideWhenUsed/>
    <w:qFormat/>
    <w:rsid w:val="000941E5"/>
    <w:rPr>
      <w:b/>
      <w:bCs/>
      <w:i/>
      <w:caps/>
      <w:smallCaps w:val="0"/>
      <w:color w:val="262626" w:themeColor="text1" w:themeTint="D9"/>
      <w:spacing w:val="0"/>
    </w:rPr>
  </w:style>
  <w:style w:type="character" w:styleId="BookTitle">
    <w:name w:val="Book Title"/>
    <w:basedOn w:val="DefaultParagraphFont"/>
    <w:uiPriority w:val="33"/>
    <w:semiHidden/>
    <w:unhideWhenUsed/>
    <w:qFormat/>
    <w:rsid w:val="000941E5"/>
    <w:rPr>
      <w:b w:val="0"/>
      <w:bCs/>
      <w:i w:val="0"/>
      <w:iCs/>
      <w:spacing w:val="0"/>
      <w:u w:val="single"/>
    </w:rPr>
  </w:style>
  <w:style w:type="paragraph" w:styleId="Caption">
    <w:name w:val="caption"/>
    <w:basedOn w:val="Normal"/>
    <w:next w:val="Normal"/>
    <w:uiPriority w:val="35"/>
    <w:unhideWhenUsed/>
    <w:qFormat/>
    <w:rsid w:val="006471A8"/>
    <w:pPr>
      <w:spacing w:after="200" w:line="240" w:lineRule="auto"/>
    </w:pPr>
    <w:rPr>
      <w:i/>
      <w:iCs/>
      <w:sz w:val="18"/>
      <w:szCs w:val="18"/>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qFormat/>
    <w:rsid w:val="008575C0"/>
    <w:pPr>
      <w:numPr>
        <w:numId w:val="5"/>
      </w:numPr>
    </w:pPr>
  </w:style>
  <w:style w:type="paragraph" w:styleId="NoSpacing">
    <w:name w:val="No Spacing"/>
    <w:uiPriority w:val="1"/>
    <w:semiHidden/>
    <w:unhideWhenUsed/>
    <w:qFormat/>
    <w:rsid w:val="00C0495F"/>
    <w:pPr>
      <w:spacing w:after="0" w:line="240" w:lineRule="auto"/>
    </w:pPr>
  </w:style>
  <w:style w:type="paragraph" w:styleId="Quote">
    <w:name w:val="Quote"/>
    <w:basedOn w:val="Normal"/>
    <w:next w:val="Normal"/>
    <w:link w:val="QuoteChar"/>
    <w:uiPriority w:val="29"/>
    <w:semiHidden/>
    <w:unhideWhenUsed/>
    <w:qFormat/>
    <w:rsid w:val="000941E5"/>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0941E5"/>
    <w:rPr>
      <w:i/>
      <w:iCs/>
      <w:color w:val="404040" w:themeColor="text1" w:themeTint="BF"/>
    </w:rPr>
  </w:style>
  <w:style w:type="paragraph" w:customStyle="1" w:styleId="Header-Right">
    <w:name w:val="Header - Right"/>
    <w:basedOn w:val="Normal"/>
    <w:uiPriority w:val="99"/>
    <w:qFormat/>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6E34AC"/>
    <w:rPr>
      <w:color w:val="5C9A9C" w:themeColor="hyperlink"/>
      <w:u w:val="single"/>
    </w:rPr>
  </w:style>
  <w:style w:type="character" w:customStyle="1" w:styleId="separator">
    <w:name w:val="separator"/>
    <w:basedOn w:val="DefaultParagraphFont"/>
    <w:rsid w:val="0017023C"/>
  </w:style>
  <w:style w:type="character" w:customStyle="1" w:styleId="UnresolvedMention1">
    <w:name w:val="Unresolved Mention1"/>
    <w:basedOn w:val="DefaultParagraphFont"/>
    <w:uiPriority w:val="99"/>
    <w:rsid w:val="00172066"/>
    <w:rPr>
      <w:color w:val="808080"/>
      <w:shd w:val="clear" w:color="auto" w:fill="E6E6E6"/>
    </w:rPr>
  </w:style>
  <w:style w:type="paragraph" w:styleId="ListParagraph">
    <w:name w:val="List Paragraph"/>
    <w:basedOn w:val="Normal"/>
    <w:uiPriority w:val="34"/>
    <w:qFormat/>
    <w:rsid w:val="00E9229F"/>
    <w:pPr>
      <w:spacing w:line="256" w:lineRule="auto"/>
      <w:ind w:left="720"/>
      <w:contextualSpacing/>
      <w:jc w:val="left"/>
    </w:pPr>
    <w:rPr>
      <w:color w:val="auto"/>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0532">
      <w:bodyDiv w:val="1"/>
      <w:marLeft w:val="0"/>
      <w:marRight w:val="0"/>
      <w:marTop w:val="0"/>
      <w:marBottom w:val="0"/>
      <w:divBdr>
        <w:top w:val="none" w:sz="0" w:space="0" w:color="auto"/>
        <w:left w:val="none" w:sz="0" w:space="0" w:color="auto"/>
        <w:bottom w:val="none" w:sz="0" w:space="0" w:color="auto"/>
        <w:right w:val="none" w:sz="0" w:space="0" w:color="auto"/>
      </w:divBdr>
    </w:div>
    <w:div w:id="317030260">
      <w:bodyDiv w:val="1"/>
      <w:marLeft w:val="0"/>
      <w:marRight w:val="0"/>
      <w:marTop w:val="0"/>
      <w:marBottom w:val="0"/>
      <w:divBdr>
        <w:top w:val="none" w:sz="0" w:space="0" w:color="auto"/>
        <w:left w:val="none" w:sz="0" w:space="0" w:color="auto"/>
        <w:bottom w:val="none" w:sz="0" w:space="0" w:color="auto"/>
        <w:right w:val="none" w:sz="0" w:space="0" w:color="auto"/>
      </w:divBdr>
    </w:div>
    <w:div w:id="380710094">
      <w:bodyDiv w:val="1"/>
      <w:marLeft w:val="0"/>
      <w:marRight w:val="0"/>
      <w:marTop w:val="0"/>
      <w:marBottom w:val="0"/>
      <w:divBdr>
        <w:top w:val="none" w:sz="0" w:space="0" w:color="auto"/>
        <w:left w:val="none" w:sz="0" w:space="0" w:color="auto"/>
        <w:bottom w:val="none" w:sz="0" w:space="0" w:color="auto"/>
        <w:right w:val="none" w:sz="0" w:space="0" w:color="auto"/>
      </w:divBdr>
    </w:div>
    <w:div w:id="401562002">
      <w:bodyDiv w:val="1"/>
      <w:marLeft w:val="0"/>
      <w:marRight w:val="0"/>
      <w:marTop w:val="0"/>
      <w:marBottom w:val="0"/>
      <w:divBdr>
        <w:top w:val="none" w:sz="0" w:space="0" w:color="auto"/>
        <w:left w:val="none" w:sz="0" w:space="0" w:color="auto"/>
        <w:bottom w:val="none" w:sz="0" w:space="0" w:color="auto"/>
        <w:right w:val="none" w:sz="0" w:space="0" w:color="auto"/>
      </w:divBdr>
    </w:div>
    <w:div w:id="659118723">
      <w:bodyDiv w:val="1"/>
      <w:marLeft w:val="0"/>
      <w:marRight w:val="0"/>
      <w:marTop w:val="0"/>
      <w:marBottom w:val="0"/>
      <w:divBdr>
        <w:top w:val="none" w:sz="0" w:space="0" w:color="auto"/>
        <w:left w:val="none" w:sz="0" w:space="0" w:color="auto"/>
        <w:bottom w:val="none" w:sz="0" w:space="0" w:color="auto"/>
        <w:right w:val="none" w:sz="0" w:space="0" w:color="auto"/>
      </w:divBdr>
    </w:div>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295453396">
      <w:bodyDiv w:val="1"/>
      <w:marLeft w:val="0"/>
      <w:marRight w:val="0"/>
      <w:marTop w:val="0"/>
      <w:marBottom w:val="0"/>
      <w:divBdr>
        <w:top w:val="none" w:sz="0" w:space="0" w:color="auto"/>
        <w:left w:val="none" w:sz="0" w:space="0" w:color="auto"/>
        <w:bottom w:val="none" w:sz="0" w:space="0" w:color="auto"/>
        <w:right w:val="none" w:sz="0" w:space="0" w:color="auto"/>
      </w:divBdr>
    </w:div>
    <w:div w:id="190247602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plotlib/matplotlib/issues/8236"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matplotlib/matplotlib/issues/8358" TargetMode="External"/><Relationship Id="rId2" Type="http://schemas.openxmlformats.org/officeDocument/2006/relationships/numbering" Target="numbering.xml"/><Relationship Id="rId16" Type="http://schemas.openxmlformats.org/officeDocument/2006/relationships/hyperlink" Target="https://github.com/matplotlib/matplotlib/issues/835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matplotlib/matplotlib/issues/10194"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Swarna\AppData\Roaming\Microsoft\Templates\Report.dotx" TargetMode="External"/></Relationship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7A4D0-34B8-4335-AD09-DE2274E53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163</TotalTime>
  <Pages>6</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Goon Squad</dc:creator>
  <cp:keywords>Deliverable 3 Report - GoonSquad</cp:keywords>
  <cp:lastModifiedBy>Nik Q</cp:lastModifiedBy>
  <cp:revision>163</cp:revision>
  <cp:lastPrinted>2018-02-16T05:50:00Z</cp:lastPrinted>
  <dcterms:created xsi:type="dcterms:W3CDTF">2018-02-15T23:48:00Z</dcterms:created>
  <dcterms:modified xsi:type="dcterms:W3CDTF">2018-03-15T19:23:00Z</dcterms:modified>
</cp:coreProperties>
</file>